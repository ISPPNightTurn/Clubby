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54CFE8" w14:textId="77777777" w:rsidR="00E279B8" w:rsidRDefault="00B9427B" w:rsidP="00E279B8">
      <w:pPr>
        <w:pStyle w:val="Subttulo"/>
      </w:pPr>
      <w:sdt>
        <w:sdtPr>
          <w:alias w:val="Versión:"/>
          <w:tag w:val="Versión:"/>
          <w:id w:val="-907991857"/>
          <w:placeholder>
            <w:docPart w:val="423F9E0D533144C7AEA55AEB9663AEB3"/>
          </w:placeholder>
          <w:temporary/>
          <w:showingPlcHdr/>
          <w15:appearance w15:val="hidden"/>
        </w:sdtPr>
        <w:sdtEndPr/>
        <w:sdtContent>
          <w:r w:rsidR="00B87079">
            <w:rPr>
              <w:lang w:bidi="es-ES"/>
            </w:rPr>
            <w:t>Versión</w:t>
          </w:r>
        </w:sdtContent>
      </w:sdt>
      <w:r w:rsidR="00E279B8">
        <w:rPr>
          <w:lang w:bidi="es-ES"/>
        </w:rPr>
        <w:t xml:space="preserve"> </w:t>
      </w:r>
      <w:sdt>
        <w:sdtPr>
          <w:alias w:val="Escriba la versión:"/>
          <w:tag w:val="Escriba la versión:"/>
          <w:id w:val="-1264000455"/>
          <w:placeholder>
            <w:docPart w:val="DC1186BD8CC94611B55ECC2FA75CCB52"/>
          </w:placeholder>
          <w:temporary/>
          <w:showingPlcHdr/>
          <w15:appearance w15:val="hidden"/>
        </w:sdtPr>
        <w:sdtEndPr/>
        <w:sdtContent>
          <w:r w:rsidR="00B87079">
            <w:rPr>
              <w:lang w:bidi="es-ES"/>
            </w:rPr>
            <w:t>0.0</w:t>
          </w:r>
        </w:sdtContent>
      </w:sdt>
    </w:p>
    <w:sdt>
      <w:sdtPr>
        <w:alias w:val="Escriba la fecha:"/>
        <w:tag w:val="Escriba la fecha:"/>
        <w:id w:val="-124232032"/>
        <w:placeholder>
          <w:docPart w:val="C72F94BEC41247E19CE675834808A1FD"/>
        </w:placeholder>
        <w:temporary/>
        <w:showingPlcHdr/>
        <w15:appearance w15:val="hidden"/>
      </w:sdtPr>
      <w:sdtEndPr/>
      <w:sdtContent>
        <w:p w14:paraId="08B8C656" w14:textId="77777777" w:rsidR="00E279B8" w:rsidRDefault="00E279B8" w:rsidP="00E279B8">
          <w:pPr>
            <w:pStyle w:val="Subttulo"/>
          </w:pPr>
          <w:r>
            <w:rPr>
              <w:lang w:bidi="es-ES"/>
            </w:rPr>
            <w:t>fecha</w:t>
          </w:r>
        </w:p>
      </w:sdtContent>
    </w:sdt>
    <w:p w14:paraId="339D768F" w14:textId="77777777" w:rsidR="00E279B8" w:rsidRDefault="007D29CB" w:rsidP="002B21AE">
      <w:pPr>
        <w:pStyle w:val="Logotipo"/>
        <w:tabs>
          <w:tab w:val="left" w:pos="6282"/>
        </w:tabs>
      </w:pPr>
      <w:r>
        <w:drawing>
          <wp:inline distT="0" distB="0" distL="0" distR="0" wp14:anchorId="0DE8B057" wp14:editId="32C1A3A4">
            <wp:extent cx="3758142" cy="15144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940" cy="153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DA10F5" w14:textId="77777777" w:rsidR="00E279B8" w:rsidRDefault="007D29CB" w:rsidP="007D29CB">
      <w:pPr>
        <w:pStyle w:val="Subttulo"/>
      </w:pPr>
      <w:r>
        <w:t>tÍTULO DEL DOCUMENTO</w:t>
      </w:r>
    </w:p>
    <w:p w14:paraId="5AC96C02" w14:textId="77777777" w:rsidR="00E279B8" w:rsidRDefault="00B9427B" w:rsidP="00E279B8">
      <w:pPr>
        <w:pStyle w:val="Informacindecontacto"/>
      </w:pPr>
      <w:sdt>
        <w:sdtPr>
          <w:alias w:val="Escriba el nombre de la empresa:"/>
          <w:tag w:val=""/>
          <w:id w:val="442581965"/>
          <w:placeholder>
            <w:docPart w:val="34E2E8A640E842C9BF9768A1E1833CD3"/>
          </w:placeholder>
          <w:dataBinding w:prefixMappings="xmlns:ns0='http://schemas.openxmlformats.org/officeDocument/2006/extended-properties' " w:xpath="/ns0:Properties[1]/ns0:Company[1]" w:storeItemID="{6668398D-A668-4E3E-A5EB-62B293D839F1}"/>
          <w15:appearance w15:val="hidden"/>
          <w:text/>
        </w:sdtPr>
        <w:sdtEndPr/>
        <w:sdtContent>
          <w:r w:rsidR="007D29CB">
            <w:t>grupo: Clubby</w:t>
          </w:r>
        </w:sdtContent>
      </w:sdt>
    </w:p>
    <w:p w14:paraId="7C415CDE" w14:textId="77777777" w:rsidR="00E279B8" w:rsidRDefault="00B9427B" w:rsidP="00714CE5">
      <w:pPr>
        <w:pStyle w:val="Informacindecontacto"/>
      </w:pPr>
      <w:sdt>
        <w:sdtPr>
          <w:alias w:val="Escriba la dirección de la empresa:"/>
          <w:tag w:val="Escriba la dirección de la empresa:"/>
          <w:id w:val="1489432431"/>
          <w:placeholder>
            <w:docPart w:val="439E644E37B94DA39322773119FAE579"/>
          </w:placeholder>
          <w:dataBinding w:prefixMappings="xmlns:ns0='http://schemas.microsoft.com/office/2006/coverPageProps' " w:xpath="/ns0:CoverPageProperties[1]/ns0:CompanyAddress[1]" w:storeItemID="{55AF091B-3C7A-41E3-B477-F2FDAA23CFDA}"/>
          <w15:appearance w15:val="hidden"/>
          <w:text/>
        </w:sdtPr>
        <w:sdtEndPr/>
        <w:sdtContent>
          <w:r w:rsidR="007D29CB">
            <w:t>ingeniería de software y práctica profesional</w:t>
          </w:r>
        </w:sdtContent>
      </w:sdt>
    </w:p>
    <w:p w14:paraId="7294B02C" w14:textId="77777777" w:rsidR="00907CBB" w:rsidRDefault="00907CBB" w:rsidP="00E279B8">
      <w:pPr>
        <w:rPr>
          <w:noProof/>
        </w:rPr>
      </w:pPr>
    </w:p>
    <w:p w14:paraId="4D378E2E" w14:textId="77777777" w:rsidR="007D29CB" w:rsidRDefault="007D29CB" w:rsidP="00E279B8">
      <w:pPr>
        <w:rPr>
          <w:noProof/>
        </w:rPr>
      </w:pPr>
    </w:p>
    <w:p w14:paraId="675660D6" w14:textId="77777777" w:rsidR="007D29CB" w:rsidRDefault="007D29CB" w:rsidP="00E279B8">
      <w:pPr>
        <w:rPr>
          <w:noProof/>
        </w:rPr>
      </w:pPr>
    </w:p>
    <w:p w14:paraId="77CDE1AF" w14:textId="77777777" w:rsidR="007D29CB" w:rsidRDefault="007D29CB" w:rsidP="00E279B8">
      <w:pPr>
        <w:rPr>
          <w:noProof/>
        </w:rPr>
      </w:pPr>
    </w:p>
    <w:sdt>
      <w:sdtPr>
        <w:rPr>
          <w:rFonts w:asciiTheme="minorHAnsi" w:eastAsiaTheme="minorEastAsia" w:hAnsiTheme="minorHAnsi" w:cstheme="minorBidi"/>
          <w:caps w:val="0"/>
          <w:color w:val="auto"/>
          <w:sz w:val="22"/>
          <w:szCs w:val="22"/>
        </w:rPr>
        <w:id w:val="13398107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057DEA7" w14:textId="77777777" w:rsidR="007D29CB" w:rsidRDefault="007D29CB">
          <w:pPr>
            <w:pStyle w:val="TtuloTDC"/>
          </w:pPr>
          <w:r>
            <w:t>Contenido</w:t>
          </w:r>
        </w:p>
        <w:p w14:paraId="36056BAF" w14:textId="3DB2F42D" w:rsidR="007D29CB" w:rsidRDefault="007D29CB">
          <w:pPr>
            <w:pStyle w:val="TDC1"/>
            <w:tabs>
              <w:tab w:val="right" w:leader="dot" w:pos="9016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354808" w:history="1">
            <w:r w:rsidRPr="009E3D8C">
              <w:rPr>
                <w:rStyle w:val="Hipervnculo"/>
                <w:noProof/>
              </w:rPr>
              <w:t>Título del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_Toc33354808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704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00E933" w14:textId="5F50A991" w:rsidR="007D29CB" w:rsidRDefault="00B9427B">
          <w:pPr>
            <w:pStyle w:val="TDC2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33354809" w:history="1">
            <w:r w:rsidR="007D29CB" w:rsidRPr="009E3D8C">
              <w:rPr>
                <w:rStyle w:val="Hipervnculo"/>
                <w:noProof/>
              </w:rPr>
              <w:t>Tabla</w:t>
            </w:r>
            <w:r w:rsidR="007D29CB">
              <w:rPr>
                <w:noProof/>
                <w:webHidden/>
              </w:rPr>
              <w:tab/>
            </w:r>
            <w:r w:rsidR="007D29CB">
              <w:rPr>
                <w:noProof/>
                <w:webHidden/>
              </w:rPr>
              <w:fldChar w:fldCharType="begin"/>
            </w:r>
            <w:r w:rsidR="007D29CB">
              <w:rPr>
                <w:noProof/>
                <w:webHidden/>
              </w:rPr>
              <w:instrText xml:space="preserve"> PAGEREF _Toc33354809 \h </w:instrText>
            </w:r>
            <w:r w:rsidR="007D29CB">
              <w:rPr>
                <w:noProof/>
                <w:webHidden/>
              </w:rPr>
            </w:r>
            <w:r w:rsidR="007D29CB">
              <w:rPr>
                <w:noProof/>
                <w:webHidden/>
              </w:rPr>
              <w:fldChar w:fldCharType="separate"/>
            </w:r>
            <w:r w:rsidR="00B07046">
              <w:rPr>
                <w:noProof/>
                <w:webHidden/>
              </w:rPr>
              <w:t>2</w:t>
            </w:r>
            <w:r w:rsidR="007D29CB">
              <w:rPr>
                <w:noProof/>
                <w:webHidden/>
              </w:rPr>
              <w:fldChar w:fldCharType="end"/>
            </w:r>
          </w:hyperlink>
        </w:p>
        <w:p w14:paraId="02FF0E17" w14:textId="5E95855E" w:rsidR="007D29CB" w:rsidRDefault="00B9427B">
          <w:pPr>
            <w:pStyle w:val="TDC3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33354810" w:history="1">
            <w:r w:rsidR="007D29CB" w:rsidRPr="009E3D8C">
              <w:rPr>
                <w:rStyle w:val="Hipervnculo"/>
                <w:noProof/>
                <w:lang w:bidi="es-ES"/>
              </w:rPr>
              <w:t>Tabla de comunicación del proyecto</w:t>
            </w:r>
            <w:r w:rsidR="007D29CB">
              <w:rPr>
                <w:noProof/>
                <w:webHidden/>
              </w:rPr>
              <w:tab/>
            </w:r>
            <w:r w:rsidR="007D29CB">
              <w:rPr>
                <w:noProof/>
                <w:webHidden/>
              </w:rPr>
              <w:fldChar w:fldCharType="begin"/>
            </w:r>
            <w:r w:rsidR="007D29CB">
              <w:rPr>
                <w:noProof/>
                <w:webHidden/>
              </w:rPr>
              <w:instrText xml:space="preserve"> PAGEREF _Toc33354810 \h </w:instrText>
            </w:r>
            <w:r w:rsidR="007D29CB">
              <w:rPr>
                <w:noProof/>
                <w:webHidden/>
              </w:rPr>
            </w:r>
            <w:r w:rsidR="007D29CB">
              <w:rPr>
                <w:noProof/>
                <w:webHidden/>
              </w:rPr>
              <w:fldChar w:fldCharType="separate"/>
            </w:r>
            <w:r w:rsidR="00B07046">
              <w:rPr>
                <w:noProof/>
                <w:webHidden/>
              </w:rPr>
              <w:t>2</w:t>
            </w:r>
            <w:r w:rsidR="007D29CB">
              <w:rPr>
                <w:noProof/>
                <w:webHidden/>
              </w:rPr>
              <w:fldChar w:fldCharType="end"/>
            </w:r>
          </w:hyperlink>
        </w:p>
        <w:p w14:paraId="0DCC438D" w14:textId="21C9BAB4" w:rsidR="007D29CB" w:rsidRDefault="00B9427B">
          <w:pPr>
            <w:pStyle w:val="TDC2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33354811" w:history="1">
            <w:r w:rsidR="007D29CB" w:rsidRPr="009E3D8C">
              <w:rPr>
                <w:rStyle w:val="Hipervnculo"/>
                <w:noProof/>
                <w:lang w:bidi="es-ES"/>
              </w:rPr>
              <w:t>Estructura del equipo</w:t>
            </w:r>
            <w:r w:rsidR="007D29CB">
              <w:rPr>
                <w:noProof/>
                <w:webHidden/>
              </w:rPr>
              <w:tab/>
            </w:r>
            <w:r w:rsidR="007D29CB">
              <w:rPr>
                <w:noProof/>
                <w:webHidden/>
              </w:rPr>
              <w:fldChar w:fldCharType="begin"/>
            </w:r>
            <w:r w:rsidR="007D29CB">
              <w:rPr>
                <w:noProof/>
                <w:webHidden/>
              </w:rPr>
              <w:instrText xml:space="preserve"> PAGEREF _Toc33354811 \h </w:instrText>
            </w:r>
            <w:r w:rsidR="007D29CB">
              <w:rPr>
                <w:noProof/>
                <w:webHidden/>
              </w:rPr>
            </w:r>
            <w:r w:rsidR="007D29CB">
              <w:rPr>
                <w:noProof/>
                <w:webHidden/>
              </w:rPr>
              <w:fldChar w:fldCharType="separate"/>
            </w:r>
            <w:r w:rsidR="00B07046">
              <w:rPr>
                <w:noProof/>
                <w:webHidden/>
              </w:rPr>
              <w:t>2</w:t>
            </w:r>
            <w:r w:rsidR="007D29CB">
              <w:rPr>
                <w:noProof/>
                <w:webHidden/>
              </w:rPr>
              <w:fldChar w:fldCharType="end"/>
            </w:r>
          </w:hyperlink>
        </w:p>
        <w:p w14:paraId="70483EBB" w14:textId="3667F901" w:rsidR="007D29CB" w:rsidRDefault="00B9427B">
          <w:pPr>
            <w:pStyle w:val="TDC3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33354812" w:history="1">
            <w:r w:rsidR="007D29CB" w:rsidRPr="009E3D8C">
              <w:rPr>
                <w:rStyle w:val="Hipervnculo"/>
                <w:noProof/>
                <w:lang w:bidi="es-ES"/>
              </w:rPr>
              <w:t>Objetivos del equipo</w:t>
            </w:r>
            <w:r w:rsidR="007D29CB">
              <w:rPr>
                <w:noProof/>
                <w:webHidden/>
              </w:rPr>
              <w:tab/>
            </w:r>
            <w:r w:rsidR="007D29CB">
              <w:rPr>
                <w:noProof/>
                <w:webHidden/>
              </w:rPr>
              <w:fldChar w:fldCharType="begin"/>
            </w:r>
            <w:r w:rsidR="007D29CB">
              <w:rPr>
                <w:noProof/>
                <w:webHidden/>
              </w:rPr>
              <w:instrText xml:space="preserve"> PAGEREF _Toc33354812 \h </w:instrText>
            </w:r>
            <w:r w:rsidR="007D29CB">
              <w:rPr>
                <w:noProof/>
                <w:webHidden/>
              </w:rPr>
            </w:r>
            <w:r w:rsidR="007D29CB">
              <w:rPr>
                <w:noProof/>
                <w:webHidden/>
              </w:rPr>
              <w:fldChar w:fldCharType="separate"/>
            </w:r>
            <w:r w:rsidR="00B07046">
              <w:rPr>
                <w:noProof/>
                <w:webHidden/>
              </w:rPr>
              <w:t>2</w:t>
            </w:r>
            <w:r w:rsidR="007D29CB">
              <w:rPr>
                <w:noProof/>
                <w:webHidden/>
              </w:rPr>
              <w:fldChar w:fldCharType="end"/>
            </w:r>
          </w:hyperlink>
        </w:p>
        <w:p w14:paraId="1E9B79DB" w14:textId="650152B4" w:rsidR="007D29CB" w:rsidRDefault="00B9427B">
          <w:pPr>
            <w:pStyle w:val="TDC3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33354813" w:history="1">
            <w:r w:rsidR="007D29CB" w:rsidRPr="009E3D8C">
              <w:rPr>
                <w:rStyle w:val="Hipervnculo"/>
                <w:noProof/>
                <w:lang w:bidi="es-ES"/>
              </w:rPr>
              <w:t>Asignaciones del equipo</w:t>
            </w:r>
            <w:r w:rsidR="007D29CB">
              <w:rPr>
                <w:noProof/>
                <w:webHidden/>
              </w:rPr>
              <w:tab/>
            </w:r>
            <w:r w:rsidR="007D29CB">
              <w:rPr>
                <w:noProof/>
                <w:webHidden/>
              </w:rPr>
              <w:fldChar w:fldCharType="begin"/>
            </w:r>
            <w:r w:rsidR="007D29CB">
              <w:rPr>
                <w:noProof/>
                <w:webHidden/>
              </w:rPr>
              <w:instrText xml:space="preserve"> PAGEREF _Toc33354813 \h </w:instrText>
            </w:r>
            <w:r w:rsidR="007D29CB">
              <w:rPr>
                <w:noProof/>
                <w:webHidden/>
              </w:rPr>
            </w:r>
            <w:r w:rsidR="007D29CB">
              <w:rPr>
                <w:noProof/>
                <w:webHidden/>
              </w:rPr>
              <w:fldChar w:fldCharType="separate"/>
            </w:r>
            <w:r w:rsidR="00B07046">
              <w:rPr>
                <w:noProof/>
                <w:webHidden/>
              </w:rPr>
              <w:t>2</w:t>
            </w:r>
            <w:r w:rsidR="007D29CB">
              <w:rPr>
                <w:noProof/>
                <w:webHidden/>
              </w:rPr>
              <w:fldChar w:fldCharType="end"/>
            </w:r>
          </w:hyperlink>
        </w:p>
        <w:p w14:paraId="4D9E8C04" w14:textId="7F1F5E3D" w:rsidR="007D29CB" w:rsidRDefault="00B9427B">
          <w:pPr>
            <w:pStyle w:val="TDC2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33354814" w:history="1">
            <w:r w:rsidR="007D29CB" w:rsidRPr="009E3D8C">
              <w:rPr>
                <w:rStyle w:val="Hipervnculo"/>
                <w:noProof/>
                <w:lang w:bidi="es-ES"/>
              </w:rPr>
              <w:t>Responsabilidades y roles de equipo</w:t>
            </w:r>
            <w:r w:rsidR="007D29CB">
              <w:rPr>
                <w:noProof/>
                <w:webHidden/>
              </w:rPr>
              <w:tab/>
            </w:r>
            <w:r w:rsidR="007D29CB">
              <w:rPr>
                <w:noProof/>
                <w:webHidden/>
              </w:rPr>
              <w:fldChar w:fldCharType="begin"/>
            </w:r>
            <w:r w:rsidR="007D29CB">
              <w:rPr>
                <w:noProof/>
                <w:webHidden/>
              </w:rPr>
              <w:instrText xml:space="preserve"> PAGEREF _Toc33354814 \h </w:instrText>
            </w:r>
            <w:r w:rsidR="007D29CB">
              <w:rPr>
                <w:noProof/>
                <w:webHidden/>
              </w:rPr>
            </w:r>
            <w:r w:rsidR="007D29CB">
              <w:rPr>
                <w:noProof/>
                <w:webHidden/>
              </w:rPr>
              <w:fldChar w:fldCharType="separate"/>
            </w:r>
            <w:r w:rsidR="00B07046">
              <w:rPr>
                <w:noProof/>
                <w:webHidden/>
              </w:rPr>
              <w:t>2</w:t>
            </w:r>
            <w:r w:rsidR="007D29CB">
              <w:rPr>
                <w:noProof/>
                <w:webHidden/>
              </w:rPr>
              <w:fldChar w:fldCharType="end"/>
            </w:r>
          </w:hyperlink>
        </w:p>
        <w:p w14:paraId="566E5DE7" w14:textId="6E3EEED1" w:rsidR="007D29CB" w:rsidRDefault="00B9427B">
          <w:pPr>
            <w:pStyle w:val="TDC2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33354815" w:history="1">
            <w:r w:rsidR="007D29CB" w:rsidRPr="009E3D8C">
              <w:rPr>
                <w:rStyle w:val="Hipervnculo"/>
                <w:noProof/>
                <w:lang w:bidi="es-ES"/>
              </w:rPr>
              <w:t>Administración de riesgos y problemas</w:t>
            </w:r>
            <w:r w:rsidR="007D29CB">
              <w:rPr>
                <w:noProof/>
                <w:webHidden/>
              </w:rPr>
              <w:tab/>
            </w:r>
            <w:r w:rsidR="007D29CB">
              <w:rPr>
                <w:noProof/>
                <w:webHidden/>
              </w:rPr>
              <w:fldChar w:fldCharType="begin"/>
            </w:r>
            <w:r w:rsidR="007D29CB">
              <w:rPr>
                <w:noProof/>
                <w:webHidden/>
              </w:rPr>
              <w:instrText xml:space="preserve"> PAGEREF _Toc33354815 \h </w:instrText>
            </w:r>
            <w:r w:rsidR="007D29CB">
              <w:rPr>
                <w:noProof/>
                <w:webHidden/>
              </w:rPr>
            </w:r>
            <w:r w:rsidR="007D29CB">
              <w:rPr>
                <w:noProof/>
                <w:webHidden/>
              </w:rPr>
              <w:fldChar w:fldCharType="separate"/>
            </w:r>
            <w:r w:rsidR="00B07046">
              <w:rPr>
                <w:noProof/>
                <w:webHidden/>
              </w:rPr>
              <w:t>3</w:t>
            </w:r>
            <w:r w:rsidR="007D29CB">
              <w:rPr>
                <w:noProof/>
                <w:webHidden/>
              </w:rPr>
              <w:fldChar w:fldCharType="end"/>
            </w:r>
          </w:hyperlink>
        </w:p>
        <w:p w14:paraId="631548B3" w14:textId="0C6394F5" w:rsidR="007D29CB" w:rsidRDefault="00B9427B">
          <w:pPr>
            <w:pStyle w:val="TDC3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33354816" w:history="1">
            <w:r w:rsidR="007D29CB" w:rsidRPr="009E3D8C">
              <w:rPr>
                <w:rStyle w:val="Hipervnculo"/>
                <w:noProof/>
                <w:lang w:bidi="es-ES"/>
              </w:rPr>
              <w:t>Posibles problemas y excepciones</w:t>
            </w:r>
            <w:r w:rsidR="007D29CB">
              <w:rPr>
                <w:noProof/>
                <w:webHidden/>
              </w:rPr>
              <w:tab/>
            </w:r>
            <w:r w:rsidR="007D29CB">
              <w:rPr>
                <w:noProof/>
                <w:webHidden/>
              </w:rPr>
              <w:fldChar w:fldCharType="begin"/>
            </w:r>
            <w:r w:rsidR="007D29CB">
              <w:rPr>
                <w:noProof/>
                <w:webHidden/>
              </w:rPr>
              <w:instrText xml:space="preserve"> PAGEREF _Toc33354816 \h </w:instrText>
            </w:r>
            <w:r w:rsidR="007D29CB">
              <w:rPr>
                <w:noProof/>
                <w:webHidden/>
              </w:rPr>
            </w:r>
            <w:r w:rsidR="007D29CB">
              <w:rPr>
                <w:noProof/>
                <w:webHidden/>
              </w:rPr>
              <w:fldChar w:fldCharType="separate"/>
            </w:r>
            <w:r w:rsidR="00B07046">
              <w:rPr>
                <w:noProof/>
                <w:webHidden/>
              </w:rPr>
              <w:t>3</w:t>
            </w:r>
            <w:r w:rsidR="007D29CB">
              <w:rPr>
                <w:noProof/>
                <w:webHidden/>
              </w:rPr>
              <w:fldChar w:fldCharType="end"/>
            </w:r>
          </w:hyperlink>
        </w:p>
        <w:p w14:paraId="4292D671" w14:textId="5281340E" w:rsidR="007D29CB" w:rsidRDefault="00B9427B">
          <w:pPr>
            <w:pStyle w:val="TDC3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33354817" w:history="1">
            <w:r w:rsidR="007D29CB" w:rsidRPr="009E3D8C">
              <w:rPr>
                <w:rStyle w:val="Hipervnculo"/>
                <w:noProof/>
                <w:lang w:bidi="es-ES"/>
              </w:rPr>
              <w:t>Medidas correctivas adecuadas</w:t>
            </w:r>
            <w:r w:rsidR="007D29CB">
              <w:rPr>
                <w:noProof/>
                <w:webHidden/>
              </w:rPr>
              <w:tab/>
            </w:r>
            <w:r w:rsidR="007D29CB">
              <w:rPr>
                <w:noProof/>
                <w:webHidden/>
              </w:rPr>
              <w:fldChar w:fldCharType="begin"/>
            </w:r>
            <w:r w:rsidR="007D29CB">
              <w:rPr>
                <w:noProof/>
                <w:webHidden/>
              </w:rPr>
              <w:instrText xml:space="preserve"> PAGEREF _Toc33354817 \h </w:instrText>
            </w:r>
            <w:r w:rsidR="007D29CB">
              <w:rPr>
                <w:noProof/>
                <w:webHidden/>
              </w:rPr>
            </w:r>
            <w:r w:rsidR="007D29CB">
              <w:rPr>
                <w:noProof/>
                <w:webHidden/>
              </w:rPr>
              <w:fldChar w:fldCharType="separate"/>
            </w:r>
            <w:r w:rsidR="00B07046">
              <w:rPr>
                <w:noProof/>
                <w:webHidden/>
              </w:rPr>
              <w:t>3</w:t>
            </w:r>
            <w:r w:rsidR="007D29CB">
              <w:rPr>
                <w:noProof/>
                <w:webHidden/>
              </w:rPr>
              <w:fldChar w:fldCharType="end"/>
            </w:r>
          </w:hyperlink>
        </w:p>
        <w:p w14:paraId="1639779B" w14:textId="1BB2B0F7" w:rsidR="007D29CB" w:rsidRDefault="00B9427B">
          <w:pPr>
            <w:pStyle w:val="TDC3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33354818" w:history="1">
            <w:r w:rsidR="007D29CB" w:rsidRPr="009E3D8C">
              <w:rPr>
                <w:rStyle w:val="Hipervnculo"/>
                <w:noProof/>
                <w:lang w:bidi="es-ES"/>
              </w:rPr>
              <w:t>Seguimiento de problemas y riesgos</w:t>
            </w:r>
            <w:r w:rsidR="007D29CB">
              <w:rPr>
                <w:noProof/>
                <w:webHidden/>
              </w:rPr>
              <w:tab/>
            </w:r>
            <w:r w:rsidR="007D29CB">
              <w:rPr>
                <w:noProof/>
                <w:webHidden/>
              </w:rPr>
              <w:fldChar w:fldCharType="begin"/>
            </w:r>
            <w:r w:rsidR="007D29CB">
              <w:rPr>
                <w:noProof/>
                <w:webHidden/>
              </w:rPr>
              <w:instrText xml:space="preserve"> PAGEREF _Toc33354818 \h </w:instrText>
            </w:r>
            <w:r w:rsidR="007D29CB">
              <w:rPr>
                <w:noProof/>
                <w:webHidden/>
              </w:rPr>
            </w:r>
            <w:r w:rsidR="007D29CB">
              <w:rPr>
                <w:noProof/>
                <w:webHidden/>
              </w:rPr>
              <w:fldChar w:fldCharType="separate"/>
            </w:r>
            <w:r w:rsidR="00B07046">
              <w:rPr>
                <w:noProof/>
                <w:webHidden/>
              </w:rPr>
              <w:t>3</w:t>
            </w:r>
            <w:r w:rsidR="007D29CB">
              <w:rPr>
                <w:noProof/>
                <w:webHidden/>
              </w:rPr>
              <w:fldChar w:fldCharType="end"/>
            </w:r>
          </w:hyperlink>
        </w:p>
        <w:p w14:paraId="35AE44E2" w14:textId="083F2875" w:rsidR="007D29CB" w:rsidRDefault="00B9427B">
          <w:pPr>
            <w:pStyle w:val="TDC2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33354819" w:history="1">
            <w:r w:rsidR="007D29CB" w:rsidRPr="009E3D8C">
              <w:rPr>
                <w:rStyle w:val="Hipervnculo"/>
                <w:noProof/>
                <w:lang w:bidi="es-ES"/>
              </w:rPr>
              <w:t>Proceso de administración de cambios</w:t>
            </w:r>
            <w:r w:rsidR="007D29CB">
              <w:rPr>
                <w:noProof/>
                <w:webHidden/>
              </w:rPr>
              <w:tab/>
            </w:r>
            <w:r w:rsidR="007D29CB">
              <w:rPr>
                <w:noProof/>
                <w:webHidden/>
              </w:rPr>
              <w:fldChar w:fldCharType="begin"/>
            </w:r>
            <w:r w:rsidR="007D29CB">
              <w:rPr>
                <w:noProof/>
                <w:webHidden/>
              </w:rPr>
              <w:instrText xml:space="preserve"> PAGEREF _Toc33354819 \h </w:instrText>
            </w:r>
            <w:r w:rsidR="007D29CB">
              <w:rPr>
                <w:noProof/>
                <w:webHidden/>
              </w:rPr>
            </w:r>
            <w:r w:rsidR="007D29CB">
              <w:rPr>
                <w:noProof/>
                <w:webHidden/>
              </w:rPr>
              <w:fldChar w:fldCharType="separate"/>
            </w:r>
            <w:r w:rsidR="00B07046">
              <w:rPr>
                <w:noProof/>
                <w:webHidden/>
              </w:rPr>
              <w:t>3</w:t>
            </w:r>
            <w:r w:rsidR="007D29CB">
              <w:rPr>
                <w:noProof/>
                <w:webHidden/>
              </w:rPr>
              <w:fldChar w:fldCharType="end"/>
            </w:r>
          </w:hyperlink>
        </w:p>
        <w:p w14:paraId="79956831" w14:textId="387140A9" w:rsidR="007D29CB" w:rsidRDefault="00B9427B">
          <w:pPr>
            <w:pStyle w:val="TDC3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33354820" w:history="1">
            <w:r w:rsidR="007D29CB" w:rsidRPr="009E3D8C">
              <w:rPr>
                <w:rStyle w:val="Hipervnculo"/>
                <w:noProof/>
                <w:lang w:bidi="es-ES"/>
              </w:rPr>
              <w:t>Pasos del proceso de administración de cambios</w:t>
            </w:r>
            <w:r w:rsidR="007D29CB">
              <w:rPr>
                <w:noProof/>
                <w:webHidden/>
              </w:rPr>
              <w:tab/>
            </w:r>
            <w:r w:rsidR="007D29CB">
              <w:rPr>
                <w:noProof/>
                <w:webHidden/>
              </w:rPr>
              <w:fldChar w:fldCharType="begin"/>
            </w:r>
            <w:r w:rsidR="007D29CB">
              <w:rPr>
                <w:noProof/>
                <w:webHidden/>
              </w:rPr>
              <w:instrText xml:space="preserve"> PAGEREF _Toc33354820 \h </w:instrText>
            </w:r>
            <w:r w:rsidR="007D29CB">
              <w:rPr>
                <w:noProof/>
                <w:webHidden/>
              </w:rPr>
            </w:r>
            <w:r w:rsidR="007D29CB">
              <w:rPr>
                <w:noProof/>
                <w:webHidden/>
              </w:rPr>
              <w:fldChar w:fldCharType="separate"/>
            </w:r>
            <w:r w:rsidR="00B07046">
              <w:rPr>
                <w:noProof/>
                <w:webHidden/>
              </w:rPr>
              <w:t>3</w:t>
            </w:r>
            <w:r w:rsidR="007D29CB">
              <w:rPr>
                <w:noProof/>
                <w:webHidden/>
              </w:rPr>
              <w:fldChar w:fldCharType="end"/>
            </w:r>
          </w:hyperlink>
        </w:p>
        <w:p w14:paraId="73CB14B0" w14:textId="2863A799" w:rsidR="007D29CB" w:rsidRDefault="00B9427B">
          <w:pPr>
            <w:pStyle w:val="TDC3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33354821" w:history="1">
            <w:r w:rsidR="007D29CB" w:rsidRPr="009E3D8C">
              <w:rPr>
                <w:rStyle w:val="Hipervnculo"/>
                <w:noProof/>
                <w:lang w:bidi="es-ES"/>
              </w:rPr>
              <w:t>Flujo del proceso de administración de cambios</w:t>
            </w:r>
            <w:r w:rsidR="007D29CB">
              <w:rPr>
                <w:noProof/>
                <w:webHidden/>
              </w:rPr>
              <w:tab/>
            </w:r>
            <w:r w:rsidR="007D29CB">
              <w:rPr>
                <w:noProof/>
                <w:webHidden/>
              </w:rPr>
              <w:fldChar w:fldCharType="begin"/>
            </w:r>
            <w:r w:rsidR="007D29CB">
              <w:rPr>
                <w:noProof/>
                <w:webHidden/>
              </w:rPr>
              <w:instrText xml:space="preserve"> PAGEREF _Toc33354821 \h </w:instrText>
            </w:r>
            <w:r w:rsidR="007D29CB">
              <w:rPr>
                <w:noProof/>
                <w:webHidden/>
              </w:rPr>
            </w:r>
            <w:r w:rsidR="007D29CB">
              <w:rPr>
                <w:noProof/>
                <w:webHidden/>
              </w:rPr>
              <w:fldChar w:fldCharType="separate"/>
            </w:r>
            <w:r w:rsidR="00B07046">
              <w:rPr>
                <w:noProof/>
                <w:webHidden/>
              </w:rPr>
              <w:t>3</w:t>
            </w:r>
            <w:r w:rsidR="007D29CB">
              <w:rPr>
                <w:noProof/>
                <w:webHidden/>
              </w:rPr>
              <w:fldChar w:fldCharType="end"/>
            </w:r>
          </w:hyperlink>
        </w:p>
        <w:p w14:paraId="50E58B90" w14:textId="7DCD3F2B" w:rsidR="007D29CB" w:rsidRDefault="00B9427B">
          <w:pPr>
            <w:pStyle w:val="TDC3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33354822" w:history="1">
            <w:r w:rsidR="007D29CB" w:rsidRPr="009E3D8C">
              <w:rPr>
                <w:rStyle w:val="Hipervnculo"/>
                <w:noProof/>
                <w:lang w:bidi="es-ES"/>
              </w:rPr>
              <w:t>Panel de control de cambios (PCC)</w:t>
            </w:r>
            <w:r w:rsidR="007D29CB">
              <w:rPr>
                <w:noProof/>
                <w:webHidden/>
              </w:rPr>
              <w:tab/>
            </w:r>
            <w:r w:rsidR="007D29CB">
              <w:rPr>
                <w:noProof/>
                <w:webHidden/>
              </w:rPr>
              <w:fldChar w:fldCharType="begin"/>
            </w:r>
            <w:r w:rsidR="007D29CB">
              <w:rPr>
                <w:noProof/>
                <w:webHidden/>
              </w:rPr>
              <w:instrText xml:space="preserve"> PAGEREF _Toc33354822 \h </w:instrText>
            </w:r>
            <w:r w:rsidR="007D29CB">
              <w:rPr>
                <w:noProof/>
                <w:webHidden/>
              </w:rPr>
            </w:r>
            <w:r w:rsidR="007D29CB">
              <w:rPr>
                <w:noProof/>
                <w:webHidden/>
              </w:rPr>
              <w:fldChar w:fldCharType="separate"/>
            </w:r>
            <w:r w:rsidR="00B07046">
              <w:rPr>
                <w:noProof/>
                <w:webHidden/>
              </w:rPr>
              <w:t>4</w:t>
            </w:r>
            <w:r w:rsidR="007D29CB">
              <w:rPr>
                <w:noProof/>
                <w:webHidden/>
              </w:rPr>
              <w:fldChar w:fldCharType="end"/>
            </w:r>
          </w:hyperlink>
        </w:p>
        <w:p w14:paraId="1127F53F" w14:textId="77777777" w:rsidR="007D29CB" w:rsidRDefault="007D29CB">
          <w:r>
            <w:rPr>
              <w:b/>
              <w:bCs/>
            </w:rPr>
            <w:fldChar w:fldCharType="end"/>
          </w:r>
        </w:p>
      </w:sdtContent>
    </w:sdt>
    <w:p w14:paraId="44F834DF" w14:textId="77777777" w:rsidR="007D29CB" w:rsidRDefault="007D29CB" w:rsidP="00E279B8">
      <w:pPr>
        <w:rPr>
          <w:noProof/>
        </w:rPr>
      </w:pPr>
    </w:p>
    <w:bookmarkStart w:id="0" w:name="_Toc33354808"/>
    <w:p w14:paraId="011137B1" w14:textId="77777777" w:rsidR="00907CBB" w:rsidRPr="007D29CB" w:rsidRDefault="00B9427B" w:rsidP="001E1916">
      <w:pPr>
        <w:pStyle w:val="Ttulo1"/>
        <w:pageBreakBefore/>
        <w:ind w:left="74" w:right="74"/>
      </w:pPr>
      <w:sdt>
        <w:sdtPr>
          <w:alias w:val="Escriba el título:"/>
          <w:tag w:val=""/>
          <w:id w:val="1901021919"/>
          <w:placeholder>
            <w:docPart w:val="D357BC441A1A449F970E169A0467D214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/>
        </w:sdtPr>
        <w:sdtEndPr/>
        <w:sdtContent>
          <w:r w:rsidR="007D29CB" w:rsidRPr="007D29CB">
            <w:t>Título del documento</w:t>
          </w:r>
        </w:sdtContent>
      </w:sdt>
      <w:bookmarkEnd w:id="0"/>
    </w:p>
    <w:p w14:paraId="0C922B44" w14:textId="77777777" w:rsidR="00907CBB" w:rsidRPr="007D29CB" w:rsidRDefault="007D29CB" w:rsidP="007D29CB">
      <w:pPr>
        <w:pStyle w:val="Ttulo2"/>
      </w:pPr>
      <w:bookmarkStart w:id="1" w:name="_Toc33354809"/>
      <w:r w:rsidRPr="007D29CB">
        <w:t>Tabla</w:t>
      </w:r>
      <w:bookmarkEnd w:id="1"/>
    </w:p>
    <w:sdt>
      <w:sdtPr>
        <w:alias w:val="Escriba la descripción:"/>
        <w:tag w:val="Escriba la descripción:"/>
        <w:id w:val="1349829674"/>
        <w:placeholder>
          <w:docPart w:val="C3BAE3BFF2D74D55B014265FEBF9ED0D"/>
        </w:placeholder>
        <w:temporary/>
        <w:showingPlcHdr/>
        <w15:appearance w15:val="hidden"/>
      </w:sdtPr>
      <w:sdtEndPr/>
      <w:sdtContent>
        <w:bookmarkStart w:id="2" w:name="_GoBack" w:displacedByCustomXml="prev"/>
        <w:p w14:paraId="5E927864" w14:textId="77777777" w:rsidR="00907CBB" w:rsidRDefault="00107CB6">
          <w:r w:rsidRPr="005C37A7">
            <w:t>Use la tabla de comunicación del proyecto para identificar los documentos de comunicación necesarios para el proyecto, los destinatarios de los documentos, las personas responsables de crear y actualizar los documentos, y con qué frecuencia es necesario actualizar los documentos.</w:t>
          </w:r>
        </w:p>
        <w:bookmarkEnd w:id="2" w:displacedByCustomXml="next"/>
      </w:sdtContent>
    </w:sdt>
    <w:bookmarkStart w:id="3" w:name="_Toc33354810"/>
    <w:p w14:paraId="34216B82" w14:textId="77777777" w:rsidR="00907CBB" w:rsidRDefault="00B9427B">
      <w:pPr>
        <w:pStyle w:val="Ttulo3"/>
      </w:pPr>
      <w:sdt>
        <w:sdtPr>
          <w:alias w:val="Escriba el subtítulo:"/>
          <w:tag w:val="Escriba el subtítulo:"/>
          <w:id w:val="1968005516"/>
          <w:placeholder>
            <w:docPart w:val="E69383E8106542FD8770A01773B90150"/>
          </w:placeholder>
          <w:temporary/>
          <w:showingPlcHdr/>
          <w15:appearance w15:val="hidden"/>
        </w:sdtPr>
        <w:sdtEndPr/>
        <w:sdtContent>
          <w:r w:rsidR="00B55F12">
            <w:rPr>
              <w:lang w:bidi="es-ES"/>
            </w:rPr>
            <w:t>Tabla de comunicación del proyecto</w:t>
          </w:r>
        </w:sdtContent>
      </w:sdt>
      <w:bookmarkEnd w:id="3"/>
    </w:p>
    <w:tbl>
      <w:tblPr>
        <w:tblStyle w:val="Tabladecuadrcula1Claro-nfasis21"/>
        <w:tblW w:w="5000" w:type="pct"/>
        <w:tblCellMar>
          <w:left w:w="0" w:type="dxa"/>
          <w:right w:w="0" w:type="dxa"/>
        </w:tblCellMar>
        <w:tblLook w:val="06A0" w:firstRow="1" w:lastRow="0" w:firstColumn="1" w:lastColumn="0" w:noHBand="1" w:noVBand="1"/>
        <w:tblDescription w:val="Tabla de comunicación del proyecto para introducir detalles "/>
      </w:tblPr>
      <w:tblGrid>
        <w:gridCol w:w="3720"/>
        <w:gridCol w:w="1369"/>
        <w:gridCol w:w="1994"/>
        <w:gridCol w:w="1943"/>
      </w:tblGrid>
      <w:tr w:rsidR="00907CBB" w14:paraId="6DAB1022" w14:textId="77777777" w:rsidTr="00B851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tcBorders>
              <w:top w:val="nil"/>
              <w:left w:val="nil"/>
            </w:tcBorders>
            <w:vAlign w:val="bottom"/>
          </w:tcPr>
          <w:p w14:paraId="01262DDA" w14:textId="77777777" w:rsidR="00907CBB" w:rsidRDefault="00B9427B">
            <w:pPr>
              <w:pStyle w:val="Textodelatabla"/>
            </w:pPr>
            <w:sdt>
              <w:sdtPr>
                <w:alias w:val="Documento:"/>
                <w:tag w:val="Documento:"/>
                <w:id w:val="-281810046"/>
                <w:placeholder>
                  <w:docPart w:val="264D6CA79E03428A9A3CB1394214E64D"/>
                </w:placeholder>
                <w:temporary/>
                <w:showingPlcHdr/>
                <w15:appearance w15:val="hidden"/>
              </w:sdtPr>
              <w:sdtEndPr/>
              <w:sdtContent>
                <w:r w:rsidR="00B55F12">
                  <w:rPr>
                    <w:lang w:bidi="es-ES"/>
                  </w:rPr>
                  <w:t>Documento</w:t>
                </w:r>
              </w:sdtContent>
            </w:sdt>
          </w:p>
        </w:tc>
        <w:tc>
          <w:tcPr>
            <w:tcW w:w="1370" w:type="dxa"/>
            <w:tcBorders>
              <w:top w:val="nil"/>
            </w:tcBorders>
            <w:vAlign w:val="bottom"/>
          </w:tcPr>
          <w:p w14:paraId="30B9AC95" w14:textId="77777777" w:rsidR="00907CBB" w:rsidRDefault="00B9427B">
            <w:pPr>
              <w:pStyle w:val="Textodela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alias w:val="Destinatarios:"/>
                <w:tag w:val="Destinatarios:"/>
                <w:id w:val="1118799056"/>
                <w:placeholder>
                  <w:docPart w:val="BD0F0B9474B64A15A9872F539BDCC0DC"/>
                </w:placeholder>
                <w:temporary/>
                <w:showingPlcHdr/>
                <w15:appearance w15:val="hidden"/>
              </w:sdtPr>
              <w:sdtEndPr/>
              <w:sdtContent>
                <w:r w:rsidR="00B55F12">
                  <w:rPr>
                    <w:lang w:bidi="es-ES"/>
                  </w:rPr>
                  <w:t>Destinatarios</w:t>
                </w:r>
              </w:sdtContent>
            </w:sdt>
          </w:p>
        </w:tc>
        <w:tc>
          <w:tcPr>
            <w:tcW w:w="2010" w:type="dxa"/>
            <w:tcBorders>
              <w:top w:val="nil"/>
            </w:tcBorders>
            <w:vAlign w:val="bottom"/>
          </w:tcPr>
          <w:p w14:paraId="5E1EA64C" w14:textId="77777777" w:rsidR="00907CBB" w:rsidRDefault="00B9427B">
            <w:pPr>
              <w:pStyle w:val="Textodela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alias w:val="Responsabilidades:"/>
                <w:tag w:val="Responsabilidades:"/>
                <w:id w:val="1221335521"/>
                <w:placeholder>
                  <w:docPart w:val="78D87300EB29442589B0BA57575D7EB2"/>
                </w:placeholder>
                <w:temporary/>
                <w:showingPlcHdr/>
                <w15:appearance w15:val="hidden"/>
              </w:sdtPr>
              <w:sdtEndPr/>
              <w:sdtContent>
                <w:r w:rsidR="00B55F12">
                  <w:rPr>
                    <w:lang w:bidi="es-ES"/>
                  </w:rPr>
                  <w:t>Responsabilidades</w:t>
                </w:r>
              </w:sdtContent>
            </w:sdt>
          </w:p>
        </w:tc>
        <w:tc>
          <w:tcPr>
            <w:tcW w:w="2011" w:type="dxa"/>
            <w:tcBorders>
              <w:top w:val="nil"/>
              <w:right w:val="nil"/>
            </w:tcBorders>
            <w:vAlign w:val="bottom"/>
          </w:tcPr>
          <w:p w14:paraId="58DE929A" w14:textId="77777777" w:rsidR="00907CBB" w:rsidRDefault="00B9427B">
            <w:pPr>
              <w:pStyle w:val="Textodela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alias w:val="Frecuencia de actualización:"/>
                <w:tag w:val="Frecuencia de actualización:"/>
                <w:id w:val="275682669"/>
                <w:placeholder>
                  <w:docPart w:val="DC8A59A8191846F594DED389F5A5AC84"/>
                </w:placeholder>
                <w:temporary/>
                <w:showingPlcHdr/>
                <w15:appearance w15:val="hidden"/>
              </w:sdtPr>
              <w:sdtEndPr/>
              <w:sdtContent>
                <w:r w:rsidR="00B55F12">
                  <w:rPr>
                    <w:lang w:bidi="es-ES"/>
                  </w:rPr>
                  <w:t>Frecuencia de actualización</w:t>
                </w:r>
              </w:sdtContent>
            </w:sdt>
          </w:p>
        </w:tc>
      </w:tr>
      <w:tr w:rsidR="00907CBB" w14:paraId="535DF6A0" w14:textId="77777777" w:rsidTr="00B851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tcBorders>
              <w:left w:val="nil"/>
            </w:tcBorders>
          </w:tcPr>
          <w:p w14:paraId="5696E1A9" w14:textId="77777777" w:rsidR="00907CBB" w:rsidRDefault="00B9427B">
            <w:pPr>
              <w:pStyle w:val="Textodelatabla"/>
            </w:pPr>
            <w:sdt>
              <w:sdtPr>
                <w:alias w:val="Informe de estado ejecutivo:"/>
                <w:tag w:val="Informe de estado ejecutivo:"/>
                <w:id w:val="1472245719"/>
                <w:placeholder>
                  <w:docPart w:val="29CBE12A7D5D4A5283BB62A6F7B1830D"/>
                </w:placeholder>
                <w:temporary/>
                <w:showingPlcHdr/>
                <w15:appearance w15:val="hidden"/>
              </w:sdtPr>
              <w:sdtEndPr/>
              <w:sdtContent>
                <w:r w:rsidR="00B55F12">
                  <w:rPr>
                    <w:lang w:bidi="es-ES"/>
                  </w:rPr>
                  <w:t>Informe de estado ejecutivo</w:t>
                </w:r>
              </w:sdtContent>
            </w:sdt>
          </w:p>
        </w:tc>
        <w:sdt>
          <w:sdtPr>
            <w:alias w:val="Escriba el nombre del destinatario:"/>
            <w:tag w:val="Escriba el nombre del destinatario:"/>
            <w:id w:val="-1669479384"/>
            <w:placeholder>
              <w:docPart w:val="FF6D8433545E4D3784D577DDE423743B"/>
            </w:placeholder>
            <w:temporary/>
            <w:showingPlcHdr/>
            <w15:appearance w15:val="hidden"/>
          </w:sdtPr>
          <w:sdtEndPr/>
          <w:sdtContent>
            <w:tc>
              <w:tcPr>
                <w:tcW w:w="1370" w:type="dxa"/>
              </w:tcPr>
              <w:p w14:paraId="755BED3A" w14:textId="77777777" w:rsidR="00907CBB" w:rsidRDefault="00831731">
                <w:pPr>
                  <w:pStyle w:val="Textodelatabl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lang w:bidi="es-ES"/>
                  </w:rPr>
                  <w:t>Nombre</w:t>
                </w:r>
              </w:p>
            </w:tc>
          </w:sdtContent>
        </w:sdt>
        <w:sdt>
          <w:sdtPr>
            <w:alias w:val="Escriba la responsabilidad:"/>
            <w:tag w:val="Escriba la responsabilidad:"/>
            <w:id w:val="402765"/>
            <w:placeholder>
              <w:docPart w:val="91E90501C65244B4B0D76CCF4E21FA80"/>
            </w:placeholder>
            <w:temporary/>
            <w:showingPlcHdr/>
            <w15:appearance w15:val="hidden"/>
          </w:sdtPr>
          <w:sdtEndPr/>
          <w:sdtContent>
            <w:tc>
              <w:tcPr>
                <w:tcW w:w="2010" w:type="dxa"/>
              </w:tcPr>
              <w:p w14:paraId="62A8CC4B" w14:textId="77777777" w:rsidR="00907CBB" w:rsidRDefault="00C41938">
                <w:pPr>
                  <w:pStyle w:val="Textodelatabl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lang w:bidi="es-ES"/>
                  </w:rPr>
                  <w:t>Responsabilidad</w:t>
                </w:r>
              </w:p>
            </w:tc>
          </w:sdtContent>
        </w:sdt>
        <w:sdt>
          <w:sdtPr>
            <w:alias w:val="Escriba la frecuencia de actualización:"/>
            <w:tag w:val="Escriba la frecuencia de actualización:"/>
            <w:id w:val="1215467500"/>
            <w:placeholder>
              <w:docPart w:val="C5C1E272D64D49DA87AC9810C76AD71E"/>
            </w:placeholder>
            <w:temporary/>
            <w:showingPlcHdr/>
            <w15:appearance w15:val="hidden"/>
          </w:sdtPr>
          <w:sdtEndPr/>
          <w:sdtContent>
            <w:tc>
              <w:tcPr>
                <w:tcW w:w="2011" w:type="dxa"/>
                <w:tcBorders>
                  <w:right w:val="nil"/>
                </w:tcBorders>
              </w:tcPr>
              <w:p w14:paraId="00B24DC4" w14:textId="77777777" w:rsidR="00907CBB" w:rsidRDefault="00C41938">
                <w:pPr>
                  <w:pStyle w:val="Textodelatabl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lang w:bidi="es-ES"/>
                  </w:rPr>
                  <w:t>Número</w:t>
                </w:r>
              </w:p>
            </w:tc>
          </w:sdtContent>
        </w:sdt>
      </w:tr>
      <w:tr w:rsidR="00907CBB" w14:paraId="3AA10B68" w14:textId="77777777" w:rsidTr="00B851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tcBorders>
              <w:left w:val="nil"/>
            </w:tcBorders>
          </w:tcPr>
          <w:p w14:paraId="56CB2839" w14:textId="77777777" w:rsidR="00907CBB" w:rsidRDefault="00B9427B">
            <w:pPr>
              <w:pStyle w:val="Textodelatabla"/>
            </w:pPr>
            <w:sdt>
              <w:sdtPr>
                <w:alias w:val="Documento de administración de riesgos:"/>
                <w:tag w:val="Documento de administración de riesgos:"/>
                <w:id w:val="-2106179711"/>
                <w:placeholder>
                  <w:docPart w:val="1F6B0BE1A7AE4DBB82D52B57A514D6BA"/>
                </w:placeholder>
                <w:temporary/>
                <w:showingPlcHdr/>
                <w15:appearance w15:val="hidden"/>
              </w:sdtPr>
              <w:sdtEndPr/>
              <w:sdtContent>
                <w:r w:rsidR="00B55F12">
                  <w:rPr>
                    <w:lang w:bidi="es-ES"/>
                  </w:rPr>
                  <w:t>Documento de administración de riesgos</w:t>
                </w:r>
              </w:sdtContent>
            </w:sdt>
          </w:p>
        </w:tc>
        <w:sdt>
          <w:sdtPr>
            <w:alias w:val="Escriba el nombre del destinatario:"/>
            <w:tag w:val="Escriba el nombre del destinatario:"/>
            <w:id w:val="-1710177921"/>
            <w:placeholder>
              <w:docPart w:val="A50E6F36F1734A1B9C687B05484B4D24"/>
            </w:placeholder>
            <w:temporary/>
            <w:showingPlcHdr/>
            <w15:appearance w15:val="hidden"/>
          </w:sdtPr>
          <w:sdtEndPr/>
          <w:sdtContent>
            <w:tc>
              <w:tcPr>
                <w:tcW w:w="1370" w:type="dxa"/>
              </w:tcPr>
              <w:p w14:paraId="4AD2FEAE" w14:textId="77777777" w:rsidR="00907CBB" w:rsidRDefault="00831731">
                <w:pPr>
                  <w:pStyle w:val="Textodelatabl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lang w:bidi="es-ES"/>
                  </w:rPr>
                  <w:t>Nombre</w:t>
                </w:r>
              </w:p>
            </w:tc>
          </w:sdtContent>
        </w:sdt>
        <w:sdt>
          <w:sdtPr>
            <w:alias w:val="Escriba la responsabilidad:"/>
            <w:tag w:val="Escriba la responsabilidad:"/>
            <w:id w:val="-1618982540"/>
            <w:placeholder>
              <w:docPart w:val="A4EA1E476A62421B9BBB1990A6E1B6A3"/>
            </w:placeholder>
            <w:temporary/>
            <w:showingPlcHdr/>
            <w15:appearance w15:val="hidden"/>
          </w:sdtPr>
          <w:sdtEndPr/>
          <w:sdtContent>
            <w:tc>
              <w:tcPr>
                <w:tcW w:w="2010" w:type="dxa"/>
              </w:tcPr>
              <w:p w14:paraId="1B81293D" w14:textId="77777777" w:rsidR="00907CBB" w:rsidRDefault="00C41938">
                <w:pPr>
                  <w:pStyle w:val="Textodelatabl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lang w:bidi="es-ES"/>
                  </w:rPr>
                  <w:t>Responsabilidad</w:t>
                </w:r>
              </w:p>
            </w:tc>
          </w:sdtContent>
        </w:sdt>
        <w:sdt>
          <w:sdtPr>
            <w:alias w:val="Escriba la frecuencia de actualización:"/>
            <w:tag w:val="Escriba la frecuencia de actualización:"/>
            <w:id w:val="1882599094"/>
            <w:placeholder>
              <w:docPart w:val="70B7EDD373114F1B8A321BF3E53963D4"/>
            </w:placeholder>
            <w:temporary/>
            <w:showingPlcHdr/>
            <w15:appearance w15:val="hidden"/>
          </w:sdtPr>
          <w:sdtEndPr/>
          <w:sdtContent>
            <w:tc>
              <w:tcPr>
                <w:tcW w:w="2011" w:type="dxa"/>
                <w:tcBorders>
                  <w:right w:val="nil"/>
                </w:tcBorders>
              </w:tcPr>
              <w:p w14:paraId="4517BC56" w14:textId="77777777" w:rsidR="00907CBB" w:rsidRDefault="00C41938">
                <w:pPr>
                  <w:pStyle w:val="Textodelatabl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lang w:bidi="es-ES"/>
                  </w:rPr>
                  <w:t>Número</w:t>
                </w:r>
              </w:p>
            </w:tc>
          </w:sdtContent>
        </w:sdt>
      </w:tr>
      <w:tr w:rsidR="00907CBB" w14:paraId="2CC4E38C" w14:textId="77777777" w:rsidTr="00B851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tcBorders>
              <w:left w:val="nil"/>
            </w:tcBorders>
          </w:tcPr>
          <w:p w14:paraId="4F3F584B" w14:textId="77777777" w:rsidR="00907CBB" w:rsidRDefault="00B9427B">
            <w:pPr>
              <w:pStyle w:val="Textodelatabla"/>
            </w:pPr>
            <w:sdt>
              <w:sdtPr>
                <w:alias w:val="Documento de administración de problema:"/>
                <w:tag w:val="Documento de administración de problema:"/>
                <w:id w:val="1484358567"/>
                <w:placeholder>
                  <w:docPart w:val="EAF396F74BD44CCAA90F78E19867B0BA"/>
                </w:placeholder>
                <w:temporary/>
                <w:showingPlcHdr/>
                <w15:appearance w15:val="hidden"/>
              </w:sdtPr>
              <w:sdtEndPr/>
              <w:sdtContent>
                <w:r w:rsidR="00B55F12">
                  <w:rPr>
                    <w:lang w:bidi="es-ES"/>
                  </w:rPr>
                  <w:t>Documento de administración de problema</w:t>
                </w:r>
              </w:sdtContent>
            </w:sdt>
          </w:p>
        </w:tc>
        <w:sdt>
          <w:sdtPr>
            <w:alias w:val="Escriba el nombre del destinatario:"/>
            <w:tag w:val="Escriba el nombre del destinatario:"/>
            <w:id w:val="1828319163"/>
            <w:placeholder>
              <w:docPart w:val="271E11FBBB704FA8B6ECCD6CEC0C5DEE"/>
            </w:placeholder>
            <w:temporary/>
            <w:showingPlcHdr/>
            <w15:appearance w15:val="hidden"/>
          </w:sdtPr>
          <w:sdtEndPr/>
          <w:sdtContent>
            <w:tc>
              <w:tcPr>
                <w:tcW w:w="1370" w:type="dxa"/>
              </w:tcPr>
              <w:p w14:paraId="4C2B01F9" w14:textId="77777777" w:rsidR="00907CBB" w:rsidRDefault="00831731">
                <w:pPr>
                  <w:pStyle w:val="Textodelatabl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lang w:bidi="es-ES"/>
                  </w:rPr>
                  <w:t>Nombre</w:t>
                </w:r>
              </w:p>
            </w:tc>
          </w:sdtContent>
        </w:sdt>
        <w:sdt>
          <w:sdtPr>
            <w:alias w:val="Escriba la responsabilidad:"/>
            <w:tag w:val="Escriba la responsabilidad:"/>
            <w:id w:val="-1124925577"/>
            <w:placeholder>
              <w:docPart w:val="3E95149C6A044FB4BB729A4959834D3A"/>
            </w:placeholder>
            <w:temporary/>
            <w:showingPlcHdr/>
            <w15:appearance w15:val="hidden"/>
          </w:sdtPr>
          <w:sdtEndPr/>
          <w:sdtContent>
            <w:tc>
              <w:tcPr>
                <w:tcW w:w="2010" w:type="dxa"/>
              </w:tcPr>
              <w:p w14:paraId="28F7874C" w14:textId="77777777" w:rsidR="00907CBB" w:rsidRDefault="00C41938">
                <w:pPr>
                  <w:pStyle w:val="Textodelatabl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lang w:bidi="es-ES"/>
                  </w:rPr>
                  <w:t>Responsabilidad</w:t>
                </w:r>
              </w:p>
            </w:tc>
          </w:sdtContent>
        </w:sdt>
        <w:sdt>
          <w:sdtPr>
            <w:alias w:val="Escriba la frecuencia de actualización:"/>
            <w:tag w:val="Escriba la frecuencia de actualización:"/>
            <w:id w:val="1147632604"/>
            <w:placeholder>
              <w:docPart w:val="5C307092C06C4B268F3CC5CA60DEB1B1"/>
            </w:placeholder>
            <w:temporary/>
            <w:showingPlcHdr/>
            <w15:appearance w15:val="hidden"/>
          </w:sdtPr>
          <w:sdtEndPr/>
          <w:sdtContent>
            <w:tc>
              <w:tcPr>
                <w:tcW w:w="2011" w:type="dxa"/>
                <w:tcBorders>
                  <w:right w:val="nil"/>
                </w:tcBorders>
              </w:tcPr>
              <w:p w14:paraId="3B0E4048" w14:textId="77777777" w:rsidR="00907CBB" w:rsidRDefault="00C41938">
                <w:pPr>
                  <w:pStyle w:val="Textodelatabl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lang w:bidi="es-ES"/>
                  </w:rPr>
                  <w:t>Número</w:t>
                </w:r>
              </w:p>
            </w:tc>
          </w:sdtContent>
        </w:sdt>
      </w:tr>
      <w:tr w:rsidR="00907CBB" w14:paraId="6AFEBAA3" w14:textId="77777777" w:rsidTr="00B851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tcBorders>
              <w:left w:val="nil"/>
            </w:tcBorders>
          </w:tcPr>
          <w:p w14:paraId="185A4016" w14:textId="77777777" w:rsidR="00907CBB" w:rsidRDefault="00B9427B">
            <w:pPr>
              <w:pStyle w:val="Textodelatabla"/>
            </w:pPr>
            <w:sdt>
              <w:sdtPr>
                <w:alias w:val="Documento de control de cambios:"/>
                <w:tag w:val="Documento de control de cambios:"/>
                <w:id w:val="723029747"/>
                <w:placeholder>
                  <w:docPart w:val="DB0B8D666EFC4FEF8DDF5F8D5E43D85B"/>
                </w:placeholder>
                <w:temporary/>
                <w:showingPlcHdr/>
                <w15:appearance w15:val="hidden"/>
              </w:sdtPr>
              <w:sdtEndPr/>
              <w:sdtContent>
                <w:r w:rsidR="00B55F12">
                  <w:rPr>
                    <w:lang w:bidi="es-ES"/>
                  </w:rPr>
                  <w:t>Documento de control de cambios</w:t>
                </w:r>
              </w:sdtContent>
            </w:sdt>
          </w:p>
        </w:tc>
        <w:sdt>
          <w:sdtPr>
            <w:alias w:val="Escriba el nombre del destinatario:"/>
            <w:tag w:val="Escriba el nombre del destinatario:"/>
            <w:id w:val="896868202"/>
            <w:placeholder>
              <w:docPart w:val="61087A7F136C412F922A9FCEB847E3FB"/>
            </w:placeholder>
            <w:temporary/>
            <w:showingPlcHdr/>
            <w15:appearance w15:val="hidden"/>
          </w:sdtPr>
          <w:sdtEndPr/>
          <w:sdtContent>
            <w:tc>
              <w:tcPr>
                <w:tcW w:w="1370" w:type="dxa"/>
              </w:tcPr>
              <w:p w14:paraId="595957BE" w14:textId="77777777" w:rsidR="00907CBB" w:rsidRDefault="00831731">
                <w:pPr>
                  <w:pStyle w:val="Textodelatabl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lang w:bidi="es-ES"/>
                  </w:rPr>
                  <w:t>Nombre</w:t>
                </w:r>
              </w:p>
            </w:tc>
          </w:sdtContent>
        </w:sdt>
        <w:sdt>
          <w:sdtPr>
            <w:alias w:val="Escriba la responsabilidad:"/>
            <w:tag w:val="Escriba la responsabilidad:"/>
            <w:id w:val="-1009676679"/>
            <w:placeholder>
              <w:docPart w:val="33BFD1D722E44B3AA76C40B3F6A4338E"/>
            </w:placeholder>
            <w:temporary/>
            <w:showingPlcHdr/>
            <w15:appearance w15:val="hidden"/>
          </w:sdtPr>
          <w:sdtEndPr/>
          <w:sdtContent>
            <w:tc>
              <w:tcPr>
                <w:tcW w:w="2010" w:type="dxa"/>
              </w:tcPr>
              <w:p w14:paraId="5388065D" w14:textId="77777777" w:rsidR="00907CBB" w:rsidRDefault="00C41938">
                <w:pPr>
                  <w:pStyle w:val="Textodelatabl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lang w:bidi="es-ES"/>
                  </w:rPr>
                  <w:t>Responsabilidad</w:t>
                </w:r>
              </w:p>
            </w:tc>
          </w:sdtContent>
        </w:sdt>
        <w:sdt>
          <w:sdtPr>
            <w:alias w:val="Escriba la frecuencia de actualización:"/>
            <w:tag w:val="Escriba la frecuencia de actualización:"/>
            <w:id w:val="-1479527328"/>
            <w:placeholder>
              <w:docPart w:val="46996E20EABB478E852A544B3B9E1070"/>
            </w:placeholder>
            <w:temporary/>
            <w:showingPlcHdr/>
            <w15:appearance w15:val="hidden"/>
          </w:sdtPr>
          <w:sdtEndPr/>
          <w:sdtContent>
            <w:tc>
              <w:tcPr>
                <w:tcW w:w="2011" w:type="dxa"/>
                <w:tcBorders>
                  <w:right w:val="nil"/>
                </w:tcBorders>
              </w:tcPr>
              <w:p w14:paraId="2468FEAB" w14:textId="77777777" w:rsidR="00907CBB" w:rsidRDefault="00C41938">
                <w:pPr>
                  <w:pStyle w:val="Textodelatabl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lang w:bidi="es-ES"/>
                  </w:rPr>
                  <w:t>Número</w:t>
                </w:r>
              </w:p>
            </w:tc>
          </w:sdtContent>
        </w:sdt>
      </w:tr>
      <w:tr w:rsidR="00907CBB" w14:paraId="5E501597" w14:textId="77777777" w:rsidTr="00B851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tcBorders>
              <w:left w:val="nil"/>
            </w:tcBorders>
          </w:tcPr>
          <w:p w14:paraId="494AFB39" w14:textId="77777777" w:rsidR="00907CBB" w:rsidRDefault="00B9427B">
            <w:pPr>
              <w:pStyle w:val="Textodelatabla"/>
            </w:pPr>
            <w:sdt>
              <w:sdtPr>
                <w:alias w:val="Programación del proyecto:"/>
                <w:tag w:val="Programación del proyecto:"/>
                <w:id w:val="-1392492006"/>
                <w:placeholder>
                  <w:docPart w:val="B641C1834BFE4D498D23E93A02EC788A"/>
                </w:placeholder>
                <w:temporary/>
                <w:showingPlcHdr/>
                <w15:appearance w15:val="hidden"/>
              </w:sdtPr>
              <w:sdtEndPr/>
              <w:sdtContent>
                <w:r w:rsidR="00B55F12">
                  <w:rPr>
                    <w:lang w:bidi="es-ES"/>
                  </w:rPr>
                  <w:t>Programación del proyecto</w:t>
                </w:r>
              </w:sdtContent>
            </w:sdt>
          </w:p>
        </w:tc>
        <w:sdt>
          <w:sdtPr>
            <w:alias w:val="Escriba el nombre del destinatario:"/>
            <w:tag w:val="Escriba el nombre del destinatario:"/>
            <w:id w:val="1612327190"/>
            <w:placeholder>
              <w:docPart w:val="F215B34CCDC344009D5F19F25573A250"/>
            </w:placeholder>
            <w:temporary/>
            <w:showingPlcHdr/>
            <w15:appearance w15:val="hidden"/>
          </w:sdtPr>
          <w:sdtEndPr/>
          <w:sdtContent>
            <w:tc>
              <w:tcPr>
                <w:tcW w:w="1370" w:type="dxa"/>
              </w:tcPr>
              <w:p w14:paraId="5C9484DC" w14:textId="77777777" w:rsidR="00907CBB" w:rsidRDefault="00831731">
                <w:pPr>
                  <w:pStyle w:val="Textodelatabl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lang w:bidi="es-ES"/>
                  </w:rPr>
                  <w:t>Nombre</w:t>
                </w:r>
              </w:p>
            </w:tc>
          </w:sdtContent>
        </w:sdt>
        <w:sdt>
          <w:sdtPr>
            <w:alias w:val="Escriba la responsabilidad:"/>
            <w:tag w:val="Escriba la responsabilidad:"/>
            <w:id w:val="50122714"/>
            <w:placeholder>
              <w:docPart w:val="68A91FF7A815444EB3E73DC65C919821"/>
            </w:placeholder>
            <w:temporary/>
            <w:showingPlcHdr/>
            <w15:appearance w15:val="hidden"/>
          </w:sdtPr>
          <w:sdtEndPr/>
          <w:sdtContent>
            <w:tc>
              <w:tcPr>
                <w:tcW w:w="2010" w:type="dxa"/>
              </w:tcPr>
              <w:p w14:paraId="48B9CCE1" w14:textId="77777777" w:rsidR="00907CBB" w:rsidRDefault="00C41938">
                <w:pPr>
                  <w:pStyle w:val="Textodelatabl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lang w:bidi="es-ES"/>
                  </w:rPr>
                  <w:t>Responsabilidad</w:t>
                </w:r>
              </w:p>
            </w:tc>
          </w:sdtContent>
        </w:sdt>
        <w:sdt>
          <w:sdtPr>
            <w:alias w:val="Escriba la frecuencia de actualización:"/>
            <w:tag w:val="Escriba la frecuencia de actualización:"/>
            <w:id w:val="176157599"/>
            <w:placeholder>
              <w:docPart w:val="EF9ADA0D3A594BCE96503781FA02F794"/>
            </w:placeholder>
            <w:temporary/>
            <w:showingPlcHdr/>
            <w15:appearance w15:val="hidden"/>
          </w:sdtPr>
          <w:sdtEndPr/>
          <w:sdtContent>
            <w:tc>
              <w:tcPr>
                <w:tcW w:w="2011" w:type="dxa"/>
                <w:tcBorders>
                  <w:right w:val="nil"/>
                </w:tcBorders>
              </w:tcPr>
              <w:p w14:paraId="1AF5AF3A" w14:textId="77777777" w:rsidR="00907CBB" w:rsidRDefault="00C41938">
                <w:pPr>
                  <w:pStyle w:val="Textodelatabl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lang w:bidi="es-ES"/>
                  </w:rPr>
                  <w:t>Número</w:t>
                </w:r>
              </w:p>
            </w:tc>
          </w:sdtContent>
        </w:sdt>
      </w:tr>
      <w:tr w:rsidR="00907CBB" w14:paraId="1C85BF19" w14:textId="77777777" w:rsidTr="00B85124">
        <w:sdt>
          <w:sdtPr>
            <w:alias w:val="Escriba el documento 1:"/>
            <w:tag w:val="Escriba el documento 1:"/>
            <w:id w:val="350694404"/>
            <w:placeholder>
              <w:docPart w:val="88F93711D55543B9A0E53C27A0DDFD69"/>
            </w:placeholder>
            <w:temporary/>
            <w:showingPlcHdr/>
            <w15:appearance w15:val="hidden"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969" w:type="dxa"/>
                <w:tcBorders>
                  <w:left w:val="nil"/>
                </w:tcBorders>
              </w:tcPr>
              <w:p w14:paraId="415933AC" w14:textId="77777777" w:rsidR="00907CBB" w:rsidRDefault="00822A8D">
                <w:pPr>
                  <w:pStyle w:val="Textodelatabla"/>
                </w:pPr>
                <w:r>
                  <w:rPr>
                    <w:lang w:bidi="es-ES"/>
                  </w:rPr>
                  <w:t>Documento 1</w:t>
                </w:r>
              </w:p>
            </w:tc>
          </w:sdtContent>
        </w:sdt>
        <w:sdt>
          <w:sdtPr>
            <w:alias w:val="Escriba el nombre:"/>
            <w:tag w:val="Escriba el nombre:"/>
            <w:id w:val="-1277094600"/>
            <w:placeholder>
              <w:docPart w:val="30C497DC59EB4157BDFF922E8EC2E08E"/>
            </w:placeholder>
            <w:temporary/>
            <w:showingPlcHdr/>
            <w15:appearance w15:val="hidden"/>
          </w:sdtPr>
          <w:sdtEndPr/>
          <w:sdtContent>
            <w:tc>
              <w:tcPr>
                <w:tcW w:w="1370" w:type="dxa"/>
              </w:tcPr>
              <w:p w14:paraId="162023F4" w14:textId="77777777" w:rsidR="00907CBB" w:rsidRDefault="00976A9B">
                <w:pPr>
                  <w:pStyle w:val="Textodelatabl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lang w:bidi="es-ES"/>
                  </w:rPr>
                  <w:t>Nombre</w:t>
                </w:r>
              </w:p>
            </w:tc>
          </w:sdtContent>
        </w:sdt>
        <w:sdt>
          <w:sdtPr>
            <w:alias w:val="Escriba la responsabilidad:"/>
            <w:tag w:val="Escriba la responsabilidad:"/>
            <w:id w:val="-351331973"/>
            <w:placeholder>
              <w:docPart w:val="23D91A723995442EB4A4023B0CFB1DDF"/>
            </w:placeholder>
            <w:temporary/>
            <w:showingPlcHdr/>
            <w15:appearance w15:val="hidden"/>
          </w:sdtPr>
          <w:sdtEndPr/>
          <w:sdtContent>
            <w:tc>
              <w:tcPr>
                <w:tcW w:w="2010" w:type="dxa"/>
              </w:tcPr>
              <w:p w14:paraId="6A1012A4" w14:textId="77777777" w:rsidR="00907CBB" w:rsidRDefault="00976A9B">
                <w:pPr>
                  <w:pStyle w:val="Textodelatabl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lang w:bidi="es-ES"/>
                  </w:rPr>
                  <w:t>Responsabilidad</w:t>
                </w:r>
              </w:p>
            </w:tc>
          </w:sdtContent>
        </w:sdt>
        <w:sdt>
          <w:sdtPr>
            <w:alias w:val="Escriba la frecuencia de actualización:"/>
            <w:tag w:val="Escriba la frecuencia de actualización:"/>
            <w:id w:val="144794293"/>
            <w:placeholder>
              <w:docPart w:val="C43A09A362A34610AF973CB9F33879B2"/>
            </w:placeholder>
            <w:temporary/>
            <w:showingPlcHdr/>
            <w15:appearance w15:val="hidden"/>
          </w:sdtPr>
          <w:sdtEndPr/>
          <w:sdtContent>
            <w:tc>
              <w:tcPr>
                <w:tcW w:w="2011" w:type="dxa"/>
                <w:tcBorders>
                  <w:right w:val="nil"/>
                </w:tcBorders>
              </w:tcPr>
              <w:p w14:paraId="05A816F7" w14:textId="77777777" w:rsidR="00907CBB" w:rsidRDefault="00976A9B">
                <w:pPr>
                  <w:pStyle w:val="Textodelatabl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lang w:bidi="es-ES"/>
                  </w:rPr>
                  <w:t>Número</w:t>
                </w:r>
              </w:p>
            </w:tc>
          </w:sdtContent>
        </w:sdt>
      </w:tr>
      <w:tr w:rsidR="00907CBB" w14:paraId="69F822B8" w14:textId="77777777" w:rsidTr="00B85124">
        <w:sdt>
          <w:sdtPr>
            <w:alias w:val="Escriba el documento 2:"/>
            <w:tag w:val="Escriba el documento 2:"/>
            <w:id w:val="1467095477"/>
            <w:placeholder>
              <w:docPart w:val="6250EDE715DB4B0086FE35CCA0FBDC2D"/>
            </w:placeholder>
            <w:temporary/>
            <w:showingPlcHdr/>
            <w15:appearance w15:val="hidden"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969" w:type="dxa"/>
                <w:tcBorders>
                  <w:left w:val="nil"/>
                </w:tcBorders>
              </w:tcPr>
              <w:p w14:paraId="5200F2DB" w14:textId="77777777" w:rsidR="00907CBB" w:rsidRDefault="00822A8D">
                <w:pPr>
                  <w:pStyle w:val="Textodelatabla"/>
                </w:pPr>
                <w:r>
                  <w:rPr>
                    <w:lang w:bidi="es-ES"/>
                  </w:rPr>
                  <w:t>Documento 2</w:t>
                </w:r>
              </w:p>
            </w:tc>
          </w:sdtContent>
        </w:sdt>
        <w:sdt>
          <w:sdtPr>
            <w:alias w:val="Escriba el nombre:"/>
            <w:tag w:val="Escriba el nombre:"/>
            <w:id w:val="-212581761"/>
            <w:placeholder>
              <w:docPart w:val="187B9458B37C4006AADB0B0F1FCB72EC"/>
            </w:placeholder>
            <w:temporary/>
            <w:showingPlcHdr/>
            <w15:appearance w15:val="hidden"/>
          </w:sdtPr>
          <w:sdtEndPr/>
          <w:sdtContent>
            <w:tc>
              <w:tcPr>
                <w:tcW w:w="1370" w:type="dxa"/>
              </w:tcPr>
              <w:p w14:paraId="09718E0F" w14:textId="77777777" w:rsidR="00907CBB" w:rsidRDefault="00976A9B">
                <w:pPr>
                  <w:pStyle w:val="Textodelatabl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lang w:bidi="es-ES"/>
                  </w:rPr>
                  <w:t>Nombre</w:t>
                </w:r>
              </w:p>
            </w:tc>
          </w:sdtContent>
        </w:sdt>
        <w:sdt>
          <w:sdtPr>
            <w:alias w:val="Escriba la responsabilidad:"/>
            <w:tag w:val="Escriba la responsabilidad:"/>
            <w:id w:val="-186987872"/>
            <w:placeholder>
              <w:docPart w:val="E52A7ED136934161BCD638EE8EC7A48C"/>
            </w:placeholder>
            <w:temporary/>
            <w:showingPlcHdr/>
            <w15:appearance w15:val="hidden"/>
          </w:sdtPr>
          <w:sdtEndPr/>
          <w:sdtContent>
            <w:tc>
              <w:tcPr>
                <w:tcW w:w="2010" w:type="dxa"/>
              </w:tcPr>
              <w:p w14:paraId="64638866" w14:textId="77777777" w:rsidR="00907CBB" w:rsidRDefault="00976A9B">
                <w:pPr>
                  <w:pStyle w:val="Textodelatabl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lang w:bidi="es-ES"/>
                  </w:rPr>
                  <w:t>Responsabilidad</w:t>
                </w:r>
              </w:p>
            </w:tc>
          </w:sdtContent>
        </w:sdt>
        <w:tc>
          <w:tcPr>
            <w:tcW w:w="2011" w:type="dxa"/>
            <w:tcBorders>
              <w:right w:val="nil"/>
            </w:tcBorders>
          </w:tcPr>
          <w:p w14:paraId="59749EAC" w14:textId="77777777" w:rsidR="00907CBB" w:rsidRDefault="00B9427B">
            <w:pPr>
              <w:pStyle w:val="Textodela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alias w:val="Escriba la frecuencia de actualización:"/>
                <w:tag w:val="Escriba la frecuencia de actualización:"/>
                <w:id w:val="-1758822011"/>
                <w:placeholder>
                  <w:docPart w:val="334258199B5A4FDD8B48A1EEF0EA7E7B"/>
                </w:placeholder>
                <w:temporary/>
                <w:showingPlcHdr/>
                <w15:appearance w15:val="hidden"/>
              </w:sdtPr>
              <w:sdtEndPr/>
              <w:sdtContent>
                <w:r w:rsidR="00976A9B">
                  <w:rPr>
                    <w:lang w:bidi="es-ES"/>
                  </w:rPr>
                  <w:t>Número</w:t>
                </w:r>
              </w:sdtContent>
            </w:sdt>
            <w:r w:rsidR="00874542">
              <w:rPr>
                <w:lang w:bidi="es-ES"/>
              </w:rPr>
              <w:t>s</w:t>
            </w:r>
          </w:p>
        </w:tc>
      </w:tr>
    </w:tbl>
    <w:bookmarkStart w:id="4" w:name="_Toc33354811" w:displacedByCustomXml="next"/>
    <w:sdt>
      <w:sdtPr>
        <w:alias w:val="Escriba el subtítulo:"/>
        <w:tag w:val="Escriba el subtítulo:"/>
        <w:id w:val="1687472679"/>
        <w:placeholder>
          <w:docPart w:val="DE440E7FEEE147A6B6470D781E539FE8"/>
        </w:placeholder>
        <w:temporary/>
        <w:showingPlcHdr/>
        <w15:appearance w15:val="hidden"/>
      </w:sdtPr>
      <w:sdtEndPr/>
      <w:sdtContent>
        <w:p w14:paraId="6F58DECF" w14:textId="77777777" w:rsidR="00907CBB" w:rsidRDefault="00B55F12" w:rsidP="00B55F12">
          <w:pPr>
            <w:pStyle w:val="Ttulo2"/>
          </w:pPr>
          <w:r>
            <w:rPr>
              <w:lang w:bidi="es-ES"/>
            </w:rPr>
            <w:t>Estructura del equipo</w:t>
          </w:r>
        </w:p>
      </w:sdtContent>
    </w:sdt>
    <w:bookmarkEnd w:id="4" w:displacedByCustomXml="prev"/>
    <w:sdt>
      <w:sdtPr>
        <w:alias w:val="Escriba la descripción:"/>
        <w:tag w:val="Escriba la descripción:"/>
        <w:id w:val="-644201794"/>
        <w:placeholder>
          <w:docPart w:val="370D16EEFEA34D2097641ABF84AF2B98"/>
        </w:placeholder>
        <w:temporary/>
        <w:showingPlcHdr/>
        <w15:appearance w15:val="hidden"/>
      </w:sdtPr>
      <w:sdtEndPr/>
      <w:sdtContent>
        <w:p w14:paraId="3F688F9A" w14:textId="77777777" w:rsidR="00907CBB" w:rsidRDefault="00107CB6">
          <w:r>
            <w:rPr>
              <w:lang w:bidi="es-ES"/>
            </w:rPr>
            <w:t>Identifique las principales funciones de los miembros del equipo de marketing y los patrones normales de comunicación entre los roles. Puede crear un diagrama o una tabla para ilustrar las relaciones de comunicación.</w:t>
          </w:r>
        </w:p>
      </w:sdtContent>
    </w:sdt>
    <w:bookmarkStart w:id="5" w:name="_Toc33354812"/>
    <w:p w14:paraId="2959F012" w14:textId="77777777" w:rsidR="00907CBB" w:rsidRDefault="00B9427B">
      <w:pPr>
        <w:pStyle w:val="Ttulo3"/>
      </w:pPr>
      <w:sdt>
        <w:sdtPr>
          <w:alias w:val="Escriba el subtítulo:"/>
          <w:tag w:val="Escriba el subtítulo:"/>
          <w:id w:val="980196230"/>
          <w:placeholder>
            <w:docPart w:val="01C2B37D430E487A973A30EA588FF29D"/>
          </w:placeholder>
          <w:temporary/>
          <w:showingPlcHdr/>
          <w15:appearance w15:val="hidden"/>
        </w:sdtPr>
        <w:sdtEndPr/>
        <w:sdtContent>
          <w:r w:rsidR="004566FA">
            <w:rPr>
              <w:lang w:bidi="es-ES"/>
            </w:rPr>
            <w:t>Objetivos del equipo</w:t>
          </w:r>
        </w:sdtContent>
      </w:sdt>
      <w:bookmarkEnd w:id="5"/>
    </w:p>
    <w:sdt>
      <w:sdtPr>
        <w:alias w:val="Escriba el elemento de lista 1:"/>
        <w:tag w:val="Escriba el elemento de lista 1:"/>
        <w:id w:val="-920026586"/>
        <w:placeholder>
          <w:docPart w:val="20C7F590DBDF4A0F923B645AC2FD0FB0"/>
        </w:placeholder>
        <w:temporary/>
        <w:showingPlcHdr/>
        <w15:appearance w15:val="hidden"/>
      </w:sdtPr>
      <w:sdtEndPr/>
      <w:sdtContent>
        <w:p w14:paraId="7A5BB64E" w14:textId="77777777" w:rsidR="00907CBB" w:rsidRDefault="00107CB6">
          <w:pPr>
            <w:pStyle w:val="Listaconvietas"/>
          </w:pPr>
          <w:r>
            <w:rPr>
              <w:lang w:bidi="es-ES"/>
            </w:rPr>
            <w:t>Escriba una lista de los objetivos de calidad de su equipo.</w:t>
          </w:r>
        </w:p>
      </w:sdtContent>
    </w:sdt>
    <w:bookmarkStart w:id="6" w:name="_Toc33354813"/>
    <w:p w14:paraId="2B6DD163" w14:textId="77777777" w:rsidR="00907CBB" w:rsidRDefault="00B9427B">
      <w:pPr>
        <w:pStyle w:val="Ttulo3"/>
      </w:pPr>
      <w:sdt>
        <w:sdtPr>
          <w:alias w:val="Escriba el subtítulo:"/>
          <w:tag w:val="Escriba el subtítulo:"/>
          <w:id w:val="-1150980588"/>
          <w:placeholder>
            <w:docPart w:val="2B849E66E1FB4D4E8128A1A87E08D76F"/>
          </w:placeholder>
          <w:temporary/>
          <w:showingPlcHdr/>
          <w15:appearance w15:val="hidden"/>
        </w:sdtPr>
        <w:sdtEndPr/>
        <w:sdtContent>
          <w:r w:rsidR="00495232">
            <w:rPr>
              <w:lang w:bidi="es-ES"/>
            </w:rPr>
            <w:t>Asignaciones del equipo</w:t>
          </w:r>
        </w:sdtContent>
      </w:sdt>
      <w:bookmarkEnd w:id="6"/>
    </w:p>
    <w:sdt>
      <w:sdtPr>
        <w:alias w:val="Escriba la descripción:"/>
        <w:tag w:val="Escriba la descripción:"/>
        <w:id w:val="1084725301"/>
        <w:placeholder>
          <w:docPart w:val="2251A80E4BAB4F1FBABA32860E9F0E3C"/>
        </w:placeholder>
        <w:temporary/>
        <w:showingPlcHdr/>
        <w15:appearance w15:val="hidden"/>
      </w:sdtPr>
      <w:sdtEndPr/>
      <w:sdtContent>
        <w:p w14:paraId="2F0690F7" w14:textId="77777777" w:rsidR="00907CBB" w:rsidRDefault="00107CB6">
          <w:r>
            <w:rPr>
              <w:lang w:bidi="es-ES"/>
            </w:rPr>
            <w:t>Use la tabla siguiente para realizar un esquema de los equipos marketing del proyecto, los objetivos del equipo, los responsables de grupo y los roles del equipo.</w:t>
          </w:r>
        </w:p>
      </w:sdtContent>
    </w:sdt>
    <w:p w14:paraId="29F430F1" w14:textId="77777777" w:rsidR="00907CBB" w:rsidRDefault="00B9427B">
      <w:pPr>
        <w:rPr>
          <w:rStyle w:val="Textoennegrita"/>
        </w:rPr>
      </w:pPr>
      <w:sdt>
        <w:sdtPr>
          <w:rPr>
            <w:rStyle w:val="Textoennegrita"/>
          </w:rPr>
          <w:alias w:val="Escriba el nombre del proyecto:"/>
          <w:tag w:val="Escriba el nombre del proyecto:"/>
          <w:id w:val="-1415622114"/>
          <w:placeholder>
            <w:docPart w:val="B687F9E1C33A44DD8C91A1DC3B98E070"/>
          </w:placeholder>
          <w:temporary/>
          <w:showingPlcHdr/>
          <w15:appearance w15:val="hidden"/>
        </w:sdtPr>
        <w:sdtEndPr>
          <w:rPr>
            <w:rStyle w:val="Textoennegrita"/>
          </w:rPr>
        </w:sdtEndPr>
        <w:sdtContent>
          <w:r w:rsidR="00107CB6">
            <w:rPr>
              <w:rStyle w:val="Textoennegrita"/>
              <w:lang w:bidi="es-ES"/>
            </w:rPr>
            <w:t>Nombre del proyecto</w:t>
          </w:r>
        </w:sdtContent>
      </w:sdt>
      <w:r w:rsidR="00107CB6">
        <w:rPr>
          <w:rStyle w:val="Textoennegrita"/>
          <w:lang w:bidi="es-ES"/>
        </w:rPr>
        <w:t xml:space="preserve"> </w:t>
      </w:r>
      <w:sdt>
        <w:sdtPr>
          <w:rPr>
            <w:rStyle w:val="Textoennegrita"/>
          </w:rPr>
          <w:alias w:val="equipo del proyecto:"/>
          <w:tag w:val="equipo del proyecto:"/>
          <w:id w:val="373591076"/>
          <w:placeholder>
            <w:docPart w:val="6DECE827347144F8BEB68BF9FC4A1E75"/>
          </w:placeholder>
          <w:temporary/>
          <w:showingPlcHdr/>
          <w15:appearance w15:val="hidden"/>
        </w:sdtPr>
        <w:sdtEndPr>
          <w:rPr>
            <w:rStyle w:val="Textoennegrita"/>
          </w:rPr>
        </w:sdtEndPr>
        <w:sdtContent>
          <w:r w:rsidR="00495232">
            <w:rPr>
              <w:rStyle w:val="Textoennegrita"/>
              <w:lang w:bidi="es-ES"/>
            </w:rPr>
            <w:t>equipo del proyecto</w:t>
          </w:r>
        </w:sdtContent>
      </w:sdt>
    </w:p>
    <w:tbl>
      <w:tblPr>
        <w:tblStyle w:val="Tabladecuadrcula1Claro-nfasis21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a de asignaciones del equipo"/>
      </w:tblPr>
      <w:tblGrid>
        <w:gridCol w:w="2248"/>
        <w:gridCol w:w="2259"/>
        <w:gridCol w:w="2738"/>
        <w:gridCol w:w="1781"/>
      </w:tblGrid>
      <w:tr w:rsidR="00907CBB" w14:paraId="4B171FF5" w14:textId="77777777" w:rsidTr="00B851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  <w:tcBorders>
              <w:top w:val="nil"/>
              <w:left w:val="nil"/>
            </w:tcBorders>
            <w:vAlign w:val="bottom"/>
          </w:tcPr>
          <w:p w14:paraId="180665E5" w14:textId="77777777" w:rsidR="00907CBB" w:rsidRDefault="00B9427B">
            <w:pPr>
              <w:pStyle w:val="Textodelatabla"/>
            </w:pPr>
            <w:sdt>
              <w:sdtPr>
                <w:alias w:val="Nombre de equipo:"/>
                <w:tag w:val="Nombre de equipo:"/>
                <w:id w:val="-1120609218"/>
                <w:placeholder>
                  <w:docPart w:val="B8B71382A3854B1E903BFBF2698F0215"/>
                </w:placeholder>
                <w:temporary/>
                <w:showingPlcHdr/>
                <w15:appearance w15:val="hidden"/>
              </w:sdtPr>
              <w:sdtEndPr/>
              <w:sdtContent>
                <w:r w:rsidR="00495232">
                  <w:rPr>
                    <w:lang w:bidi="es-ES"/>
                  </w:rPr>
                  <w:t>Nombre de equipo</w:t>
                </w:r>
              </w:sdtContent>
            </w:sdt>
          </w:p>
        </w:tc>
        <w:tc>
          <w:tcPr>
            <w:tcW w:w="2341" w:type="dxa"/>
            <w:tcBorders>
              <w:top w:val="nil"/>
            </w:tcBorders>
            <w:vAlign w:val="bottom"/>
          </w:tcPr>
          <w:p w14:paraId="487FBB96" w14:textId="77777777" w:rsidR="00907CBB" w:rsidRDefault="00B9427B">
            <w:pPr>
              <w:pStyle w:val="Textodela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alias w:val="Objetivos del equipo:"/>
                <w:tag w:val="Objetivos del equipo:"/>
                <w:id w:val="-104739015"/>
                <w:placeholder>
                  <w:docPart w:val="925386537D5D4D05BE90D0E258C541FB"/>
                </w:placeholder>
                <w:temporary/>
                <w:showingPlcHdr/>
                <w15:appearance w15:val="hidden"/>
              </w:sdtPr>
              <w:sdtEndPr/>
              <w:sdtContent>
                <w:r w:rsidR="00495232">
                  <w:rPr>
                    <w:lang w:bidi="es-ES"/>
                  </w:rPr>
                  <w:t>Objetivos del equipo</w:t>
                </w:r>
              </w:sdtContent>
            </w:sdt>
          </w:p>
        </w:tc>
        <w:tc>
          <w:tcPr>
            <w:tcW w:w="2833" w:type="dxa"/>
            <w:tcBorders>
              <w:top w:val="nil"/>
            </w:tcBorders>
            <w:vAlign w:val="bottom"/>
          </w:tcPr>
          <w:p w14:paraId="674C4893" w14:textId="77777777" w:rsidR="00907CBB" w:rsidRDefault="00B9427B">
            <w:pPr>
              <w:pStyle w:val="Textodela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alias w:val="Responsable de grupo:"/>
                <w:tag w:val="Responsable de grupo:"/>
                <w:id w:val="2059507652"/>
                <w:placeholder>
                  <w:docPart w:val="3EB60CA07AF54FB5BCC3A9698724ACFD"/>
                </w:placeholder>
                <w:temporary/>
                <w:showingPlcHdr/>
                <w15:appearance w15:val="hidden"/>
              </w:sdtPr>
              <w:sdtEndPr/>
              <w:sdtContent>
                <w:r w:rsidR="00495232">
                  <w:rPr>
                    <w:lang w:bidi="es-ES"/>
                  </w:rPr>
                  <w:t>Responsable de grupo</w:t>
                </w:r>
              </w:sdtContent>
            </w:sdt>
          </w:p>
        </w:tc>
        <w:tc>
          <w:tcPr>
            <w:tcW w:w="1847" w:type="dxa"/>
            <w:tcBorders>
              <w:top w:val="nil"/>
              <w:right w:val="nil"/>
            </w:tcBorders>
            <w:vAlign w:val="bottom"/>
          </w:tcPr>
          <w:p w14:paraId="74891C7F" w14:textId="77777777" w:rsidR="00907CBB" w:rsidRDefault="00B9427B">
            <w:pPr>
              <w:pStyle w:val="Textodela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alias w:val="Roles del equipo:"/>
                <w:tag w:val="Roles del equipo:"/>
                <w:id w:val="-868298122"/>
                <w:placeholder>
                  <w:docPart w:val="CBC00B06512E45C2852DDFDA2D04E4B4"/>
                </w:placeholder>
                <w:temporary/>
                <w:showingPlcHdr/>
                <w15:appearance w15:val="hidden"/>
              </w:sdtPr>
              <w:sdtEndPr/>
              <w:sdtContent>
                <w:r w:rsidR="00495232">
                  <w:rPr>
                    <w:lang w:bidi="es-ES"/>
                  </w:rPr>
                  <w:t>Roles del equipo</w:t>
                </w:r>
              </w:sdtContent>
            </w:sdt>
          </w:p>
        </w:tc>
      </w:tr>
      <w:tr w:rsidR="00907CBB" w14:paraId="3063255E" w14:textId="77777777" w:rsidTr="00B85124">
        <w:sdt>
          <w:sdtPr>
            <w:alias w:val="Escriba el nombre 1:"/>
            <w:tag w:val="Escriba el nombre 1:"/>
            <w:id w:val="-1584516664"/>
            <w:placeholder>
              <w:docPart w:val="729C7B76820A4ADDB9202EED09C11150"/>
            </w:placeholder>
            <w:temporary/>
            <w:showingPlcHdr/>
            <w15:appearance w15:val="hidden"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339" w:type="dxa"/>
                <w:tcBorders>
                  <w:left w:val="nil"/>
                </w:tcBorders>
              </w:tcPr>
              <w:p w14:paraId="5131E287" w14:textId="77777777" w:rsidR="00907CBB" w:rsidRDefault="00495232">
                <w:pPr>
                  <w:pStyle w:val="Textodelatabla"/>
                </w:pPr>
                <w:r>
                  <w:rPr>
                    <w:lang w:bidi="es-ES"/>
                  </w:rPr>
                  <w:t>Nombre 1</w:t>
                </w:r>
              </w:p>
            </w:tc>
          </w:sdtContent>
        </w:sdt>
        <w:sdt>
          <w:sdtPr>
            <w:alias w:val="Escriba los objetivos:"/>
            <w:tag w:val="Escriba los objetivos:"/>
            <w:id w:val="-1911069411"/>
            <w:placeholder>
              <w:docPart w:val="057B5879669540CEBBFB962ACAD46FF5"/>
            </w:placeholder>
            <w:temporary/>
            <w:showingPlcHdr/>
            <w15:appearance w15:val="hidden"/>
          </w:sdtPr>
          <w:sdtEndPr/>
          <w:sdtContent>
            <w:tc>
              <w:tcPr>
                <w:tcW w:w="2341" w:type="dxa"/>
              </w:tcPr>
              <w:p w14:paraId="01CC3DCC" w14:textId="77777777" w:rsidR="00907CBB" w:rsidRDefault="00495232">
                <w:pPr>
                  <w:pStyle w:val="Textodelatabl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lang w:bidi="es-ES"/>
                  </w:rPr>
                  <w:t>Objetivos</w:t>
                </w:r>
              </w:p>
            </w:tc>
          </w:sdtContent>
        </w:sdt>
        <w:sdt>
          <w:sdtPr>
            <w:alias w:val="Escriba el nombre:"/>
            <w:tag w:val="Escriba el nombre:"/>
            <w:id w:val="350995018"/>
            <w:placeholder>
              <w:docPart w:val="A96CBD51DBD94E5AB924FEE4493265E6"/>
            </w:placeholder>
            <w:temporary/>
            <w:showingPlcHdr/>
            <w15:appearance w15:val="hidden"/>
          </w:sdtPr>
          <w:sdtEndPr/>
          <w:sdtContent>
            <w:tc>
              <w:tcPr>
                <w:tcW w:w="2833" w:type="dxa"/>
              </w:tcPr>
              <w:p w14:paraId="136B6C0A" w14:textId="77777777" w:rsidR="00907CBB" w:rsidRDefault="00495232">
                <w:pPr>
                  <w:pStyle w:val="Textodelatabl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lang w:bidi="es-ES"/>
                  </w:rPr>
                  <w:t>Nombre del cliente potencial</w:t>
                </w:r>
              </w:p>
            </w:tc>
          </w:sdtContent>
        </w:sdt>
        <w:sdt>
          <w:sdtPr>
            <w:alias w:val="Escriba los roles:"/>
            <w:tag w:val="Escriba los roles:"/>
            <w:id w:val="1981497448"/>
            <w:placeholder>
              <w:docPart w:val="9DEBA78B945C4096BB52F3185E64676F"/>
            </w:placeholder>
            <w:temporary/>
            <w:showingPlcHdr/>
            <w15:appearance w15:val="hidden"/>
          </w:sdtPr>
          <w:sdtEndPr/>
          <w:sdtContent>
            <w:tc>
              <w:tcPr>
                <w:tcW w:w="1847" w:type="dxa"/>
                <w:tcBorders>
                  <w:right w:val="nil"/>
                </w:tcBorders>
              </w:tcPr>
              <w:p w14:paraId="1B1C8691" w14:textId="77777777" w:rsidR="00907CBB" w:rsidRDefault="00495232">
                <w:pPr>
                  <w:pStyle w:val="Textodelatabl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lang w:bidi="es-ES"/>
                  </w:rPr>
                  <w:t>Roles</w:t>
                </w:r>
              </w:p>
            </w:tc>
          </w:sdtContent>
        </w:sdt>
      </w:tr>
      <w:tr w:rsidR="00907CBB" w14:paraId="446DCE9A" w14:textId="77777777" w:rsidTr="00B85124">
        <w:sdt>
          <w:sdtPr>
            <w:alias w:val="Escriba el nombre 2:"/>
            <w:tag w:val="Escriba el nombre 2:"/>
            <w:id w:val="863327077"/>
            <w:placeholder>
              <w:docPart w:val="86E51F6F90C44429BA73C9CEFB19A207"/>
            </w:placeholder>
            <w:temporary/>
            <w:showingPlcHdr/>
            <w15:appearance w15:val="hidden"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339" w:type="dxa"/>
                <w:tcBorders>
                  <w:left w:val="nil"/>
                </w:tcBorders>
              </w:tcPr>
              <w:p w14:paraId="669D65EE" w14:textId="77777777" w:rsidR="00907CBB" w:rsidRDefault="00495232">
                <w:pPr>
                  <w:pStyle w:val="Textodelatabla"/>
                </w:pPr>
                <w:r>
                  <w:rPr>
                    <w:lang w:bidi="es-ES"/>
                  </w:rPr>
                  <w:t>Nombre 2</w:t>
                </w:r>
              </w:p>
            </w:tc>
          </w:sdtContent>
        </w:sdt>
        <w:sdt>
          <w:sdtPr>
            <w:alias w:val="Escriba los objetivos:"/>
            <w:tag w:val="Escriba los objetivos:"/>
            <w:id w:val="1006556477"/>
            <w:placeholder>
              <w:docPart w:val="231489BF2BF141399E8B51DFBBCCAC3B"/>
            </w:placeholder>
            <w:temporary/>
            <w:showingPlcHdr/>
            <w15:appearance w15:val="hidden"/>
          </w:sdtPr>
          <w:sdtEndPr/>
          <w:sdtContent>
            <w:tc>
              <w:tcPr>
                <w:tcW w:w="2341" w:type="dxa"/>
              </w:tcPr>
              <w:p w14:paraId="3F5C530C" w14:textId="77777777" w:rsidR="00907CBB" w:rsidRDefault="00495232">
                <w:pPr>
                  <w:pStyle w:val="Textodelatabl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lang w:bidi="es-ES"/>
                  </w:rPr>
                  <w:t>Objetivos</w:t>
                </w:r>
              </w:p>
            </w:tc>
          </w:sdtContent>
        </w:sdt>
        <w:tc>
          <w:tcPr>
            <w:tcW w:w="2833" w:type="dxa"/>
          </w:tcPr>
          <w:p w14:paraId="53EAC94D" w14:textId="77777777" w:rsidR="00907CBB" w:rsidRDefault="00B9427B">
            <w:pPr>
              <w:pStyle w:val="Textodela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alias w:val="Escriba el nombre:"/>
                <w:tag w:val="Escriba el nombre:"/>
                <w:id w:val="1412036353"/>
                <w:placeholder>
                  <w:docPart w:val="9CBDDFD75C594D3687DBA30B5B626890"/>
                </w:placeholder>
                <w:temporary/>
                <w:showingPlcHdr/>
                <w15:appearance w15:val="hidden"/>
              </w:sdtPr>
              <w:sdtEndPr/>
              <w:sdtContent>
                <w:r w:rsidR="00495232">
                  <w:rPr>
                    <w:lang w:bidi="es-ES"/>
                  </w:rPr>
                  <w:t>Nombre del cliente potencial</w:t>
                </w:r>
              </w:sdtContent>
            </w:sdt>
          </w:p>
        </w:tc>
        <w:sdt>
          <w:sdtPr>
            <w:alias w:val="Escriba los roles:"/>
            <w:tag w:val="Escriba los roles:"/>
            <w:id w:val="-1039200461"/>
            <w:placeholder>
              <w:docPart w:val="C402B72F083A4EA68068609259902D3D"/>
            </w:placeholder>
            <w:temporary/>
            <w:showingPlcHdr/>
            <w15:appearance w15:val="hidden"/>
          </w:sdtPr>
          <w:sdtEndPr/>
          <w:sdtContent>
            <w:tc>
              <w:tcPr>
                <w:tcW w:w="1847" w:type="dxa"/>
                <w:tcBorders>
                  <w:right w:val="nil"/>
                </w:tcBorders>
              </w:tcPr>
              <w:p w14:paraId="713975EC" w14:textId="77777777" w:rsidR="00907CBB" w:rsidRDefault="00495232">
                <w:pPr>
                  <w:pStyle w:val="Textodelatabl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lang w:bidi="es-ES"/>
                  </w:rPr>
                  <w:t>Roles</w:t>
                </w:r>
              </w:p>
            </w:tc>
          </w:sdtContent>
        </w:sdt>
      </w:tr>
      <w:tr w:rsidR="00907CBB" w14:paraId="3D7776F5" w14:textId="77777777" w:rsidTr="00B85124">
        <w:sdt>
          <w:sdtPr>
            <w:alias w:val="Escriba el nombre 3:"/>
            <w:tag w:val="Escriba el nombre 3:"/>
            <w:id w:val="-935978112"/>
            <w:placeholder>
              <w:docPart w:val="60E64F796CA94D8CB05E8C5C6CA5904A"/>
            </w:placeholder>
            <w:temporary/>
            <w:showingPlcHdr/>
            <w15:appearance w15:val="hidden"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339" w:type="dxa"/>
                <w:tcBorders>
                  <w:left w:val="nil"/>
                </w:tcBorders>
              </w:tcPr>
              <w:p w14:paraId="439BCB21" w14:textId="77777777" w:rsidR="00907CBB" w:rsidRDefault="00495232">
                <w:pPr>
                  <w:pStyle w:val="Textodelatabla"/>
                </w:pPr>
                <w:r>
                  <w:rPr>
                    <w:lang w:bidi="es-ES"/>
                  </w:rPr>
                  <w:t>Nombre 3</w:t>
                </w:r>
              </w:p>
            </w:tc>
          </w:sdtContent>
        </w:sdt>
        <w:sdt>
          <w:sdtPr>
            <w:alias w:val="Escriba los objetivos:"/>
            <w:tag w:val="Escriba los objetivos:"/>
            <w:id w:val="-646514125"/>
            <w:placeholder>
              <w:docPart w:val="789596804DD6471F9A8DF42728479D39"/>
            </w:placeholder>
            <w:temporary/>
            <w:showingPlcHdr/>
            <w15:appearance w15:val="hidden"/>
          </w:sdtPr>
          <w:sdtEndPr/>
          <w:sdtContent>
            <w:tc>
              <w:tcPr>
                <w:tcW w:w="2341" w:type="dxa"/>
              </w:tcPr>
              <w:p w14:paraId="4ACC7B04" w14:textId="77777777" w:rsidR="00907CBB" w:rsidRDefault="00495232">
                <w:pPr>
                  <w:pStyle w:val="Textodelatabl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lang w:bidi="es-ES"/>
                  </w:rPr>
                  <w:t>Objetivos</w:t>
                </w:r>
              </w:p>
            </w:tc>
          </w:sdtContent>
        </w:sdt>
        <w:sdt>
          <w:sdtPr>
            <w:alias w:val="Escriba el nombre:"/>
            <w:tag w:val="Escriba el nombre:"/>
            <w:id w:val="400261380"/>
            <w:placeholder>
              <w:docPart w:val="9B38F5A24CD145099E2E1516B6FE9C17"/>
            </w:placeholder>
            <w:temporary/>
            <w:showingPlcHdr/>
            <w15:appearance w15:val="hidden"/>
          </w:sdtPr>
          <w:sdtEndPr/>
          <w:sdtContent>
            <w:tc>
              <w:tcPr>
                <w:tcW w:w="2833" w:type="dxa"/>
              </w:tcPr>
              <w:p w14:paraId="219833FA" w14:textId="77777777" w:rsidR="00907CBB" w:rsidRDefault="00495232">
                <w:pPr>
                  <w:pStyle w:val="Textodelatabl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lang w:bidi="es-ES"/>
                  </w:rPr>
                  <w:t>Nombre del cliente potencial</w:t>
                </w:r>
              </w:p>
            </w:tc>
          </w:sdtContent>
        </w:sdt>
        <w:sdt>
          <w:sdtPr>
            <w:alias w:val="Escriba los roles:"/>
            <w:tag w:val="Escriba los roles:"/>
            <w:id w:val="213163512"/>
            <w:placeholder>
              <w:docPart w:val="FA47E530754B49E49EF67675B5CD5EB3"/>
            </w:placeholder>
            <w:temporary/>
            <w:showingPlcHdr/>
            <w15:appearance w15:val="hidden"/>
          </w:sdtPr>
          <w:sdtEndPr/>
          <w:sdtContent>
            <w:tc>
              <w:tcPr>
                <w:tcW w:w="1847" w:type="dxa"/>
                <w:tcBorders>
                  <w:right w:val="nil"/>
                </w:tcBorders>
              </w:tcPr>
              <w:p w14:paraId="670ECA65" w14:textId="77777777" w:rsidR="00907CBB" w:rsidRDefault="00495232">
                <w:pPr>
                  <w:pStyle w:val="Textodelatabl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lang w:bidi="es-ES"/>
                  </w:rPr>
                  <w:t>Roles</w:t>
                </w:r>
              </w:p>
            </w:tc>
          </w:sdtContent>
        </w:sdt>
      </w:tr>
      <w:tr w:rsidR="00907CBB" w14:paraId="68F38C69" w14:textId="77777777" w:rsidTr="00B85124">
        <w:sdt>
          <w:sdtPr>
            <w:alias w:val="Escriba el nombre 4:"/>
            <w:tag w:val="Escriba el nombre 4:"/>
            <w:id w:val="1040408147"/>
            <w:placeholder>
              <w:docPart w:val="1C57B368240F4A10B8052CAC475352CE"/>
            </w:placeholder>
            <w:temporary/>
            <w:showingPlcHdr/>
            <w15:appearance w15:val="hidden"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339" w:type="dxa"/>
                <w:tcBorders>
                  <w:left w:val="nil"/>
                </w:tcBorders>
              </w:tcPr>
              <w:p w14:paraId="2B1B6EEB" w14:textId="77777777" w:rsidR="00907CBB" w:rsidRDefault="00495232">
                <w:pPr>
                  <w:pStyle w:val="Textodelatabla"/>
                </w:pPr>
                <w:r>
                  <w:rPr>
                    <w:lang w:bidi="es-ES"/>
                  </w:rPr>
                  <w:t>Nombre 4</w:t>
                </w:r>
              </w:p>
            </w:tc>
          </w:sdtContent>
        </w:sdt>
        <w:sdt>
          <w:sdtPr>
            <w:alias w:val="Escriba los objetivos:"/>
            <w:tag w:val="Escriba los objetivos:"/>
            <w:id w:val="-1002664820"/>
            <w:placeholder>
              <w:docPart w:val="F07C044082D440F795CA0E62C156940B"/>
            </w:placeholder>
            <w:temporary/>
            <w:showingPlcHdr/>
            <w15:appearance w15:val="hidden"/>
          </w:sdtPr>
          <w:sdtEndPr/>
          <w:sdtContent>
            <w:tc>
              <w:tcPr>
                <w:tcW w:w="2341" w:type="dxa"/>
              </w:tcPr>
              <w:p w14:paraId="567B0603" w14:textId="77777777" w:rsidR="00907CBB" w:rsidRDefault="00495232">
                <w:pPr>
                  <w:pStyle w:val="Textodelatabl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lang w:bidi="es-ES"/>
                  </w:rPr>
                  <w:t>Objetivos</w:t>
                </w:r>
              </w:p>
            </w:tc>
          </w:sdtContent>
        </w:sdt>
        <w:sdt>
          <w:sdtPr>
            <w:alias w:val="Escriba el nombre:"/>
            <w:tag w:val="Escriba el nombre:"/>
            <w:id w:val="-2079119106"/>
            <w:placeholder>
              <w:docPart w:val="423D86D847F74A84AA323427B6C05E8D"/>
            </w:placeholder>
            <w:temporary/>
            <w:showingPlcHdr/>
            <w15:appearance w15:val="hidden"/>
          </w:sdtPr>
          <w:sdtEndPr/>
          <w:sdtContent>
            <w:tc>
              <w:tcPr>
                <w:tcW w:w="2833" w:type="dxa"/>
              </w:tcPr>
              <w:p w14:paraId="48A2765C" w14:textId="77777777" w:rsidR="00907CBB" w:rsidRDefault="00495232">
                <w:pPr>
                  <w:pStyle w:val="Textodelatabl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lang w:bidi="es-ES"/>
                  </w:rPr>
                  <w:t>Nombre del cliente potencial</w:t>
                </w:r>
              </w:p>
            </w:tc>
          </w:sdtContent>
        </w:sdt>
        <w:sdt>
          <w:sdtPr>
            <w:alias w:val="Escriba los roles:"/>
            <w:tag w:val="Escriba los roles:"/>
            <w:id w:val="-1053772626"/>
            <w:placeholder>
              <w:docPart w:val="FA1AC0CD64884AAFBEE12FE99A65EDBB"/>
            </w:placeholder>
            <w:temporary/>
            <w:showingPlcHdr/>
            <w15:appearance w15:val="hidden"/>
          </w:sdtPr>
          <w:sdtEndPr/>
          <w:sdtContent>
            <w:tc>
              <w:tcPr>
                <w:tcW w:w="1847" w:type="dxa"/>
                <w:tcBorders>
                  <w:right w:val="nil"/>
                </w:tcBorders>
              </w:tcPr>
              <w:p w14:paraId="1BA37606" w14:textId="77777777" w:rsidR="00907CBB" w:rsidRDefault="00495232">
                <w:pPr>
                  <w:pStyle w:val="Textodelatabl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lang w:bidi="es-ES"/>
                  </w:rPr>
                  <w:t>Roles</w:t>
                </w:r>
              </w:p>
            </w:tc>
          </w:sdtContent>
        </w:sdt>
      </w:tr>
      <w:tr w:rsidR="00907CBB" w14:paraId="2577809F" w14:textId="77777777" w:rsidTr="00B85124">
        <w:sdt>
          <w:sdtPr>
            <w:alias w:val="Escriba el nombre 5:"/>
            <w:tag w:val="Escriba el nombre 5:"/>
            <w:id w:val="355004358"/>
            <w:placeholder>
              <w:docPart w:val="A19E2DCA263E4318848E1A16DD0796D8"/>
            </w:placeholder>
            <w:temporary/>
            <w:showingPlcHdr/>
            <w15:appearance w15:val="hidden"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339" w:type="dxa"/>
                <w:tcBorders>
                  <w:left w:val="nil"/>
                </w:tcBorders>
              </w:tcPr>
              <w:p w14:paraId="625E75E1" w14:textId="77777777" w:rsidR="00907CBB" w:rsidRDefault="00495232">
                <w:pPr>
                  <w:pStyle w:val="Textodelatabla"/>
                </w:pPr>
                <w:r>
                  <w:rPr>
                    <w:lang w:bidi="es-ES"/>
                  </w:rPr>
                  <w:t>Nombre 5</w:t>
                </w:r>
              </w:p>
            </w:tc>
          </w:sdtContent>
        </w:sdt>
        <w:sdt>
          <w:sdtPr>
            <w:alias w:val="Escriba los objetivos:"/>
            <w:tag w:val="Escriba los objetivos:"/>
            <w:id w:val="-1529944672"/>
            <w:placeholder>
              <w:docPart w:val="54D7CFD4C868432EA47B43BAEF504A97"/>
            </w:placeholder>
            <w:temporary/>
            <w:showingPlcHdr/>
            <w15:appearance w15:val="hidden"/>
          </w:sdtPr>
          <w:sdtEndPr/>
          <w:sdtContent>
            <w:tc>
              <w:tcPr>
                <w:tcW w:w="2341" w:type="dxa"/>
              </w:tcPr>
              <w:p w14:paraId="5CDD1B7E" w14:textId="77777777" w:rsidR="00907CBB" w:rsidRDefault="00495232">
                <w:pPr>
                  <w:pStyle w:val="Textodelatabl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lang w:bidi="es-ES"/>
                  </w:rPr>
                  <w:t>Objetivos</w:t>
                </w:r>
              </w:p>
            </w:tc>
          </w:sdtContent>
        </w:sdt>
        <w:sdt>
          <w:sdtPr>
            <w:alias w:val="Escriba el nombre:"/>
            <w:tag w:val="Escriba el nombre:"/>
            <w:id w:val="13969517"/>
            <w:placeholder>
              <w:docPart w:val="B0F99BC5368C4FE0BAB9468463C152D5"/>
            </w:placeholder>
            <w:temporary/>
            <w:showingPlcHdr/>
            <w15:appearance w15:val="hidden"/>
          </w:sdtPr>
          <w:sdtEndPr/>
          <w:sdtContent>
            <w:tc>
              <w:tcPr>
                <w:tcW w:w="2833" w:type="dxa"/>
              </w:tcPr>
              <w:p w14:paraId="29749A0D" w14:textId="77777777" w:rsidR="00907CBB" w:rsidRDefault="00495232">
                <w:pPr>
                  <w:pStyle w:val="Textodelatabl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lang w:bidi="es-ES"/>
                  </w:rPr>
                  <w:t>Nombre del cliente potencial</w:t>
                </w:r>
              </w:p>
            </w:tc>
          </w:sdtContent>
        </w:sdt>
        <w:sdt>
          <w:sdtPr>
            <w:alias w:val="Escriba los roles:"/>
            <w:tag w:val="Escriba los roles:"/>
            <w:id w:val="-1982832504"/>
            <w:placeholder>
              <w:docPart w:val="14EAF7F13A574895906383DC48A85B7F"/>
            </w:placeholder>
            <w:temporary/>
            <w:showingPlcHdr/>
            <w15:appearance w15:val="hidden"/>
          </w:sdtPr>
          <w:sdtEndPr/>
          <w:sdtContent>
            <w:tc>
              <w:tcPr>
                <w:tcW w:w="1847" w:type="dxa"/>
                <w:tcBorders>
                  <w:right w:val="nil"/>
                </w:tcBorders>
              </w:tcPr>
              <w:p w14:paraId="7946A010" w14:textId="77777777" w:rsidR="00907CBB" w:rsidRDefault="00495232">
                <w:pPr>
                  <w:pStyle w:val="Textodelatabl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lang w:bidi="es-ES"/>
                  </w:rPr>
                  <w:t>Roles</w:t>
                </w:r>
              </w:p>
            </w:tc>
          </w:sdtContent>
        </w:sdt>
      </w:tr>
    </w:tbl>
    <w:bookmarkStart w:id="7" w:name="_Toc33354814"/>
    <w:p w14:paraId="748E2282" w14:textId="77777777" w:rsidR="00907CBB" w:rsidRDefault="00B9427B">
      <w:pPr>
        <w:pStyle w:val="Ttulo2"/>
      </w:pPr>
      <w:sdt>
        <w:sdtPr>
          <w:alias w:val="Escriba el subtítulo:"/>
          <w:tag w:val="Escriba el subtítulo:"/>
          <w:id w:val="2055355319"/>
          <w:placeholder>
            <w:docPart w:val="47E7264CFC2C4C368E6E354E53C0E611"/>
          </w:placeholder>
          <w:temporary/>
          <w:showingPlcHdr/>
          <w15:appearance w15:val="hidden"/>
        </w:sdtPr>
        <w:sdtEndPr/>
        <w:sdtContent>
          <w:r w:rsidR="00495232">
            <w:rPr>
              <w:lang w:bidi="es-ES"/>
            </w:rPr>
            <w:t>Responsabilidades y roles de equipo</w:t>
          </w:r>
        </w:sdtContent>
      </w:sdt>
      <w:bookmarkEnd w:id="7"/>
    </w:p>
    <w:sdt>
      <w:sdtPr>
        <w:alias w:val="Escriba la descripción:"/>
        <w:tag w:val="Escriba la descripción:"/>
        <w:id w:val="-984543302"/>
        <w:placeholder>
          <w:docPart w:val="A3521516120745BC83BC38615EFCD397"/>
        </w:placeholder>
        <w:temporary/>
        <w:showingPlcHdr/>
        <w15:appearance w15:val="hidden"/>
      </w:sdtPr>
      <w:sdtEndPr/>
      <w:sdtContent>
        <w:p w14:paraId="0BCED1C3" w14:textId="77777777" w:rsidR="00907CBB" w:rsidRDefault="00107CB6">
          <w:r>
            <w:rPr>
              <w:lang w:bidi="es-ES"/>
            </w:rPr>
            <w:t>Identifique las responsabilidades asignadas a cada uno de los roles de equipo.</w:t>
          </w:r>
        </w:p>
      </w:sdtContent>
    </w:sdt>
    <w:bookmarkStart w:id="8" w:name="_Toc33354815"/>
    <w:p w14:paraId="1851D51F" w14:textId="77777777" w:rsidR="00907CBB" w:rsidRDefault="00B9427B">
      <w:pPr>
        <w:pStyle w:val="Ttulo2"/>
      </w:pPr>
      <w:sdt>
        <w:sdtPr>
          <w:alias w:val="Escriba el subtítulo:"/>
          <w:tag w:val="Escriba el subtítulo:"/>
          <w:id w:val="681630386"/>
          <w:placeholder>
            <w:docPart w:val="F5483B0E5C9D41B092ECCB527F62A75A"/>
          </w:placeholder>
          <w:temporary/>
          <w:showingPlcHdr/>
          <w15:appearance w15:val="hidden"/>
        </w:sdtPr>
        <w:sdtEndPr/>
        <w:sdtContent>
          <w:r w:rsidR="00495232">
            <w:rPr>
              <w:lang w:bidi="es-ES"/>
            </w:rPr>
            <w:t>Administración de riesgos y problemas</w:t>
          </w:r>
        </w:sdtContent>
      </w:sdt>
      <w:bookmarkEnd w:id="8"/>
    </w:p>
    <w:bookmarkStart w:id="9" w:name="_Toc33354816"/>
    <w:p w14:paraId="1669D158" w14:textId="77777777" w:rsidR="00907CBB" w:rsidRDefault="00B9427B">
      <w:pPr>
        <w:pStyle w:val="Ttulo3"/>
      </w:pPr>
      <w:sdt>
        <w:sdtPr>
          <w:alias w:val="Escriba el subtítulo:"/>
          <w:tag w:val="Escriba el subtítulo:"/>
          <w:id w:val="857237801"/>
          <w:placeholder>
            <w:docPart w:val="1B1CE60E1960431DA22F6C6427B46FBD"/>
          </w:placeholder>
          <w:temporary/>
          <w:showingPlcHdr/>
          <w15:appearance w15:val="hidden"/>
        </w:sdtPr>
        <w:sdtEndPr/>
        <w:sdtContent>
          <w:r w:rsidR="00495232">
            <w:rPr>
              <w:lang w:bidi="es-ES"/>
            </w:rPr>
            <w:t>Posibles problemas y excepciones</w:t>
          </w:r>
        </w:sdtContent>
      </w:sdt>
      <w:bookmarkEnd w:id="9"/>
    </w:p>
    <w:sdt>
      <w:sdtPr>
        <w:alias w:val="Escriba la lista con viñetas 1:"/>
        <w:tag w:val="Escriba la lista con viñetas 1:"/>
        <w:id w:val="-1638025744"/>
        <w:placeholder>
          <w:docPart w:val="76939C7F20714B878C0D51DC929B4D33"/>
        </w:placeholder>
        <w:temporary/>
        <w:showingPlcHdr/>
        <w15:appearance w15:val="hidden"/>
      </w:sdtPr>
      <w:sdtEndPr/>
      <w:sdtContent>
        <w:p w14:paraId="7490D097" w14:textId="77777777" w:rsidR="00907CBB" w:rsidRDefault="00107CB6">
          <w:pPr>
            <w:pStyle w:val="Listaconvietas"/>
          </w:pPr>
          <w:r>
            <w:rPr>
              <w:lang w:bidi="es-ES"/>
            </w:rPr>
            <w:t>Escriba una lista de todos los posibles problemas que puedan surgir durante el proyecto y una lista de sus causas, síntomas, consecuencias y posibles soluciones.</w:t>
          </w:r>
        </w:p>
      </w:sdtContent>
    </w:sdt>
    <w:bookmarkStart w:id="10" w:name="_Toc33354817"/>
    <w:p w14:paraId="729F36D3" w14:textId="77777777" w:rsidR="00907CBB" w:rsidRDefault="00B9427B">
      <w:pPr>
        <w:pStyle w:val="Ttulo3"/>
      </w:pPr>
      <w:sdt>
        <w:sdtPr>
          <w:alias w:val="Escriba el subtítulo:"/>
          <w:tag w:val="Escriba el subtítulo:"/>
          <w:id w:val="229972240"/>
          <w:placeholder>
            <w:docPart w:val="94283A37BC934F5CAF6D388EB1B4C797"/>
          </w:placeholder>
          <w:temporary/>
          <w:showingPlcHdr/>
          <w15:appearance w15:val="hidden"/>
        </w:sdtPr>
        <w:sdtEndPr/>
        <w:sdtContent>
          <w:r w:rsidR="00913AE4">
            <w:rPr>
              <w:lang w:bidi="es-ES"/>
            </w:rPr>
            <w:t>Medidas correctivas adecuadas</w:t>
          </w:r>
        </w:sdtContent>
      </w:sdt>
      <w:bookmarkEnd w:id="10"/>
    </w:p>
    <w:sdt>
      <w:sdtPr>
        <w:alias w:val="Escriba el subtítulo:"/>
        <w:tag w:val="Escriba el subtítulo:"/>
        <w:id w:val="752947939"/>
        <w:placeholder>
          <w:docPart w:val="47BDA15755F84FA3A90F36AA019B9C2B"/>
        </w:placeholder>
        <w:temporary/>
        <w:showingPlcHdr/>
        <w15:appearance w15:val="hidden"/>
      </w:sdtPr>
      <w:sdtEndPr/>
      <w:sdtContent>
        <w:p w14:paraId="61073429" w14:textId="77777777" w:rsidR="00907CBB" w:rsidRDefault="00107CB6">
          <w:r>
            <w:rPr>
              <w:lang w:bidi="es-ES"/>
            </w:rPr>
            <w:t>Para cada problema, identifique la mejor forma de solucionarlo e identifique los pasos que su equipo debe dar para implementar la resolución.</w:t>
          </w:r>
        </w:p>
      </w:sdtContent>
    </w:sdt>
    <w:bookmarkStart w:id="11" w:name="_Toc33354818" w:displacedByCustomXml="next"/>
    <w:sdt>
      <w:sdtPr>
        <w:alias w:val="Escriba el subtítulo:"/>
        <w:tag w:val="Escriba el subtítulo:"/>
        <w:id w:val="402729552"/>
        <w:placeholder>
          <w:docPart w:val="FC50B2D0D002499A82A421B30A25ECED"/>
        </w:placeholder>
        <w:temporary/>
        <w:showingPlcHdr/>
        <w15:appearance w15:val="hidden"/>
      </w:sdtPr>
      <w:sdtEndPr/>
      <w:sdtContent>
        <w:p w14:paraId="6C68FE4E" w14:textId="77777777" w:rsidR="00907CBB" w:rsidRDefault="00913AE4" w:rsidP="00913AE4">
          <w:pPr>
            <w:pStyle w:val="Ttulo3"/>
          </w:pPr>
          <w:r>
            <w:rPr>
              <w:lang w:bidi="es-ES"/>
            </w:rPr>
            <w:t>Seguimiento de problemas y riesgos</w:t>
          </w:r>
        </w:p>
      </w:sdtContent>
    </w:sdt>
    <w:bookmarkEnd w:id="11" w:displacedByCustomXml="prev"/>
    <w:sdt>
      <w:sdtPr>
        <w:alias w:val="Escriba la descripción:"/>
        <w:tag w:val="Escriba la descripción:"/>
        <w:id w:val="-349725573"/>
        <w:placeholder>
          <w:docPart w:val="8F68A79FEA2840A5BD3C1115B70DC0AE"/>
        </w:placeholder>
        <w:temporary/>
        <w:showingPlcHdr/>
        <w15:appearance w15:val="hidden"/>
      </w:sdtPr>
      <w:sdtEndPr/>
      <w:sdtContent>
        <w:p w14:paraId="12F0E861" w14:textId="77777777" w:rsidR="00907CBB" w:rsidRDefault="00107CB6">
          <w:r>
            <w:rPr>
              <w:lang w:bidi="es-ES"/>
            </w:rPr>
            <w:t>En la tabla siguiente, realice un seguimiento de los riesgos y problemas que identificó.</w:t>
          </w:r>
        </w:p>
      </w:sdtContent>
    </w:sdt>
    <w:tbl>
      <w:tblPr>
        <w:tblStyle w:val="Tabladecuadrcula1Claro-nfasis21"/>
        <w:tblW w:w="5000" w:type="pct"/>
        <w:tblCellMar>
          <w:left w:w="0" w:type="dxa"/>
          <w:right w:w="0" w:type="dxa"/>
        </w:tblCellMar>
        <w:tblLook w:val="0420" w:firstRow="1" w:lastRow="0" w:firstColumn="0" w:lastColumn="0" w:noHBand="0" w:noVBand="1"/>
        <w:tblDescription w:val="Seguimiento de problemas y riesgos"/>
      </w:tblPr>
      <w:tblGrid>
        <w:gridCol w:w="1222"/>
        <w:gridCol w:w="2381"/>
        <w:gridCol w:w="1825"/>
        <w:gridCol w:w="1033"/>
        <w:gridCol w:w="2565"/>
      </w:tblGrid>
      <w:tr w:rsidR="00907CBB" w14:paraId="0DD7E459" w14:textId="77777777" w:rsidTr="00907C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255" w:type="dxa"/>
            <w:tcBorders>
              <w:top w:val="nil"/>
              <w:left w:val="nil"/>
            </w:tcBorders>
            <w:vAlign w:val="bottom"/>
          </w:tcPr>
          <w:p w14:paraId="3F0F9666" w14:textId="77777777" w:rsidR="00907CBB" w:rsidRDefault="00B9427B">
            <w:pPr>
              <w:pStyle w:val="Textodelatabla"/>
            </w:pPr>
            <w:sdt>
              <w:sdtPr>
                <w:alias w:val="Escriba el encabezado de columna 1:"/>
                <w:tag w:val="Escriba el encabezado de columna 1:"/>
                <w:id w:val="-1859340973"/>
                <w:placeholder>
                  <w:docPart w:val="01C8593460B243C08D443BC5D2E97DDE"/>
                </w:placeholder>
                <w:temporary/>
                <w:showingPlcHdr/>
                <w15:appearance w15:val="hidden"/>
              </w:sdtPr>
              <w:sdtEndPr/>
              <w:sdtContent>
                <w:r w:rsidR="00913AE4">
                  <w:rPr>
                    <w:lang w:bidi="es-ES"/>
                  </w:rPr>
                  <w:t>Fecha de registro</w:t>
                </w:r>
              </w:sdtContent>
            </w:sdt>
          </w:p>
        </w:tc>
        <w:tc>
          <w:tcPr>
            <w:tcW w:w="2485" w:type="dxa"/>
            <w:tcBorders>
              <w:top w:val="nil"/>
            </w:tcBorders>
            <w:vAlign w:val="bottom"/>
          </w:tcPr>
          <w:p w14:paraId="540993A1" w14:textId="77777777" w:rsidR="00907CBB" w:rsidRDefault="00B9427B">
            <w:pPr>
              <w:pStyle w:val="Textodelatabla"/>
            </w:pPr>
            <w:sdt>
              <w:sdtPr>
                <w:alias w:val="Escriba el encabezado de columna 2:"/>
                <w:tag w:val="Escriba el encabezado de columna 2:"/>
                <w:id w:val="28924623"/>
                <w:placeholder>
                  <w:docPart w:val="91C4933DC7754B64B292D841F1216C04"/>
                </w:placeholder>
                <w:temporary/>
                <w:showingPlcHdr/>
                <w15:appearance w15:val="hidden"/>
              </w:sdtPr>
              <w:sdtEndPr/>
              <w:sdtContent>
                <w:r w:rsidR="00913AE4">
                  <w:rPr>
                    <w:lang w:bidi="es-ES"/>
                  </w:rPr>
                  <w:t>Descripción de riesgo</w:t>
                </w:r>
              </w:sdtContent>
            </w:sdt>
          </w:p>
        </w:tc>
        <w:tc>
          <w:tcPr>
            <w:tcW w:w="1870" w:type="dxa"/>
            <w:tcBorders>
              <w:top w:val="nil"/>
            </w:tcBorders>
            <w:vAlign w:val="bottom"/>
          </w:tcPr>
          <w:p w14:paraId="0E7179C2" w14:textId="77777777" w:rsidR="00907CBB" w:rsidRDefault="00B9427B">
            <w:pPr>
              <w:pStyle w:val="Textodelatabla"/>
            </w:pPr>
            <w:sdt>
              <w:sdtPr>
                <w:alias w:val="Escriba el encabezado de columna 3:"/>
                <w:tag w:val="Escriba el encabezado de columna 3:"/>
                <w:id w:val="1979103273"/>
                <w:placeholder>
                  <w:docPart w:val="C90974271C1C45D7BEB44813E39890E7"/>
                </w:placeholder>
                <w:temporary/>
                <w:showingPlcHdr/>
                <w15:appearance w15:val="hidden"/>
              </w:sdtPr>
              <w:sdtEndPr/>
              <w:sdtContent>
                <w:r w:rsidR="00913AE4">
                  <w:rPr>
                    <w:lang w:bidi="es-ES"/>
                  </w:rPr>
                  <w:t>Probabilidad</w:t>
                </w:r>
              </w:sdtContent>
            </w:sdt>
          </w:p>
        </w:tc>
        <w:tc>
          <w:tcPr>
            <w:tcW w:w="1045" w:type="dxa"/>
            <w:tcBorders>
              <w:top w:val="nil"/>
            </w:tcBorders>
            <w:vAlign w:val="bottom"/>
          </w:tcPr>
          <w:p w14:paraId="3258BB07" w14:textId="77777777" w:rsidR="00907CBB" w:rsidRDefault="00B9427B">
            <w:pPr>
              <w:pStyle w:val="Textodelatabla"/>
            </w:pPr>
            <w:sdt>
              <w:sdtPr>
                <w:alias w:val="Escriba el encabezado de columna 4:"/>
                <w:tag w:val="Escriba el encabezado de columna 4:"/>
                <w:id w:val="-1179195578"/>
                <w:placeholder>
                  <w:docPart w:val="D388AA8C3CEF4FE8A9FE2D457E1BDF97"/>
                </w:placeholder>
                <w:temporary/>
                <w:showingPlcHdr/>
                <w15:appearance w15:val="hidden"/>
              </w:sdtPr>
              <w:sdtEndPr/>
              <w:sdtContent>
                <w:r w:rsidR="00913AE4">
                  <w:rPr>
                    <w:lang w:bidi="es-ES"/>
                  </w:rPr>
                  <w:t>Impacto</w:t>
                </w:r>
              </w:sdtContent>
            </w:sdt>
          </w:p>
        </w:tc>
        <w:tc>
          <w:tcPr>
            <w:tcW w:w="2695" w:type="dxa"/>
            <w:tcBorders>
              <w:top w:val="nil"/>
              <w:right w:val="nil"/>
            </w:tcBorders>
            <w:vAlign w:val="bottom"/>
          </w:tcPr>
          <w:p w14:paraId="110BD430" w14:textId="77777777" w:rsidR="00907CBB" w:rsidRDefault="00B9427B">
            <w:pPr>
              <w:pStyle w:val="Textodelatabla"/>
            </w:pPr>
            <w:sdt>
              <w:sdtPr>
                <w:alias w:val="Escriba el encabezado de columna 5:"/>
                <w:tag w:val="Escriba el encabezado de columna 5:"/>
                <w:id w:val="-541210082"/>
                <w:placeholder>
                  <w:docPart w:val="0249E23948C541A38A3835F2820AF14C"/>
                </w:placeholder>
                <w:temporary/>
                <w:showingPlcHdr/>
                <w15:appearance w15:val="hidden"/>
              </w:sdtPr>
              <w:sdtEndPr/>
              <w:sdtContent>
                <w:r w:rsidR="00913AE4">
                  <w:rPr>
                    <w:lang w:bidi="es-ES"/>
                  </w:rPr>
                  <w:t>Plan de mitigación</w:t>
                </w:r>
              </w:sdtContent>
            </w:sdt>
          </w:p>
        </w:tc>
      </w:tr>
      <w:tr w:rsidR="00907CBB" w14:paraId="18CCDD6B" w14:textId="77777777" w:rsidTr="00907CBB">
        <w:sdt>
          <w:sdtPr>
            <w:alias w:val="Escriba la fecha 1:"/>
            <w:tag w:val="Escriba la fecha 1:"/>
            <w:id w:val="1769113207"/>
            <w:placeholder>
              <w:docPart w:val="08BF5E83772A42F1A5D84E25DB92C7FA"/>
            </w:placeholder>
            <w:temporary/>
            <w:showingPlcHdr/>
            <w15:appearance w15:val="hidden"/>
          </w:sdtPr>
          <w:sdtEndPr/>
          <w:sdtContent>
            <w:tc>
              <w:tcPr>
                <w:tcW w:w="1255" w:type="dxa"/>
                <w:tcBorders>
                  <w:left w:val="nil"/>
                </w:tcBorders>
              </w:tcPr>
              <w:p w14:paraId="2E5FD292" w14:textId="77777777" w:rsidR="00907CBB" w:rsidRDefault="00913AE4">
                <w:pPr>
                  <w:pStyle w:val="Textodelatabla"/>
                </w:pPr>
                <w:r>
                  <w:rPr>
                    <w:lang w:bidi="es-ES"/>
                  </w:rPr>
                  <w:t>Fecha 1</w:t>
                </w:r>
              </w:p>
            </w:tc>
          </w:sdtContent>
        </w:sdt>
        <w:sdt>
          <w:sdtPr>
            <w:alias w:val="Escriba la descripción:"/>
            <w:tag w:val="Escriba la descripción:"/>
            <w:id w:val="-1099644237"/>
            <w:placeholder>
              <w:docPart w:val="B3C8481DC6AB489B80B48D68AD0FC21E"/>
            </w:placeholder>
            <w:temporary/>
            <w:showingPlcHdr/>
            <w15:appearance w15:val="hidden"/>
          </w:sdtPr>
          <w:sdtEndPr/>
          <w:sdtContent>
            <w:tc>
              <w:tcPr>
                <w:tcW w:w="2485" w:type="dxa"/>
              </w:tcPr>
              <w:p w14:paraId="2D1DF345" w14:textId="77777777" w:rsidR="00907CBB" w:rsidRDefault="00913AE4">
                <w:pPr>
                  <w:pStyle w:val="Textodelatabla"/>
                </w:pPr>
                <w:r>
                  <w:rPr>
                    <w:lang w:bidi="es-ES"/>
                  </w:rPr>
                  <w:t>Descripción</w:t>
                </w:r>
              </w:p>
            </w:tc>
          </w:sdtContent>
        </w:sdt>
        <w:sdt>
          <w:sdtPr>
            <w:alias w:val="Escriba la probabilidad:"/>
            <w:tag w:val="Escriba la probabilidad:"/>
            <w:id w:val="-691608741"/>
            <w:placeholder>
              <w:docPart w:val="2355A645A0B141EA924B62FDC7F34DFA"/>
            </w:placeholder>
            <w:temporary/>
            <w:showingPlcHdr/>
            <w15:appearance w15:val="hidden"/>
          </w:sdtPr>
          <w:sdtEndPr/>
          <w:sdtContent>
            <w:tc>
              <w:tcPr>
                <w:tcW w:w="1870" w:type="dxa"/>
                <w:shd w:val="clear" w:color="auto" w:fill="EDEEE5" w:themeFill="accent3" w:themeFillTint="33"/>
              </w:tcPr>
              <w:p w14:paraId="710A7BCD" w14:textId="77777777" w:rsidR="00907CBB" w:rsidRDefault="00913AE4">
                <w:pPr>
                  <w:pStyle w:val="Textodelatabla"/>
                </w:pPr>
                <w:r>
                  <w:rPr>
                    <w:lang w:bidi="es-ES"/>
                  </w:rPr>
                  <w:t>Probabilidad</w:t>
                </w:r>
              </w:p>
            </w:tc>
          </w:sdtContent>
        </w:sdt>
        <w:sdt>
          <w:sdtPr>
            <w:alias w:val="Escriba el impacto:"/>
            <w:tag w:val="Escriba el impacto:"/>
            <w:id w:val="-1093472905"/>
            <w:placeholder>
              <w:docPart w:val="3B5FE753EEF240C5BF238E2135E0C046"/>
            </w:placeholder>
            <w:temporary/>
            <w:showingPlcHdr/>
            <w15:appearance w15:val="hidden"/>
          </w:sdtPr>
          <w:sdtEndPr/>
          <w:sdtContent>
            <w:tc>
              <w:tcPr>
                <w:tcW w:w="1045" w:type="dxa"/>
                <w:shd w:val="clear" w:color="auto" w:fill="F7EFDE" w:themeFill="accent4" w:themeFillTint="33"/>
              </w:tcPr>
              <w:p w14:paraId="3A3C4A3B" w14:textId="77777777" w:rsidR="00907CBB" w:rsidRDefault="00913AE4">
                <w:pPr>
                  <w:pStyle w:val="Textodelatabla"/>
                </w:pPr>
                <w:r>
                  <w:rPr>
                    <w:lang w:bidi="es-ES"/>
                  </w:rPr>
                  <w:t>Impacto</w:t>
                </w:r>
              </w:p>
            </w:tc>
          </w:sdtContent>
        </w:sdt>
        <w:sdt>
          <w:sdtPr>
            <w:alias w:val="Escriba el plan de la reunión:"/>
            <w:tag w:val="Escriba el plan de la reunión:"/>
            <w:id w:val="425846840"/>
            <w:placeholder>
              <w:docPart w:val="E2C5CC23E19D4EE6B56A300BC816CD4E"/>
            </w:placeholder>
            <w:temporary/>
            <w:showingPlcHdr/>
            <w15:appearance w15:val="hidden"/>
          </w:sdtPr>
          <w:sdtEndPr/>
          <w:sdtContent>
            <w:tc>
              <w:tcPr>
                <w:tcW w:w="2695" w:type="dxa"/>
                <w:tcBorders>
                  <w:right w:val="nil"/>
                </w:tcBorders>
              </w:tcPr>
              <w:p w14:paraId="35F87C7F" w14:textId="77777777" w:rsidR="00907CBB" w:rsidRDefault="00913AE4">
                <w:pPr>
                  <w:pStyle w:val="Textodelatabla"/>
                </w:pPr>
                <w:r>
                  <w:rPr>
                    <w:lang w:bidi="es-ES"/>
                  </w:rPr>
                  <w:t>Plan</w:t>
                </w:r>
              </w:p>
            </w:tc>
          </w:sdtContent>
        </w:sdt>
      </w:tr>
      <w:tr w:rsidR="00907CBB" w14:paraId="332F4344" w14:textId="77777777" w:rsidTr="00907CBB">
        <w:sdt>
          <w:sdtPr>
            <w:alias w:val="Escriba la fecha 2:"/>
            <w:tag w:val="Escriba la fecha 2:"/>
            <w:id w:val="-867910882"/>
            <w:placeholder>
              <w:docPart w:val="E71B21691C3945E69B41F4C02750C2EA"/>
            </w:placeholder>
            <w:temporary/>
            <w:showingPlcHdr/>
            <w15:appearance w15:val="hidden"/>
          </w:sdtPr>
          <w:sdtEndPr/>
          <w:sdtContent>
            <w:tc>
              <w:tcPr>
                <w:tcW w:w="1255" w:type="dxa"/>
                <w:tcBorders>
                  <w:left w:val="nil"/>
                </w:tcBorders>
              </w:tcPr>
              <w:p w14:paraId="06571E14" w14:textId="77777777" w:rsidR="00907CBB" w:rsidRDefault="00913AE4">
                <w:pPr>
                  <w:pStyle w:val="Textodelatabla"/>
                </w:pPr>
                <w:r>
                  <w:rPr>
                    <w:lang w:bidi="es-ES"/>
                  </w:rPr>
                  <w:t>Fecha 2</w:t>
                </w:r>
              </w:p>
            </w:tc>
          </w:sdtContent>
        </w:sdt>
        <w:sdt>
          <w:sdtPr>
            <w:alias w:val="Escriba la descripción:"/>
            <w:tag w:val="Escriba la descripción:"/>
            <w:id w:val="1952057013"/>
            <w:placeholder>
              <w:docPart w:val="1002A7FC4D4F46EB8840B08232A1A9C6"/>
            </w:placeholder>
            <w:temporary/>
            <w:showingPlcHdr/>
            <w15:appearance w15:val="hidden"/>
          </w:sdtPr>
          <w:sdtEndPr/>
          <w:sdtContent>
            <w:tc>
              <w:tcPr>
                <w:tcW w:w="2485" w:type="dxa"/>
              </w:tcPr>
              <w:p w14:paraId="57298E53" w14:textId="77777777" w:rsidR="00907CBB" w:rsidRDefault="00913AE4">
                <w:pPr>
                  <w:pStyle w:val="Textodelatabla"/>
                </w:pPr>
                <w:r>
                  <w:rPr>
                    <w:lang w:bidi="es-ES"/>
                  </w:rPr>
                  <w:t>Descripción</w:t>
                </w:r>
              </w:p>
            </w:tc>
          </w:sdtContent>
        </w:sdt>
        <w:sdt>
          <w:sdtPr>
            <w:alias w:val="Escriba la probabilidad:"/>
            <w:tag w:val="Escriba la probabilidad:"/>
            <w:id w:val="44040568"/>
            <w:placeholder>
              <w:docPart w:val="8CE6CE26218B4E0587CAD348BB46907A"/>
            </w:placeholder>
            <w:temporary/>
            <w:showingPlcHdr/>
            <w15:appearance w15:val="hidden"/>
          </w:sdtPr>
          <w:sdtEndPr/>
          <w:sdtContent>
            <w:tc>
              <w:tcPr>
                <w:tcW w:w="1870" w:type="dxa"/>
                <w:shd w:val="clear" w:color="auto" w:fill="EDEEE5" w:themeFill="accent3" w:themeFillTint="33"/>
              </w:tcPr>
              <w:p w14:paraId="7045F4AB" w14:textId="77777777" w:rsidR="00907CBB" w:rsidRDefault="00913AE4">
                <w:pPr>
                  <w:pStyle w:val="Textodelatabla"/>
                </w:pPr>
                <w:r>
                  <w:rPr>
                    <w:lang w:bidi="es-ES"/>
                  </w:rPr>
                  <w:t>Probabilidad</w:t>
                </w:r>
              </w:p>
            </w:tc>
          </w:sdtContent>
        </w:sdt>
        <w:sdt>
          <w:sdtPr>
            <w:alias w:val="Escriba el impacto:"/>
            <w:tag w:val="Escriba el impacto:"/>
            <w:id w:val="1086115604"/>
            <w:placeholder>
              <w:docPart w:val="9C7712E52993413F9B116C90C0629FBC"/>
            </w:placeholder>
            <w:temporary/>
            <w:showingPlcHdr/>
            <w15:appearance w15:val="hidden"/>
          </w:sdtPr>
          <w:sdtEndPr/>
          <w:sdtContent>
            <w:tc>
              <w:tcPr>
                <w:tcW w:w="1045" w:type="dxa"/>
                <w:shd w:val="clear" w:color="auto" w:fill="F7EFDE" w:themeFill="accent4" w:themeFillTint="33"/>
              </w:tcPr>
              <w:p w14:paraId="46C84140" w14:textId="77777777" w:rsidR="00907CBB" w:rsidRDefault="00913AE4">
                <w:pPr>
                  <w:pStyle w:val="Textodelatabla"/>
                </w:pPr>
                <w:r>
                  <w:rPr>
                    <w:lang w:bidi="es-ES"/>
                  </w:rPr>
                  <w:t>Impacto</w:t>
                </w:r>
              </w:p>
            </w:tc>
          </w:sdtContent>
        </w:sdt>
        <w:sdt>
          <w:sdtPr>
            <w:alias w:val="Escriba el plan de la reunión:"/>
            <w:tag w:val="Escriba el plan de la reunión:"/>
            <w:id w:val="1468088523"/>
            <w:placeholder>
              <w:docPart w:val="95D4AB532EBD46D2939A6E09C5FDE653"/>
            </w:placeholder>
            <w:temporary/>
            <w:showingPlcHdr/>
            <w15:appearance w15:val="hidden"/>
          </w:sdtPr>
          <w:sdtEndPr/>
          <w:sdtContent>
            <w:tc>
              <w:tcPr>
                <w:tcW w:w="2695" w:type="dxa"/>
                <w:tcBorders>
                  <w:right w:val="nil"/>
                </w:tcBorders>
              </w:tcPr>
              <w:p w14:paraId="0B7C1B48" w14:textId="77777777" w:rsidR="00907CBB" w:rsidRDefault="005504AE">
                <w:pPr>
                  <w:pStyle w:val="Textodelatabla"/>
                </w:pPr>
                <w:r>
                  <w:rPr>
                    <w:lang w:bidi="es-ES"/>
                  </w:rPr>
                  <w:t>Plan</w:t>
                </w:r>
              </w:p>
            </w:tc>
          </w:sdtContent>
        </w:sdt>
      </w:tr>
      <w:tr w:rsidR="00907CBB" w14:paraId="57069A85" w14:textId="77777777" w:rsidTr="00907CBB">
        <w:sdt>
          <w:sdtPr>
            <w:alias w:val="Escriba la fecha 3:"/>
            <w:tag w:val="Escriba la fecha 3:"/>
            <w:id w:val="-591391038"/>
            <w:placeholder>
              <w:docPart w:val="175EBCC124464B5D973CCCC71CB9B18C"/>
            </w:placeholder>
            <w:temporary/>
            <w:showingPlcHdr/>
            <w15:appearance w15:val="hidden"/>
          </w:sdtPr>
          <w:sdtEndPr/>
          <w:sdtContent>
            <w:tc>
              <w:tcPr>
                <w:tcW w:w="1255" w:type="dxa"/>
                <w:tcBorders>
                  <w:left w:val="nil"/>
                </w:tcBorders>
              </w:tcPr>
              <w:p w14:paraId="373464B1" w14:textId="77777777" w:rsidR="00907CBB" w:rsidRDefault="00913AE4">
                <w:pPr>
                  <w:pStyle w:val="Textodelatabla"/>
                </w:pPr>
                <w:r>
                  <w:rPr>
                    <w:lang w:bidi="es-ES"/>
                  </w:rPr>
                  <w:t>Fecha 3</w:t>
                </w:r>
              </w:p>
            </w:tc>
          </w:sdtContent>
        </w:sdt>
        <w:sdt>
          <w:sdtPr>
            <w:alias w:val="Escriba la descripción:"/>
            <w:tag w:val="Escriba la descripción:"/>
            <w:id w:val="-310947652"/>
            <w:placeholder>
              <w:docPart w:val="FFC5BB07027249E290A5600D712F3701"/>
            </w:placeholder>
            <w:temporary/>
            <w:showingPlcHdr/>
            <w15:appearance w15:val="hidden"/>
          </w:sdtPr>
          <w:sdtEndPr/>
          <w:sdtContent>
            <w:tc>
              <w:tcPr>
                <w:tcW w:w="2485" w:type="dxa"/>
              </w:tcPr>
              <w:p w14:paraId="70079DBC" w14:textId="77777777" w:rsidR="00907CBB" w:rsidRDefault="00913AE4">
                <w:pPr>
                  <w:pStyle w:val="Textodelatabla"/>
                </w:pPr>
                <w:r>
                  <w:rPr>
                    <w:lang w:bidi="es-ES"/>
                  </w:rPr>
                  <w:t>Descripción</w:t>
                </w:r>
              </w:p>
            </w:tc>
          </w:sdtContent>
        </w:sdt>
        <w:sdt>
          <w:sdtPr>
            <w:alias w:val="Escriba la probabilidad:"/>
            <w:tag w:val="Escriba la probabilidad:"/>
            <w:id w:val="-149293531"/>
            <w:placeholder>
              <w:docPart w:val="E7B8C33B37D64656B050A87BB19383D8"/>
            </w:placeholder>
            <w:temporary/>
            <w:showingPlcHdr/>
            <w15:appearance w15:val="hidden"/>
          </w:sdtPr>
          <w:sdtEndPr/>
          <w:sdtContent>
            <w:tc>
              <w:tcPr>
                <w:tcW w:w="1870" w:type="dxa"/>
                <w:shd w:val="clear" w:color="auto" w:fill="EDEEE5" w:themeFill="accent3" w:themeFillTint="33"/>
              </w:tcPr>
              <w:p w14:paraId="6F3B216A" w14:textId="77777777" w:rsidR="00907CBB" w:rsidRDefault="00913AE4">
                <w:pPr>
                  <w:pStyle w:val="Textodelatabla"/>
                </w:pPr>
                <w:r>
                  <w:rPr>
                    <w:lang w:bidi="es-ES"/>
                  </w:rPr>
                  <w:t>Probabilidad</w:t>
                </w:r>
              </w:p>
            </w:tc>
          </w:sdtContent>
        </w:sdt>
        <w:sdt>
          <w:sdtPr>
            <w:alias w:val="Escriba el impacto:"/>
            <w:tag w:val="Escriba el impacto:"/>
            <w:id w:val="-175033675"/>
            <w:placeholder>
              <w:docPart w:val="7A4EB676EBF242CAAA19987252C9437F"/>
            </w:placeholder>
            <w:temporary/>
            <w:showingPlcHdr/>
            <w15:appearance w15:val="hidden"/>
          </w:sdtPr>
          <w:sdtEndPr/>
          <w:sdtContent>
            <w:tc>
              <w:tcPr>
                <w:tcW w:w="1045" w:type="dxa"/>
                <w:shd w:val="clear" w:color="auto" w:fill="F7EFDE" w:themeFill="accent4" w:themeFillTint="33"/>
              </w:tcPr>
              <w:p w14:paraId="4A7DE3E8" w14:textId="77777777" w:rsidR="00907CBB" w:rsidRDefault="00913AE4">
                <w:pPr>
                  <w:pStyle w:val="Textodelatabla"/>
                </w:pPr>
                <w:r>
                  <w:rPr>
                    <w:lang w:bidi="es-ES"/>
                  </w:rPr>
                  <w:t>Impacto</w:t>
                </w:r>
              </w:p>
            </w:tc>
          </w:sdtContent>
        </w:sdt>
        <w:sdt>
          <w:sdtPr>
            <w:alias w:val="Escriba el plan de la reunión:"/>
            <w:tag w:val="Escriba el plan de la reunión:"/>
            <w:id w:val="-519857011"/>
            <w:placeholder>
              <w:docPart w:val="FA136AF263E448E1BAC0BB1F74FA8461"/>
            </w:placeholder>
            <w:temporary/>
            <w:showingPlcHdr/>
            <w15:appearance w15:val="hidden"/>
          </w:sdtPr>
          <w:sdtEndPr/>
          <w:sdtContent>
            <w:tc>
              <w:tcPr>
                <w:tcW w:w="2695" w:type="dxa"/>
                <w:tcBorders>
                  <w:right w:val="nil"/>
                </w:tcBorders>
              </w:tcPr>
              <w:p w14:paraId="5A9D139F" w14:textId="77777777" w:rsidR="00907CBB" w:rsidRDefault="005504AE">
                <w:pPr>
                  <w:pStyle w:val="Textodelatabla"/>
                </w:pPr>
                <w:r>
                  <w:rPr>
                    <w:lang w:bidi="es-ES"/>
                  </w:rPr>
                  <w:t>Plan</w:t>
                </w:r>
              </w:p>
            </w:tc>
          </w:sdtContent>
        </w:sdt>
      </w:tr>
    </w:tbl>
    <w:bookmarkStart w:id="12" w:name="_Toc33354819"/>
    <w:p w14:paraId="3362BF67" w14:textId="77777777" w:rsidR="00907CBB" w:rsidRDefault="00B9427B">
      <w:pPr>
        <w:pStyle w:val="Ttulo2"/>
      </w:pPr>
      <w:sdt>
        <w:sdtPr>
          <w:alias w:val="Escriba el subtítulo:"/>
          <w:tag w:val="Escriba el subtítulo:"/>
          <w:id w:val="-1791658246"/>
          <w:placeholder>
            <w:docPart w:val="AB2C8AD83781474891A3C8C1DAB36D77"/>
          </w:placeholder>
          <w:temporary/>
          <w:showingPlcHdr/>
          <w15:appearance w15:val="hidden"/>
        </w:sdtPr>
        <w:sdtEndPr/>
        <w:sdtContent>
          <w:r w:rsidR="005504AE">
            <w:rPr>
              <w:lang w:bidi="es-ES"/>
            </w:rPr>
            <w:t>Proceso de administración de cambios</w:t>
          </w:r>
        </w:sdtContent>
      </w:sdt>
      <w:bookmarkEnd w:id="12"/>
    </w:p>
    <w:bookmarkStart w:id="13" w:name="_Toc33354820"/>
    <w:p w14:paraId="6E559926" w14:textId="77777777" w:rsidR="00907CBB" w:rsidRDefault="00B9427B">
      <w:pPr>
        <w:pStyle w:val="Ttulo3"/>
      </w:pPr>
      <w:sdt>
        <w:sdtPr>
          <w:alias w:val="Escriba el subtítulo:"/>
          <w:tag w:val="Escriba el subtítulo:"/>
          <w:id w:val="1693490837"/>
          <w:placeholder>
            <w:docPart w:val="493D536CD5254FED9C4389C1D15F72CA"/>
          </w:placeholder>
          <w:temporary/>
          <w:showingPlcHdr/>
          <w15:appearance w15:val="hidden"/>
        </w:sdtPr>
        <w:sdtEndPr/>
        <w:sdtContent>
          <w:r w:rsidR="005504AE">
            <w:rPr>
              <w:lang w:bidi="es-ES"/>
            </w:rPr>
            <w:t>Pasos del proceso de administración de cambios</w:t>
          </w:r>
        </w:sdtContent>
      </w:sdt>
      <w:bookmarkEnd w:id="13"/>
    </w:p>
    <w:sdt>
      <w:sdtPr>
        <w:alias w:val="Escriba la descripción:"/>
        <w:tag w:val="Escriba la descripción:"/>
        <w:id w:val="-1993705313"/>
        <w:placeholder>
          <w:docPart w:val="9192913F7264438CBE0947D82359EFFD"/>
        </w:placeholder>
        <w:temporary/>
        <w:showingPlcHdr/>
        <w15:appearance w15:val="hidden"/>
      </w:sdtPr>
      <w:sdtEndPr/>
      <w:sdtContent>
        <w:p w14:paraId="64E132A0" w14:textId="77777777" w:rsidR="00907CBB" w:rsidRDefault="00107CB6">
          <w:r>
            <w:rPr>
              <w:lang w:bidi="es-ES"/>
            </w:rPr>
            <w:t>Describa el proceso que su equipo seguirá para documentar y aprobar los cambios del proyecto. Si su equipo usa un documento de control de cambios, identifique cómo y cuándo deben rellenarlo los miembros del equipo.</w:t>
          </w:r>
        </w:p>
      </w:sdtContent>
    </w:sdt>
    <w:bookmarkStart w:id="14" w:name="_Toc33354821"/>
    <w:p w14:paraId="2E600CA7" w14:textId="77777777" w:rsidR="00907CBB" w:rsidRDefault="00B9427B">
      <w:pPr>
        <w:pStyle w:val="Ttulo3"/>
      </w:pPr>
      <w:sdt>
        <w:sdtPr>
          <w:alias w:val="Escriba el subtítulo:"/>
          <w:tag w:val="Escriba el subtítulo:"/>
          <w:id w:val="391620209"/>
          <w:placeholder>
            <w:docPart w:val="D04B251FB6FD44C59F8CDB346E4C6074"/>
          </w:placeholder>
          <w:temporary/>
          <w:showingPlcHdr/>
          <w15:appearance w15:val="hidden"/>
        </w:sdtPr>
        <w:sdtEndPr/>
        <w:sdtContent>
          <w:r w:rsidR="005504AE">
            <w:rPr>
              <w:lang w:bidi="es-ES"/>
            </w:rPr>
            <w:t>Flujo del proceso de administración de cambios</w:t>
          </w:r>
        </w:sdtContent>
      </w:sdt>
      <w:bookmarkEnd w:id="14"/>
    </w:p>
    <w:sdt>
      <w:sdtPr>
        <w:alias w:val="Escriba la descripción:"/>
        <w:tag w:val="Escriba la descripción:"/>
        <w:id w:val="-1145588407"/>
        <w:placeholder>
          <w:docPart w:val="6D7AFBE175F74DCB8E9735DB8CBEC5BC"/>
        </w:placeholder>
        <w:temporary/>
        <w:showingPlcHdr/>
        <w15:appearance w15:val="hidden"/>
      </w:sdtPr>
      <w:sdtEndPr/>
      <w:sdtContent>
        <w:p w14:paraId="35D2250E" w14:textId="77777777" w:rsidR="00907CBB" w:rsidRDefault="00107CB6">
          <w:r>
            <w:rPr>
              <w:lang w:bidi="es-ES"/>
            </w:rPr>
            <w:t>Cree un diagrama de flujo del proceso de cambio.</w:t>
          </w:r>
        </w:p>
      </w:sdtContent>
    </w:sdt>
    <w:p w14:paraId="59E46160" w14:textId="77777777" w:rsidR="00907CBB" w:rsidRDefault="00B85124">
      <w:r>
        <w:rPr>
          <w:noProof/>
        </w:rPr>
        <w:drawing>
          <wp:inline distT="0" distB="0" distL="0" distR="0" wp14:anchorId="152C6A65" wp14:editId="63FA6700">
            <wp:extent cx="5486400" cy="3200400"/>
            <wp:effectExtent l="0" t="0" r="0" b="19050"/>
            <wp:docPr id="4" name="Diagrama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bookmarkStart w:id="15" w:name="_Toc33354822"/>
    <w:p w14:paraId="2978912B" w14:textId="77777777" w:rsidR="00907CBB" w:rsidRDefault="00B9427B">
      <w:pPr>
        <w:pStyle w:val="Ttulo3"/>
      </w:pPr>
      <w:sdt>
        <w:sdtPr>
          <w:alias w:val="Escriba el subtítulo:"/>
          <w:tag w:val="Escriba el subtítulo:"/>
          <w:id w:val="1587187814"/>
          <w:placeholder>
            <w:docPart w:val="FC528B5DA7EA480CB31EAB4789EFFE7F"/>
          </w:placeholder>
          <w:temporary/>
          <w:showingPlcHdr/>
          <w15:appearance w15:val="hidden"/>
        </w:sdtPr>
        <w:sdtEndPr/>
        <w:sdtContent>
          <w:r w:rsidR="005504AE">
            <w:rPr>
              <w:lang w:bidi="es-ES"/>
            </w:rPr>
            <w:t>Panel de control de cambios (PCC)</w:t>
          </w:r>
        </w:sdtContent>
      </w:sdt>
      <w:bookmarkEnd w:id="15"/>
    </w:p>
    <w:sdt>
      <w:sdtPr>
        <w:alias w:val="Escriba la descripción:"/>
        <w:tag w:val="Escriba la descripción:"/>
        <w:id w:val="920604561"/>
        <w:placeholder>
          <w:docPart w:val="7C4602219DC74B31B4880AAD35F7C125"/>
        </w:placeholder>
        <w:temporary/>
        <w:showingPlcHdr/>
        <w15:appearance w15:val="hidden"/>
      </w:sdtPr>
      <w:sdtEndPr/>
      <w:sdtContent>
        <w:p w14:paraId="1165EAAD" w14:textId="77777777" w:rsidR="00907CBB" w:rsidRDefault="00107CB6">
          <w:r>
            <w:rPr>
              <w:lang w:bidi="es-ES"/>
            </w:rPr>
            <w:t>Identifique los componentes del PCC, que determinarán si los problemas se encuentran dentro del ámbito del proyecto actual y si deben solucionarse.</w:t>
          </w:r>
        </w:p>
      </w:sdtContent>
    </w:sdt>
    <w:sectPr w:rsidR="00907CBB" w:rsidSect="00E37F9F">
      <w:headerReference w:type="default" r:id="rId15"/>
      <w:footerReference w:type="default" r:id="rId16"/>
      <w:headerReference w:type="first" r:id="rId17"/>
      <w:pgSz w:w="11906" w:h="16838" w:code="9"/>
      <w:pgMar w:top="1474" w:right="1440" w:bottom="1588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BB28F3" w14:textId="77777777" w:rsidR="00B9427B" w:rsidRDefault="00B9427B">
      <w:r>
        <w:separator/>
      </w:r>
    </w:p>
    <w:p w14:paraId="2E1ECB12" w14:textId="77777777" w:rsidR="00B9427B" w:rsidRDefault="00B9427B"/>
  </w:endnote>
  <w:endnote w:type="continuationSeparator" w:id="0">
    <w:p w14:paraId="213D2BF6" w14:textId="77777777" w:rsidR="00B9427B" w:rsidRDefault="00B9427B">
      <w:r>
        <w:continuationSeparator/>
      </w:r>
    </w:p>
    <w:p w14:paraId="42CC456C" w14:textId="77777777" w:rsidR="00B9427B" w:rsidRDefault="00B9427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Tabla de pie de página"/>
    </w:tblPr>
    <w:tblGrid>
      <w:gridCol w:w="1354"/>
      <w:gridCol w:w="6318"/>
      <w:gridCol w:w="1354"/>
    </w:tblGrid>
    <w:tr w:rsidR="00907CBB" w14:paraId="1572ACAA" w14:textId="77777777" w:rsidTr="00B87079">
      <w:sdt>
        <w:sdtPr>
          <w:alias w:val="Escriba la fecha:"/>
          <w:tag w:val="Escriba la fecha:"/>
          <w:id w:val="392159378"/>
          <w:placeholder>
            <w:docPart w:val="B0F99BC5368C4FE0BAB9468463C152D5"/>
          </w:placeholder>
          <w:temporary/>
          <w:showingPlcHdr/>
        </w:sdtPr>
        <w:sdtEndPr/>
        <w:sdtContent>
          <w:tc>
            <w:tcPr>
              <w:tcW w:w="750" w:type="pct"/>
            </w:tcPr>
            <w:p w14:paraId="4A762AE0" w14:textId="77777777" w:rsidR="00907CBB" w:rsidRDefault="00B85124">
              <w:pPr>
                <w:pStyle w:val="Piedepgina"/>
              </w:pPr>
              <w:r>
                <w:rPr>
                  <w:lang w:bidi="es-ES"/>
                </w:rPr>
                <w:t>Fecha</w:t>
              </w:r>
            </w:p>
          </w:tc>
        </w:sdtContent>
      </w:sdt>
      <w:tc>
        <w:tcPr>
          <w:tcW w:w="3500" w:type="pct"/>
        </w:tcPr>
        <w:p w14:paraId="3257BD40" w14:textId="77777777" w:rsidR="00907CBB" w:rsidRDefault="00B9427B" w:rsidP="00B87079">
          <w:pPr>
            <w:pStyle w:val="Piedepgina"/>
            <w:jc w:val="center"/>
          </w:pPr>
          <w:sdt>
            <w:sdtPr>
              <w:alias w:val="Título:"/>
              <w:tag w:val="Título:"/>
              <w:id w:val="-1362200171"/>
              <w:placeholder>
                <w:docPart w:val="8CE6CE26218B4E0587CAD348BB46907A"/>
              </w:placeholder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:text/>
            </w:sdtPr>
            <w:sdtEndPr/>
            <w:sdtContent>
              <w:r w:rsidR="007D29CB">
                <w:t>Título del documento</w:t>
              </w:r>
            </w:sdtContent>
          </w:sdt>
        </w:p>
      </w:tc>
      <w:tc>
        <w:tcPr>
          <w:tcW w:w="750" w:type="pct"/>
        </w:tcPr>
        <w:p w14:paraId="6B040CF9" w14:textId="77777777" w:rsidR="00907CBB" w:rsidRDefault="00107CB6">
          <w:pPr>
            <w:pStyle w:val="Piedepgina"/>
            <w:jc w:val="right"/>
          </w:pPr>
          <w:r>
            <w:rPr>
              <w:lang w:bidi="es-ES"/>
            </w:rPr>
            <w:fldChar w:fldCharType="begin"/>
          </w:r>
          <w:r>
            <w:rPr>
              <w:lang w:bidi="es-ES"/>
            </w:rPr>
            <w:instrText xml:space="preserve"> PAGE  \* Arabic </w:instrText>
          </w:r>
          <w:r>
            <w:rPr>
              <w:lang w:bidi="es-ES"/>
            </w:rPr>
            <w:fldChar w:fldCharType="separate"/>
          </w:r>
          <w:r w:rsidR="00DD6D92">
            <w:rPr>
              <w:noProof/>
              <w:lang w:bidi="es-ES"/>
            </w:rPr>
            <w:t>3</w:t>
          </w:r>
          <w:r>
            <w:rPr>
              <w:lang w:bidi="es-ES"/>
            </w:rPr>
            <w:fldChar w:fldCharType="end"/>
          </w:r>
        </w:p>
      </w:tc>
    </w:tr>
  </w:tbl>
  <w:p w14:paraId="6B56A124" w14:textId="77777777" w:rsidR="00907CBB" w:rsidRDefault="00907CB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5AD0F8" w14:textId="77777777" w:rsidR="00B9427B" w:rsidRDefault="00B9427B">
      <w:r>
        <w:separator/>
      </w:r>
    </w:p>
    <w:p w14:paraId="6D0F985A" w14:textId="77777777" w:rsidR="00B9427B" w:rsidRDefault="00B9427B"/>
  </w:footnote>
  <w:footnote w:type="continuationSeparator" w:id="0">
    <w:p w14:paraId="6BD28E26" w14:textId="77777777" w:rsidR="00B9427B" w:rsidRDefault="00B9427B">
      <w:r>
        <w:continuationSeparator/>
      </w:r>
    </w:p>
    <w:p w14:paraId="07A4331B" w14:textId="77777777" w:rsidR="00B9427B" w:rsidRDefault="00B9427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8A956D" w14:textId="77777777" w:rsidR="00907CBB" w:rsidRDefault="007D29CB">
    <w:pPr>
      <w:pStyle w:val="Encabezado"/>
    </w:pPr>
    <w:proofErr w:type="spellStart"/>
    <w:r>
      <w:t>Clubby</w:t>
    </w:r>
    <w:proofErr w:type="spell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E00CF2" w14:textId="77777777" w:rsidR="00736E05" w:rsidRDefault="00736E05">
    <w:pPr>
      <w:pStyle w:val="Encabezado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0D6198F3" wp14:editId="743559AF">
              <wp:simplePos x="0" y="0"/>
              <wp:positionH relativeFrom="page">
                <wp:posOffset>352425</wp:posOffset>
              </wp:positionH>
              <wp:positionV relativeFrom="page">
                <wp:posOffset>457200</wp:posOffset>
              </wp:positionV>
              <wp:extent cx="228600" cy="9144000"/>
              <wp:effectExtent l="0" t="0" r="3175" b="635"/>
              <wp:wrapNone/>
              <wp:docPr id="2" name="Grupo 2" descr="Barra lateral decorativa de portada 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28600" cy="9144000"/>
                        <a:chOff x="0" y="0"/>
                        <a:chExt cx="228600" cy="9144000"/>
                      </a:xfrm>
                    </wpg:grpSpPr>
                    <wps:wsp>
                      <wps:cNvPr id="3" name="Rectángulo 3" descr="Barra lateral decorativa"/>
                      <wps:cNvSpPr/>
                      <wps:spPr>
                        <a:xfrm>
                          <a:off x="0" y="0"/>
                          <a:ext cx="228600" cy="87820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Rectángulo 5" descr="Barra lateral decorativa"/>
                      <wps:cNvSpPr>
                        <a:spLocks noChangeAspect="1"/>
                      </wps:cNvSpPr>
                      <wps:spPr>
                        <a:xfrm>
                          <a:off x="0" y="891540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2900</wp14:pctWidth>
              </wp14:sizeRelH>
              <wp14:sizeRelV relativeFrom="page">
                <wp14:pctHeight>90900</wp14:pctHeight>
              </wp14:sizeRelV>
            </wp:anchor>
          </w:drawing>
        </mc:Choice>
        <mc:Fallback>
          <w:pict>
            <v:group w14:anchorId="7CB35B45" id="Grupo 2" o:spid="_x0000_s1026" alt="Barra lateral decorativa de portada " style="position:absolute;margin-left:27.75pt;margin-top:36pt;width:18pt;height:10in;z-index:-251657216;mso-width-percent:29;mso-height-percent:909;mso-position-horizontal-relative:page;mso-position-vertical-relative:page;mso-width-percent:29;mso-height-percent:909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">
              <v:rect id="Rectángulo 3" o:spid="_x0000_s1027" alt="Barra lateral decorativa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" fillcolor="#dd8047 [3205]" stroked="f" strokeweight="1pt"/>
              <v:rect id="Rectángulo 5" o:spid="_x0000_s1028" alt="Barra lateral decorativa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" fillcolor="#94b6d2 [3204]" stroked="f" strokeweight="1pt">
                <o:lock v:ext="edit" aspectratio="t"/>
              </v:rect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1AAEFE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9CA513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3E6C52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E78F45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68289A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6DE660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A8607C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6F88D0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43096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DA8B1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56D6D20"/>
    <w:multiLevelType w:val="hybridMultilevel"/>
    <w:tmpl w:val="B4DE4594"/>
    <w:lvl w:ilvl="0" w:tplc="A8B0EC6A">
      <w:start w:val="1"/>
      <w:numFmt w:val="bullet"/>
      <w:pStyle w:val="Listaconvieta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9CB"/>
    <w:rsid w:val="00067E02"/>
    <w:rsid w:val="00107CB6"/>
    <w:rsid w:val="0013333F"/>
    <w:rsid w:val="00193898"/>
    <w:rsid w:val="001E1916"/>
    <w:rsid w:val="002B21AE"/>
    <w:rsid w:val="00312DD5"/>
    <w:rsid w:val="0033593E"/>
    <w:rsid w:val="004534A5"/>
    <w:rsid w:val="004566FA"/>
    <w:rsid w:val="00495232"/>
    <w:rsid w:val="004A188D"/>
    <w:rsid w:val="004A4EC4"/>
    <w:rsid w:val="005331CA"/>
    <w:rsid w:val="005504AE"/>
    <w:rsid w:val="00580299"/>
    <w:rsid w:val="005C37A7"/>
    <w:rsid w:val="00660B21"/>
    <w:rsid w:val="00714CE5"/>
    <w:rsid w:val="007225FB"/>
    <w:rsid w:val="00736E05"/>
    <w:rsid w:val="007D29CB"/>
    <w:rsid w:val="00822A8D"/>
    <w:rsid w:val="00831731"/>
    <w:rsid w:val="00852FE0"/>
    <w:rsid w:val="00874542"/>
    <w:rsid w:val="00907CBB"/>
    <w:rsid w:val="00913AE4"/>
    <w:rsid w:val="00976A9B"/>
    <w:rsid w:val="0099384F"/>
    <w:rsid w:val="009A32A1"/>
    <w:rsid w:val="00A72CC5"/>
    <w:rsid w:val="00B07046"/>
    <w:rsid w:val="00B55F12"/>
    <w:rsid w:val="00B7223D"/>
    <w:rsid w:val="00B85124"/>
    <w:rsid w:val="00B87079"/>
    <w:rsid w:val="00B9427B"/>
    <w:rsid w:val="00C41938"/>
    <w:rsid w:val="00C64B77"/>
    <w:rsid w:val="00CB5473"/>
    <w:rsid w:val="00DA0B66"/>
    <w:rsid w:val="00DD6D92"/>
    <w:rsid w:val="00E279B8"/>
    <w:rsid w:val="00E37F9F"/>
    <w:rsid w:val="00E756E6"/>
    <w:rsid w:val="00EA05B8"/>
    <w:rsid w:val="00EB203B"/>
    <w:rsid w:val="00ED7F4D"/>
    <w:rsid w:val="00F06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D2C9214"/>
  <w15:docId w15:val="{D8341AF8-4D81-40B9-AECD-71C2B8477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2"/>
        <w:sz w:val="22"/>
        <w:szCs w:val="22"/>
        <w:lang w:val="es-ES" w:eastAsia="ja-JP" w:bidi="ar-SA"/>
        <w14:ligatures w14:val="standard"/>
      </w:rPr>
    </w:rPrDefault>
    <w:pPrDefault>
      <w:pPr>
        <w:spacing w:after="240" w:line="252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3333F"/>
    <w:pPr>
      <w:spacing w:after="120" w:line="240" w:lineRule="auto"/>
      <w:ind w:left="72" w:right="72"/>
    </w:pPr>
  </w:style>
  <w:style w:type="paragraph" w:styleId="Ttulo1">
    <w:name w:val="heading 1"/>
    <w:basedOn w:val="Normal"/>
    <w:next w:val="Normal"/>
    <w:link w:val="Ttulo1Car"/>
    <w:uiPriority w:val="1"/>
    <w:qFormat/>
    <w:rsid w:val="0013333F"/>
    <w:pPr>
      <w:keepNext/>
      <w:keepLines/>
      <w:spacing w:after="40"/>
      <w:outlineLvl w:val="0"/>
    </w:pPr>
    <w:rPr>
      <w:rFonts w:asciiTheme="majorHAnsi" w:eastAsiaTheme="majorEastAsia" w:hAnsiTheme="majorHAnsi" w:cstheme="majorBidi"/>
      <w:caps/>
      <w:color w:val="355D7E" w:themeColor="accent1" w:themeShade="80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1"/>
    <w:qFormat/>
    <w:rsid w:val="0013333F"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caps/>
      <w:color w:val="B85A22" w:themeColor="accent2" w:themeShade="BF"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1"/>
    <w:qFormat/>
    <w:rsid w:val="0013333F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caps/>
      <w:color w:val="555A3C" w:themeColor="accent3" w:themeShade="80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3333F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595959" w:themeColor="text1" w:themeTint="A6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3333F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595959" w:themeColor="text1" w:themeTint="A6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1"/>
    <w:rsid w:val="0013333F"/>
    <w:rPr>
      <w:rFonts w:asciiTheme="majorHAnsi" w:eastAsiaTheme="majorEastAsia" w:hAnsiTheme="majorHAnsi" w:cstheme="majorBidi"/>
      <w:caps/>
      <w:color w:val="355D7E" w:themeColor="accent1" w:themeShade="80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1"/>
    <w:rsid w:val="0013333F"/>
    <w:rPr>
      <w:rFonts w:asciiTheme="majorHAnsi" w:eastAsiaTheme="majorEastAsia" w:hAnsiTheme="majorHAnsi" w:cstheme="majorBidi"/>
      <w:caps/>
      <w:color w:val="B85A22" w:themeColor="accent2" w:themeShade="BF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1"/>
    <w:rsid w:val="0013333F"/>
    <w:rPr>
      <w:rFonts w:asciiTheme="majorHAnsi" w:eastAsiaTheme="majorEastAsia" w:hAnsiTheme="majorHAnsi" w:cstheme="majorBidi"/>
      <w:caps/>
      <w:color w:val="555A3C" w:themeColor="accent3" w:themeShade="80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caps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i/>
      <w:iCs/>
      <w:caps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3333F"/>
    <w:rPr>
      <w:rFonts w:asciiTheme="majorHAnsi" w:eastAsiaTheme="majorEastAsia" w:hAnsiTheme="majorHAnsi" w:cstheme="majorBidi"/>
      <w:b/>
      <w:bCs/>
      <w:caps/>
      <w:color w:val="595959" w:themeColor="text1" w:themeTint="A6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3333F"/>
    <w:rPr>
      <w:rFonts w:asciiTheme="majorHAnsi" w:eastAsiaTheme="majorEastAsia" w:hAnsiTheme="majorHAnsi" w:cstheme="majorBidi"/>
      <w:b/>
      <w:bCs/>
      <w:i/>
      <w:iCs/>
      <w:caps/>
      <w:color w:val="595959" w:themeColor="text1" w:themeTint="A6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Pr>
      <w:b/>
      <w:bCs/>
      <w:smallCaps/>
      <w:color w:val="595959" w:themeColor="text1" w:themeTint="A6"/>
    </w:rPr>
  </w:style>
  <w:style w:type="paragraph" w:styleId="Ttulo">
    <w:name w:val="Title"/>
    <w:basedOn w:val="Normal"/>
    <w:next w:val="Normal"/>
    <w:link w:val="TtuloCar"/>
    <w:uiPriority w:val="1"/>
    <w:qFormat/>
    <w:rsid w:val="0013333F"/>
    <w:pPr>
      <w:spacing w:after="0"/>
      <w:jc w:val="right"/>
    </w:pPr>
    <w:rPr>
      <w:rFonts w:asciiTheme="majorHAnsi" w:eastAsiaTheme="majorEastAsia" w:hAnsiTheme="majorHAnsi" w:cstheme="majorBidi"/>
      <w:caps/>
      <w:color w:val="B85A22" w:themeColor="accent2" w:themeShade="BF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"/>
    <w:rsid w:val="0013333F"/>
    <w:rPr>
      <w:rFonts w:asciiTheme="majorHAnsi" w:eastAsiaTheme="majorEastAsia" w:hAnsiTheme="majorHAnsi" w:cstheme="majorBidi"/>
      <w:caps/>
      <w:color w:val="B85A22" w:themeColor="accent2" w:themeShade="BF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"/>
    <w:qFormat/>
    <w:pPr>
      <w:jc w:val="right"/>
    </w:pPr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"/>
    <w:rPr>
      <w:rFonts w:asciiTheme="majorHAnsi" w:eastAsiaTheme="majorEastAsia" w:hAnsiTheme="majorHAnsi" w:cstheme="majorBidi"/>
      <w:caps/>
      <w:sz w:val="28"/>
      <w:szCs w:val="28"/>
    </w:rPr>
  </w:style>
  <w:style w:type="paragraph" w:styleId="TtuloTDC">
    <w:name w:val="TOC Heading"/>
    <w:basedOn w:val="Ttulo1"/>
    <w:next w:val="Normal"/>
    <w:uiPriority w:val="39"/>
    <w:unhideWhenUsed/>
    <w:qFormat/>
    <w:pPr>
      <w:outlineLvl w:val="9"/>
    </w:pPr>
  </w:style>
  <w:style w:type="table" w:styleId="Tablaconcuadrcula">
    <w:name w:val="Table Grid"/>
    <w:basedOn w:val="Tab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3-nfasis11">
    <w:name w:val="Tabla de cuadrícula 3 - Énfasis 11"/>
    <w:basedOn w:val="Tabla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customStyle="1" w:styleId="Tabladelista7concolores-nfasis11">
    <w:name w:val="Tabla de lista 7 con colores - Énfasis 11"/>
    <w:basedOn w:val="Tablanormal"/>
    <w:uiPriority w:val="52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decuadrcula5oscura-nfasis11">
    <w:name w:val="Tabla de cuadrícula 5 oscura - Énfasis 11"/>
    <w:basedOn w:val="Tabla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29" w:type="dxa"/>
        <w:bottom w:w="29" w:type="dxa"/>
      </w:tblCellMar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customStyle="1" w:styleId="Tabladecuadrcula4-nfasis61">
    <w:name w:val="Tabla de cuadrícula 4 - Énfasis 61"/>
    <w:basedOn w:val="Tab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customStyle="1" w:styleId="Cuadrculadetablaclara1">
    <w:name w:val="Cuadrícula de tabla clara1"/>
    <w:basedOn w:val="Tabla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anormal21">
    <w:name w:val="Tabla normal 21"/>
    <w:basedOn w:val="Tabla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adelista2-nfasis11">
    <w:name w:val="Tabla de lista 2 - Énfasis 11"/>
    <w:basedOn w:val="Tabla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customStyle="1" w:styleId="Tabladelista1clara-nfasis21">
    <w:name w:val="Tabla de lista 1 clara - Énfasis 21"/>
    <w:basedOn w:val="Tablanormal"/>
    <w:uiPriority w:val="46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13333F"/>
    <w:rPr>
      <w:color w:val="595959" w:themeColor="text1" w:themeTint="A6"/>
    </w:rPr>
  </w:style>
  <w:style w:type="table" w:customStyle="1" w:styleId="Tabladecuadrcula4-nfasis11">
    <w:name w:val="Tabla de cuadrícula 4 - Énfasis 11"/>
    <w:basedOn w:val="Tab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customStyle="1" w:styleId="Tabladecuadrcula4-nfasis21">
    <w:name w:val="Tabla de cuadrícula 4 - Énfasis 21"/>
    <w:basedOn w:val="Tab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customStyle="1" w:styleId="Tablanormal41">
    <w:name w:val="Tabla normal 41"/>
    <w:basedOn w:val="Tablanormal"/>
    <w:uiPriority w:val="44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adecuadrcula1clara-nfasis61">
    <w:name w:val="Tabla de cuadrícula 1 clara - Énfasis 61"/>
    <w:basedOn w:val="Tabla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lista1clara-nfasis61">
    <w:name w:val="Tabla de lista 1 clara - Énfasis 61"/>
    <w:basedOn w:val="Tablanormal"/>
    <w:uiPriority w:val="46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paragraph" w:styleId="Encabezado">
    <w:name w:val="header"/>
    <w:basedOn w:val="Normal"/>
    <w:link w:val="EncabezadoCar"/>
    <w:uiPriority w:val="2"/>
    <w:unhideWhenUsed/>
    <w:pPr>
      <w:spacing w:after="0"/>
      <w:jc w:val="right"/>
    </w:pPr>
  </w:style>
  <w:style w:type="character" w:customStyle="1" w:styleId="EncabezadoCar">
    <w:name w:val="Encabezado Car"/>
    <w:basedOn w:val="Fuentedeprrafopredeter"/>
    <w:link w:val="Encabezado"/>
    <w:uiPriority w:val="2"/>
  </w:style>
  <w:style w:type="paragraph" w:styleId="Piedepgina">
    <w:name w:val="footer"/>
    <w:basedOn w:val="Normal"/>
    <w:link w:val="PiedepginaCar"/>
    <w:uiPriority w:val="2"/>
    <w:unhideWhenUsed/>
    <w:pPr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2"/>
  </w:style>
  <w:style w:type="table" w:customStyle="1" w:styleId="Sinbordes">
    <w:name w:val="Sin bordes"/>
    <w:basedOn w:val="Tablanormal"/>
    <w:uiPriority w:val="99"/>
    <w:pPr>
      <w:spacing w:after="0" w:line="240" w:lineRule="auto"/>
    </w:pPr>
    <w:tblPr/>
  </w:style>
  <w:style w:type="table" w:customStyle="1" w:styleId="Tabladecuadrcula1clara-nfasis11">
    <w:name w:val="Tabla de cuadrícula 1 clara - Énfasis 11"/>
    <w:aliases w:val="Sample questionnaires table"/>
    <w:basedOn w:val="Tablanormal"/>
    <w:uiPriority w:val="46"/>
    <w:pPr>
      <w:spacing w:after="0" w:line="240" w:lineRule="auto"/>
    </w:pPr>
    <w:tblPr>
      <w:tblStyleRowBandSize w:val="1"/>
      <w:tblStyleColBandSize w:val="1"/>
      <w:tblBorders>
        <w:insideH w:val="single" w:sz="4" w:space="0" w:color="94B6D2" w:themeColor="accent1"/>
      </w:tblBorders>
      <w:tblCellMar>
        <w:top w:w="29" w:type="dxa"/>
        <w:bottom w:w="29" w:type="dxa"/>
      </w:tblCellMar>
    </w:tblPr>
    <w:tblStylePr w:type="firstRow">
      <w:rPr>
        <w:b w:val="0"/>
        <w:bCs/>
      </w:rPr>
      <w:tblPr/>
      <w:tcPr>
        <w:tcBorders>
          <w:top w:val="nil"/>
          <w:left w:val="nil"/>
          <w:bottom w:val="single" w:sz="12" w:space="0" w:color="94B6D2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</w:style>
  <w:style w:type="table" w:customStyle="1" w:styleId="Tabladecuadrcula2-nfasis11">
    <w:name w:val="Tabla de cuadrícula 2 - Énfasis 11"/>
    <w:basedOn w:val="Tabla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paragraph" w:customStyle="1" w:styleId="Logotipo">
    <w:name w:val="Logotipo"/>
    <w:basedOn w:val="Normal"/>
    <w:uiPriority w:val="1"/>
    <w:qFormat/>
    <w:rsid w:val="00E279B8"/>
    <w:pPr>
      <w:spacing w:before="5160" w:after="1440" w:line="720" w:lineRule="auto"/>
      <w:jc w:val="right"/>
    </w:pPr>
    <w:rPr>
      <w:noProof/>
      <w:color w:val="59473F" w:themeColor="text2" w:themeShade="BF"/>
      <w:sz w:val="52"/>
      <w:szCs w:val="52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Pr>
      <w:rFonts w:ascii="Arial" w:hAnsi="Arial" w:cs="Arial"/>
      <w:vanish/>
      <w:sz w:val="16"/>
      <w:szCs w:val="16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Pr>
      <w:rFonts w:ascii="Arial" w:hAnsi="Arial" w:cs="Arial"/>
      <w:vanish/>
      <w:sz w:val="16"/>
      <w:szCs w:val="16"/>
    </w:rPr>
  </w:style>
  <w:style w:type="paragraph" w:customStyle="1" w:styleId="Informacindecontacto">
    <w:name w:val="Información de contacto"/>
    <w:basedOn w:val="Normal"/>
    <w:uiPriority w:val="1"/>
    <w:qFormat/>
    <w:pPr>
      <w:spacing w:after="0"/>
      <w:jc w:val="right"/>
    </w:pPr>
    <w:rPr>
      <w:caps/>
    </w:rPr>
  </w:style>
  <w:style w:type="table" w:customStyle="1" w:styleId="Tabladecuadrcula3-nfasis31">
    <w:name w:val="Tabla de cuadrícula 3 - Énfasis 31"/>
    <w:basedOn w:val="Tabla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customStyle="1" w:styleId="Tabladecuadrcula5oscura-nfasis31">
    <w:name w:val="Tabla de cuadrícula 5 oscura - Énfasis 31"/>
    <w:basedOn w:val="Tabla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customStyle="1" w:styleId="Tabladecuadrcula1clara-nfasis31">
    <w:name w:val="Tabla de cuadrícula 1 clara - Énfasis 31"/>
    <w:basedOn w:val="Tabla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Textoennegrita">
    <w:name w:val="Strong"/>
    <w:basedOn w:val="Fuentedeprrafopredeter"/>
    <w:uiPriority w:val="1"/>
    <w:qFormat/>
    <w:rPr>
      <w:b/>
      <w:bCs/>
    </w:rPr>
  </w:style>
  <w:style w:type="paragraph" w:customStyle="1" w:styleId="Textodelatabla">
    <w:name w:val="Texto de la tabla"/>
    <w:basedOn w:val="Normal"/>
    <w:uiPriority w:val="1"/>
    <w:qFormat/>
    <w:pPr>
      <w:spacing w:before="120" w:after="0"/>
    </w:pPr>
  </w:style>
  <w:style w:type="table" w:customStyle="1" w:styleId="Tabladelista6concolores-nfasis21">
    <w:name w:val="Tabla de lista 6 con colores - Énfasis 21"/>
    <w:basedOn w:val="Tablanormal"/>
    <w:uiPriority w:val="51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customStyle="1" w:styleId="Tabladecuadrcula1Claro-nfasis21">
    <w:name w:val="Tabla de cuadrícula 1 Claro - Énfasis 21"/>
    <w:basedOn w:val="Tabla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aconvietas">
    <w:name w:val="List Bullet"/>
    <w:basedOn w:val="Normal"/>
    <w:uiPriority w:val="1"/>
    <w:unhideWhenUsed/>
    <w:pPr>
      <w:numPr>
        <w:numId w:val="2"/>
      </w:numPr>
    </w:pPr>
  </w:style>
  <w:style w:type="paragraph" w:customStyle="1" w:styleId="Imagen">
    <w:name w:val="Imagen"/>
    <w:basedOn w:val="Normal"/>
    <w:qFormat/>
    <w:rsid w:val="00E279B8"/>
    <w:pPr>
      <w:spacing w:before="5760" w:after="0" w:line="720" w:lineRule="auto"/>
      <w:jc w:val="right"/>
    </w:pPr>
  </w:style>
  <w:style w:type="character" w:styleId="nfasisintenso">
    <w:name w:val="Intense Emphasis"/>
    <w:basedOn w:val="Fuentedeprrafopredeter"/>
    <w:uiPriority w:val="21"/>
    <w:semiHidden/>
    <w:unhideWhenUsed/>
    <w:rsid w:val="0013333F"/>
    <w:rPr>
      <w:i/>
      <w:iCs/>
      <w:color w:val="355D7E" w:themeColor="accent1" w:themeShade="80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rsid w:val="0013333F"/>
    <w:pPr>
      <w:pBdr>
        <w:top w:val="single" w:sz="4" w:space="10" w:color="94B6D2" w:themeColor="accent1"/>
        <w:bottom w:val="single" w:sz="4" w:space="10" w:color="94B6D2" w:themeColor="accent1"/>
      </w:pBdr>
      <w:spacing w:before="360" w:after="360"/>
      <w:ind w:left="864" w:right="864"/>
      <w:jc w:val="center"/>
    </w:pPr>
    <w:rPr>
      <w:i/>
      <w:iCs/>
      <w:color w:val="355D7E" w:themeColor="accent1" w:themeShade="80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13333F"/>
    <w:rPr>
      <w:i/>
      <w:iCs/>
      <w:color w:val="355D7E" w:themeColor="accent1" w:themeShade="80"/>
    </w:rPr>
  </w:style>
  <w:style w:type="character" w:styleId="Referenciaintensa">
    <w:name w:val="Intense Reference"/>
    <w:basedOn w:val="Fuentedeprrafopredeter"/>
    <w:uiPriority w:val="32"/>
    <w:semiHidden/>
    <w:unhideWhenUsed/>
    <w:rsid w:val="0013333F"/>
    <w:rPr>
      <w:b/>
      <w:bCs/>
      <w:caps w:val="0"/>
      <w:smallCaps/>
      <w:color w:val="355D7E" w:themeColor="accent1" w:themeShade="80"/>
      <w:spacing w:val="5"/>
    </w:rPr>
  </w:style>
  <w:style w:type="paragraph" w:styleId="Textodebloque">
    <w:name w:val="Block Text"/>
    <w:basedOn w:val="Normal"/>
    <w:uiPriority w:val="99"/>
    <w:semiHidden/>
    <w:unhideWhenUsed/>
    <w:rsid w:val="0013333F"/>
    <w:pPr>
      <w:pBdr>
        <w:top w:val="single" w:sz="2" w:space="10" w:color="355D7E" w:themeColor="accent1" w:themeShade="80" w:shadow="1"/>
        <w:left w:val="single" w:sz="2" w:space="10" w:color="355D7E" w:themeColor="accent1" w:themeShade="80" w:shadow="1"/>
        <w:bottom w:val="single" w:sz="2" w:space="10" w:color="355D7E" w:themeColor="accent1" w:themeShade="80" w:shadow="1"/>
        <w:right w:val="single" w:sz="2" w:space="10" w:color="355D7E" w:themeColor="accent1" w:themeShade="80" w:shadow="1"/>
      </w:pBdr>
      <w:ind w:left="1152" w:right="1152"/>
    </w:pPr>
    <w:rPr>
      <w:i/>
      <w:iCs/>
      <w:color w:val="355D7E" w:themeColor="accent1" w:themeShade="80"/>
    </w:rPr>
  </w:style>
  <w:style w:type="character" w:styleId="Hipervnculo">
    <w:name w:val="Hyperlink"/>
    <w:basedOn w:val="Fuentedeprrafopredeter"/>
    <w:uiPriority w:val="99"/>
    <w:unhideWhenUsed/>
    <w:rsid w:val="0013333F"/>
    <w:rPr>
      <w:color w:val="7C5F1D" w:themeColor="accent4" w:themeShade="80"/>
      <w:u w:val="single"/>
    </w:rPr>
  </w:style>
  <w:style w:type="character" w:customStyle="1" w:styleId="Mencinnoresuelta">
    <w:name w:val="Mención no resuelta"/>
    <w:basedOn w:val="Fuentedeprrafopredeter"/>
    <w:uiPriority w:val="99"/>
    <w:semiHidden/>
    <w:unhideWhenUsed/>
    <w:rsid w:val="0013333F"/>
    <w:rPr>
      <w:color w:val="595959" w:themeColor="text1" w:themeTint="A6"/>
      <w:shd w:val="clear" w:color="auto" w:fill="E6E6E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D6D92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D6D92"/>
    <w:rPr>
      <w:rFonts w:ascii="Tahoma" w:hAnsi="Tahoma" w:cs="Tahoma"/>
      <w:sz w:val="16"/>
      <w:szCs w:val="16"/>
    </w:rPr>
  </w:style>
  <w:style w:type="paragraph" w:styleId="TDC2">
    <w:name w:val="toc 2"/>
    <w:basedOn w:val="Normal"/>
    <w:next w:val="Normal"/>
    <w:autoRedefine/>
    <w:uiPriority w:val="39"/>
    <w:unhideWhenUsed/>
    <w:rsid w:val="007D29CB"/>
    <w:pPr>
      <w:spacing w:after="100" w:line="259" w:lineRule="auto"/>
      <w:ind w:left="220" w:right="0"/>
    </w:pPr>
    <w:rPr>
      <w:rFonts w:cs="Times New Roman"/>
      <w:kern w:val="0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7D29CB"/>
    <w:pPr>
      <w:spacing w:after="100" w:line="259" w:lineRule="auto"/>
      <w:ind w:left="0" w:right="0"/>
    </w:pPr>
    <w:rPr>
      <w:rFonts w:cs="Times New Roman"/>
      <w:kern w:val="0"/>
      <w:lang w:eastAsia="es-ES"/>
      <w14:ligatures w14:val="none"/>
    </w:rPr>
  </w:style>
  <w:style w:type="paragraph" w:styleId="TDC3">
    <w:name w:val="toc 3"/>
    <w:basedOn w:val="Normal"/>
    <w:next w:val="Normal"/>
    <w:autoRedefine/>
    <w:uiPriority w:val="39"/>
    <w:unhideWhenUsed/>
    <w:rsid w:val="007D29CB"/>
    <w:pPr>
      <w:spacing w:after="100" w:line="259" w:lineRule="auto"/>
      <w:ind w:left="440" w:right="0"/>
    </w:pPr>
    <w:rPr>
      <w:rFonts w:cs="Times New Roman"/>
      <w:kern w:val="0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833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diagramColors" Target="diagrams/colors1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diagramQuickStyle" Target="diagrams/quickStyle1.xm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Layout" Target="diagrams/layout1.xm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diagramData" Target="diagrams/data1.xml"/><Relationship Id="rId19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microsoft.com/office/2007/relationships/diagramDrawing" Target="diagrams/drawing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seb\AppData\Roaming\Microsoft\Templates\Plan%20de%20comunicaci&#243;n%20de%20proyectos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A29ADBC-10C2-426E-AF63-EB2B25FB2001}" type="doc">
      <dgm:prSet loTypeId="urn:microsoft.com/office/officeart/2005/8/layout/bProcess2" loCatId="process" qsTypeId="urn:microsoft.com/office/officeart/2005/8/quickstyle/simple1" qsCatId="simple" csTypeId="urn:microsoft.com/office/officeart/2005/8/colors/colorful2" csCatId="colorful" phldr="0"/>
      <dgm:spPr/>
      <dgm:t>
        <a:bodyPr/>
        <a:lstStyle/>
        <a:p>
          <a:endParaRPr lang="es-ES"/>
        </a:p>
      </dgm:t>
    </dgm:pt>
    <dgm:pt modelId="{9A2EA80E-522E-4842-B5BF-EABD813B54D5}">
      <dgm:prSet phldrT="[Texto]" phldr="1"/>
      <dgm:spPr/>
      <dgm:t>
        <a:bodyPr/>
        <a:lstStyle/>
        <a:p>
          <a:endParaRPr lang="es-ES"/>
        </a:p>
      </dgm:t>
    </dgm:pt>
    <dgm:pt modelId="{C4868A2F-B514-4EC3-B28D-DA174471271C}" type="parTrans" cxnId="{4406D1E3-588D-4D9F-AF7A-1F590A300926}">
      <dgm:prSet/>
      <dgm:spPr/>
      <dgm:t>
        <a:bodyPr/>
        <a:lstStyle/>
        <a:p>
          <a:endParaRPr lang="es-ES"/>
        </a:p>
      </dgm:t>
    </dgm:pt>
    <dgm:pt modelId="{58844E47-A501-4116-A184-4E24AD56399A}" type="sibTrans" cxnId="{4406D1E3-588D-4D9F-AF7A-1F590A300926}">
      <dgm:prSet/>
      <dgm:spPr/>
      <dgm:t>
        <a:bodyPr/>
        <a:lstStyle/>
        <a:p>
          <a:endParaRPr lang="es-ES"/>
        </a:p>
      </dgm:t>
    </dgm:pt>
    <dgm:pt modelId="{68487779-DF09-4B95-BBEB-6C7A12F79A10}">
      <dgm:prSet phldrT="[Texto]" phldr="1"/>
      <dgm:spPr/>
      <dgm:t>
        <a:bodyPr/>
        <a:lstStyle/>
        <a:p>
          <a:endParaRPr lang="es-ES"/>
        </a:p>
      </dgm:t>
    </dgm:pt>
    <dgm:pt modelId="{8348E283-FC06-40F1-B0B3-E90A7431B950}" type="parTrans" cxnId="{A4366260-D244-4684-97D7-111FB00F7D03}">
      <dgm:prSet/>
      <dgm:spPr/>
      <dgm:t>
        <a:bodyPr/>
        <a:lstStyle/>
        <a:p>
          <a:endParaRPr lang="es-ES"/>
        </a:p>
      </dgm:t>
    </dgm:pt>
    <dgm:pt modelId="{0D9A1D2D-4538-4836-9A00-9175C4CA209B}" type="sibTrans" cxnId="{A4366260-D244-4684-97D7-111FB00F7D03}">
      <dgm:prSet/>
      <dgm:spPr/>
      <dgm:t>
        <a:bodyPr/>
        <a:lstStyle/>
        <a:p>
          <a:endParaRPr lang="es-ES"/>
        </a:p>
      </dgm:t>
    </dgm:pt>
    <dgm:pt modelId="{092F3F12-7E6A-4D15-82FA-5C275215911F}">
      <dgm:prSet phldrT="[Texto]" phldr="1"/>
      <dgm:spPr/>
      <dgm:t>
        <a:bodyPr/>
        <a:lstStyle/>
        <a:p>
          <a:endParaRPr lang="es-ES"/>
        </a:p>
      </dgm:t>
    </dgm:pt>
    <dgm:pt modelId="{94D29DD9-7FC7-4983-A18A-497FD22CF808}" type="parTrans" cxnId="{CF3B20C5-2BBE-4DF2-B7E0-B5CDA5A12C28}">
      <dgm:prSet/>
      <dgm:spPr/>
      <dgm:t>
        <a:bodyPr/>
        <a:lstStyle/>
        <a:p>
          <a:endParaRPr lang="es-ES"/>
        </a:p>
      </dgm:t>
    </dgm:pt>
    <dgm:pt modelId="{7ADC1C79-E3FC-47A0-B0B9-7CDB3663A965}" type="sibTrans" cxnId="{CF3B20C5-2BBE-4DF2-B7E0-B5CDA5A12C28}">
      <dgm:prSet/>
      <dgm:spPr/>
      <dgm:t>
        <a:bodyPr/>
        <a:lstStyle/>
        <a:p>
          <a:endParaRPr lang="es-ES"/>
        </a:p>
      </dgm:t>
    </dgm:pt>
    <dgm:pt modelId="{FBB028EF-6E1B-46C7-A63F-DE2C3F759D16}">
      <dgm:prSet phldrT="[Texto]" phldr="1"/>
      <dgm:spPr/>
      <dgm:t>
        <a:bodyPr/>
        <a:lstStyle/>
        <a:p>
          <a:endParaRPr lang="es-ES"/>
        </a:p>
      </dgm:t>
    </dgm:pt>
    <dgm:pt modelId="{2510E460-0641-4BF3-A585-5F39786350B6}" type="parTrans" cxnId="{88E57F4F-3778-4FC6-B22E-3C38A923F4FE}">
      <dgm:prSet/>
      <dgm:spPr/>
      <dgm:t>
        <a:bodyPr/>
        <a:lstStyle/>
        <a:p>
          <a:endParaRPr lang="es-ES"/>
        </a:p>
      </dgm:t>
    </dgm:pt>
    <dgm:pt modelId="{E8004954-B67B-4102-AC3C-B8210F77B7F2}" type="sibTrans" cxnId="{88E57F4F-3778-4FC6-B22E-3C38A923F4FE}">
      <dgm:prSet/>
      <dgm:spPr/>
      <dgm:t>
        <a:bodyPr/>
        <a:lstStyle/>
        <a:p>
          <a:endParaRPr lang="es-ES"/>
        </a:p>
      </dgm:t>
    </dgm:pt>
    <dgm:pt modelId="{0BAFDC5B-49B2-484C-A747-F8CB45534C38}">
      <dgm:prSet phldrT="[Texto]" phldr="1"/>
      <dgm:spPr/>
      <dgm:t>
        <a:bodyPr/>
        <a:lstStyle/>
        <a:p>
          <a:endParaRPr lang="es-ES"/>
        </a:p>
      </dgm:t>
    </dgm:pt>
    <dgm:pt modelId="{69C028A5-B0A0-4D5E-81DB-FB605AB39ED5}" type="parTrans" cxnId="{FF228694-F5E6-4B4C-9EC4-9FE65741EA69}">
      <dgm:prSet/>
      <dgm:spPr/>
      <dgm:t>
        <a:bodyPr/>
        <a:lstStyle/>
        <a:p>
          <a:endParaRPr lang="es-ES"/>
        </a:p>
      </dgm:t>
    </dgm:pt>
    <dgm:pt modelId="{3BE7E291-BE9B-4B47-90BB-BA82E12B29B1}" type="sibTrans" cxnId="{FF228694-F5E6-4B4C-9EC4-9FE65741EA69}">
      <dgm:prSet/>
      <dgm:spPr/>
      <dgm:t>
        <a:bodyPr/>
        <a:lstStyle/>
        <a:p>
          <a:endParaRPr lang="es-ES"/>
        </a:p>
      </dgm:t>
    </dgm:pt>
    <dgm:pt modelId="{10E3F916-ABAD-4F4F-835D-345F3962EC1B}">
      <dgm:prSet phldrT="[Texto]" phldr="1"/>
      <dgm:spPr/>
      <dgm:t>
        <a:bodyPr/>
        <a:lstStyle/>
        <a:p>
          <a:endParaRPr lang="es-ES"/>
        </a:p>
      </dgm:t>
    </dgm:pt>
    <dgm:pt modelId="{51D0529E-DEB6-45CA-A98E-77383C88CBC7}" type="parTrans" cxnId="{EFFDFF86-C2B6-4A01-A6B2-2532A178DEA4}">
      <dgm:prSet/>
      <dgm:spPr/>
      <dgm:t>
        <a:bodyPr/>
        <a:lstStyle/>
        <a:p>
          <a:endParaRPr lang="es-ES"/>
        </a:p>
      </dgm:t>
    </dgm:pt>
    <dgm:pt modelId="{43533FFD-A3EC-4FB2-9511-7FDC45C5E34A}" type="sibTrans" cxnId="{EFFDFF86-C2B6-4A01-A6B2-2532A178DEA4}">
      <dgm:prSet/>
      <dgm:spPr/>
      <dgm:t>
        <a:bodyPr/>
        <a:lstStyle/>
        <a:p>
          <a:endParaRPr lang="es-ES"/>
        </a:p>
      </dgm:t>
    </dgm:pt>
    <dgm:pt modelId="{D36F1528-B97C-4830-B500-47A98491A486}">
      <dgm:prSet phldrT="[Texto]" phldr="1"/>
      <dgm:spPr/>
      <dgm:t>
        <a:bodyPr/>
        <a:lstStyle/>
        <a:p>
          <a:endParaRPr lang="es-ES"/>
        </a:p>
      </dgm:t>
    </dgm:pt>
    <dgm:pt modelId="{66214534-30BA-4B50-9AC2-CB27D4411E35}" type="parTrans" cxnId="{01C6F2E7-5F44-4BD5-943B-8814798CD7F2}">
      <dgm:prSet/>
      <dgm:spPr/>
      <dgm:t>
        <a:bodyPr/>
        <a:lstStyle/>
        <a:p>
          <a:endParaRPr lang="es-ES"/>
        </a:p>
      </dgm:t>
    </dgm:pt>
    <dgm:pt modelId="{321EE470-8779-433D-8469-F58780B7304C}" type="sibTrans" cxnId="{01C6F2E7-5F44-4BD5-943B-8814798CD7F2}">
      <dgm:prSet/>
      <dgm:spPr/>
      <dgm:t>
        <a:bodyPr/>
        <a:lstStyle/>
        <a:p>
          <a:endParaRPr lang="es-ES"/>
        </a:p>
      </dgm:t>
    </dgm:pt>
    <dgm:pt modelId="{26A09925-805F-4DA5-9FDB-82A00F6E47DF}">
      <dgm:prSet phldrT="[Texto]" phldr="1"/>
      <dgm:spPr/>
      <dgm:t>
        <a:bodyPr/>
        <a:lstStyle/>
        <a:p>
          <a:endParaRPr lang="es-ES"/>
        </a:p>
      </dgm:t>
    </dgm:pt>
    <dgm:pt modelId="{A033F9BB-7E03-40DD-9145-15DD18FCF858}" type="parTrans" cxnId="{90E6C7A7-894F-41A4-947F-E741EDA77517}">
      <dgm:prSet/>
      <dgm:spPr/>
      <dgm:t>
        <a:bodyPr/>
        <a:lstStyle/>
        <a:p>
          <a:endParaRPr lang="es-ES"/>
        </a:p>
      </dgm:t>
    </dgm:pt>
    <dgm:pt modelId="{E990F269-FBA2-4036-ACB5-F60E62427C81}" type="sibTrans" cxnId="{90E6C7A7-894F-41A4-947F-E741EDA77517}">
      <dgm:prSet/>
      <dgm:spPr/>
      <dgm:t>
        <a:bodyPr/>
        <a:lstStyle/>
        <a:p>
          <a:endParaRPr lang="es-ES"/>
        </a:p>
      </dgm:t>
    </dgm:pt>
    <dgm:pt modelId="{225740E0-E73B-4648-B3FD-EADA5A6D1B19}">
      <dgm:prSet phldrT="[Texto]" phldr="1"/>
      <dgm:spPr/>
      <dgm:t>
        <a:bodyPr/>
        <a:lstStyle/>
        <a:p>
          <a:endParaRPr lang="es-ES"/>
        </a:p>
      </dgm:t>
    </dgm:pt>
    <dgm:pt modelId="{4735775F-9737-411C-8451-56ADB58FC45A}" type="parTrans" cxnId="{D417F6AB-29FD-4DC8-8CEF-7E8E47C4EB58}">
      <dgm:prSet/>
      <dgm:spPr/>
      <dgm:t>
        <a:bodyPr/>
        <a:lstStyle/>
        <a:p>
          <a:endParaRPr lang="es-ES"/>
        </a:p>
      </dgm:t>
    </dgm:pt>
    <dgm:pt modelId="{57DFC031-CEC9-4F13-BDCE-36DB5B57C610}" type="sibTrans" cxnId="{D417F6AB-29FD-4DC8-8CEF-7E8E47C4EB58}">
      <dgm:prSet/>
      <dgm:spPr/>
      <dgm:t>
        <a:bodyPr/>
        <a:lstStyle/>
        <a:p>
          <a:endParaRPr lang="es-ES"/>
        </a:p>
      </dgm:t>
    </dgm:pt>
    <dgm:pt modelId="{346F6711-5879-49EE-AAB3-E8D73BCC4BB0}" type="pres">
      <dgm:prSet presAssocID="{CA29ADBC-10C2-426E-AF63-EB2B25FB2001}" presName="diagram" presStyleCnt="0">
        <dgm:presLayoutVars>
          <dgm:dir/>
          <dgm:resizeHandles/>
        </dgm:presLayoutVars>
      </dgm:prSet>
      <dgm:spPr/>
    </dgm:pt>
    <dgm:pt modelId="{01291541-36F7-4108-889F-BEACC188B1A7}" type="pres">
      <dgm:prSet presAssocID="{9A2EA80E-522E-4842-B5BF-EABD813B54D5}" presName="firstNode" presStyleLbl="node1" presStyleIdx="0" presStyleCnt="9">
        <dgm:presLayoutVars>
          <dgm:bulletEnabled val="1"/>
        </dgm:presLayoutVars>
      </dgm:prSet>
      <dgm:spPr/>
    </dgm:pt>
    <dgm:pt modelId="{0276C41E-DDC0-41D4-9783-316E4742F3BE}" type="pres">
      <dgm:prSet presAssocID="{58844E47-A501-4116-A184-4E24AD56399A}" presName="sibTrans" presStyleLbl="sibTrans2D1" presStyleIdx="0" presStyleCnt="8"/>
      <dgm:spPr/>
    </dgm:pt>
    <dgm:pt modelId="{79E9F9C6-EADB-4AC1-9AD7-49A5D35787AB}" type="pres">
      <dgm:prSet presAssocID="{68487779-DF09-4B95-BBEB-6C7A12F79A10}" presName="middleNode" presStyleCnt="0"/>
      <dgm:spPr/>
    </dgm:pt>
    <dgm:pt modelId="{9B5D38E2-1A7D-4736-B4F8-D56AE94F2026}" type="pres">
      <dgm:prSet presAssocID="{68487779-DF09-4B95-BBEB-6C7A12F79A10}" presName="padding" presStyleLbl="node1" presStyleIdx="0" presStyleCnt="9"/>
      <dgm:spPr/>
    </dgm:pt>
    <dgm:pt modelId="{5F5672E2-6890-4673-A907-B72BD045DDF5}" type="pres">
      <dgm:prSet presAssocID="{68487779-DF09-4B95-BBEB-6C7A12F79A10}" presName="shape" presStyleLbl="node1" presStyleIdx="1" presStyleCnt="9">
        <dgm:presLayoutVars>
          <dgm:bulletEnabled val="1"/>
        </dgm:presLayoutVars>
      </dgm:prSet>
      <dgm:spPr/>
    </dgm:pt>
    <dgm:pt modelId="{8A211853-489A-422D-96EF-CCF8B369C6CC}" type="pres">
      <dgm:prSet presAssocID="{0D9A1D2D-4538-4836-9A00-9175C4CA209B}" presName="sibTrans" presStyleLbl="sibTrans2D1" presStyleIdx="1" presStyleCnt="8"/>
      <dgm:spPr/>
    </dgm:pt>
    <dgm:pt modelId="{3101CED9-1B11-425E-BAF5-985CD8AF6A75}" type="pres">
      <dgm:prSet presAssocID="{092F3F12-7E6A-4D15-82FA-5C275215911F}" presName="middleNode" presStyleCnt="0"/>
      <dgm:spPr/>
    </dgm:pt>
    <dgm:pt modelId="{426A3631-CFE0-4E12-9AFA-70B344AFD83D}" type="pres">
      <dgm:prSet presAssocID="{092F3F12-7E6A-4D15-82FA-5C275215911F}" presName="padding" presStyleLbl="node1" presStyleIdx="1" presStyleCnt="9"/>
      <dgm:spPr/>
    </dgm:pt>
    <dgm:pt modelId="{849818E8-B9D9-47C3-8CE2-AF61932ABD72}" type="pres">
      <dgm:prSet presAssocID="{092F3F12-7E6A-4D15-82FA-5C275215911F}" presName="shape" presStyleLbl="node1" presStyleIdx="2" presStyleCnt="9">
        <dgm:presLayoutVars>
          <dgm:bulletEnabled val="1"/>
        </dgm:presLayoutVars>
      </dgm:prSet>
      <dgm:spPr/>
    </dgm:pt>
    <dgm:pt modelId="{504AF206-AA27-43BB-99BD-2B2B968B8DA3}" type="pres">
      <dgm:prSet presAssocID="{7ADC1C79-E3FC-47A0-B0B9-7CDB3663A965}" presName="sibTrans" presStyleLbl="sibTrans2D1" presStyleIdx="2" presStyleCnt="8"/>
      <dgm:spPr/>
    </dgm:pt>
    <dgm:pt modelId="{A3C89A90-98ED-4019-AFF3-12BDB20D0EE3}" type="pres">
      <dgm:prSet presAssocID="{FBB028EF-6E1B-46C7-A63F-DE2C3F759D16}" presName="middleNode" presStyleCnt="0"/>
      <dgm:spPr/>
    </dgm:pt>
    <dgm:pt modelId="{85ACCEE2-9EF1-4792-8CED-29A85126954B}" type="pres">
      <dgm:prSet presAssocID="{FBB028EF-6E1B-46C7-A63F-DE2C3F759D16}" presName="padding" presStyleLbl="node1" presStyleIdx="2" presStyleCnt="9"/>
      <dgm:spPr/>
    </dgm:pt>
    <dgm:pt modelId="{39CF7EE8-6190-44F2-9315-DB51347E5CC5}" type="pres">
      <dgm:prSet presAssocID="{FBB028EF-6E1B-46C7-A63F-DE2C3F759D16}" presName="shape" presStyleLbl="node1" presStyleIdx="3" presStyleCnt="9">
        <dgm:presLayoutVars>
          <dgm:bulletEnabled val="1"/>
        </dgm:presLayoutVars>
      </dgm:prSet>
      <dgm:spPr/>
    </dgm:pt>
    <dgm:pt modelId="{BC535FE3-4463-43B7-ABE1-D9D1E18B37D9}" type="pres">
      <dgm:prSet presAssocID="{E8004954-B67B-4102-AC3C-B8210F77B7F2}" presName="sibTrans" presStyleLbl="sibTrans2D1" presStyleIdx="3" presStyleCnt="8"/>
      <dgm:spPr/>
    </dgm:pt>
    <dgm:pt modelId="{3DD3C52A-2E2E-4AA5-8251-BD9E464C172C}" type="pres">
      <dgm:prSet presAssocID="{0BAFDC5B-49B2-484C-A747-F8CB45534C38}" presName="middleNode" presStyleCnt="0"/>
      <dgm:spPr/>
    </dgm:pt>
    <dgm:pt modelId="{77B0E7D4-68AB-49AC-8CA3-5A2FA8411BE9}" type="pres">
      <dgm:prSet presAssocID="{0BAFDC5B-49B2-484C-A747-F8CB45534C38}" presName="padding" presStyleLbl="node1" presStyleIdx="3" presStyleCnt="9"/>
      <dgm:spPr/>
    </dgm:pt>
    <dgm:pt modelId="{BD5D90D3-D9CD-449D-9FCA-3F5041360BCD}" type="pres">
      <dgm:prSet presAssocID="{0BAFDC5B-49B2-484C-A747-F8CB45534C38}" presName="shape" presStyleLbl="node1" presStyleIdx="4" presStyleCnt="9">
        <dgm:presLayoutVars>
          <dgm:bulletEnabled val="1"/>
        </dgm:presLayoutVars>
      </dgm:prSet>
      <dgm:spPr/>
    </dgm:pt>
    <dgm:pt modelId="{A1B441A9-131C-46E2-B36C-29D9D35BC9BB}" type="pres">
      <dgm:prSet presAssocID="{3BE7E291-BE9B-4B47-90BB-BA82E12B29B1}" presName="sibTrans" presStyleLbl="sibTrans2D1" presStyleIdx="4" presStyleCnt="8"/>
      <dgm:spPr/>
    </dgm:pt>
    <dgm:pt modelId="{2EA1E410-16C6-4CEA-9790-46EA88197A4D}" type="pres">
      <dgm:prSet presAssocID="{10E3F916-ABAD-4F4F-835D-345F3962EC1B}" presName="middleNode" presStyleCnt="0"/>
      <dgm:spPr/>
    </dgm:pt>
    <dgm:pt modelId="{3889726E-4267-45F0-B789-F57CDA092C09}" type="pres">
      <dgm:prSet presAssocID="{10E3F916-ABAD-4F4F-835D-345F3962EC1B}" presName="padding" presStyleLbl="node1" presStyleIdx="4" presStyleCnt="9"/>
      <dgm:spPr/>
    </dgm:pt>
    <dgm:pt modelId="{8CBB0882-11F4-47A5-8895-C89165808817}" type="pres">
      <dgm:prSet presAssocID="{10E3F916-ABAD-4F4F-835D-345F3962EC1B}" presName="shape" presStyleLbl="node1" presStyleIdx="5" presStyleCnt="9">
        <dgm:presLayoutVars>
          <dgm:bulletEnabled val="1"/>
        </dgm:presLayoutVars>
      </dgm:prSet>
      <dgm:spPr/>
    </dgm:pt>
    <dgm:pt modelId="{F452AE94-594E-45C0-93F0-A79FE80FB6A7}" type="pres">
      <dgm:prSet presAssocID="{43533FFD-A3EC-4FB2-9511-7FDC45C5E34A}" presName="sibTrans" presStyleLbl="sibTrans2D1" presStyleIdx="5" presStyleCnt="8"/>
      <dgm:spPr/>
    </dgm:pt>
    <dgm:pt modelId="{C0394437-A43E-406D-9090-7308F93E3552}" type="pres">
      <dgm:prSet presAssocID="{D36F1528-B97C-4830-B500-47A98491A486}" presName="middleNode" presStyleCnt="0"/>
      <dgm:spPr/>
    </dgm:pt>
    <dgm:pt modelId="{0D4E02AB-0B8F-4C2C-9155-73489CF37D8A}" type="pres">
      <dgm:prSet presAssocID="{D36F1528-B97C-4830-B500-47A98491A486}" presName="padding" presStyleLbl="node1" presStyleIdx="5" presStyleCnt="9"/>
      <dgm:spPr/>
    </dgm:pt>
    <dgm:pt modelId="{645EDA65-4237-4B62-8667-F954365A3A07}" type="pres">
      <dgm:prSet presAssocID="{D36F1528-B97C-4830-B500-47A98491A486}" presName="shape" presStyleLbl="node1" presStyleIdx="6" presStyleCnt="9">
        <dgm:presLayoutVars>
          <dgm:bulletEnabled val="1"/>
        </dgm:presLayoutVars>
      </dgm:prSet>
      <dgm:spPr/>
    </dgm:pt>
    <dgm:pt modelId="{4237247C-3F1E-4C00-B20B-4D6FE221B0D1}" type="pres">
      <dgm:prSet presAssocID="{321EE470-8779-433D-8469-F58780B7304C}" presName="sibTrans" presStyleLbl="sibTrans2D1" presStyleIdx="6" presStyleCnt="8"/>
      <dgm:spPr/>
    </dgm:pt>
    <dgm:pt modelId="{92D44FCE-4DF7-435E-9B93-9E60F6F4C565}" type="pres">
      <dgm:prSet presAssocID="{26A09925-805F-4DA5-9FDB-82A00F6E47DF}" presName="middleNode" presStyleCnt="0"/>
      <dgm:spPr/>
    </dgm:pt>
    <dgm:pt modelId="{8F068168-69D8-49A1-8168-72C35488100F}" type="pres">
      <dgm:prSet presAssocID="{26A09925-805F-4DA5-9FDB-82A00F6E47DF}" presName="padding" presStyleLbl="node1" presStyleIdx="6" presStyleCnt="9"/>
      <dgm:spPr/>
    </dgm:pt>
    <dgm:pt modelId="{3CBB4E81-DD3F-40C5-936B-01F535467304}" type="pres">
      <dgm:prSet presAssocID="{26A09925-805F-4DA5-9FDB-82A00F6E47DF}" presName="shape" presStyleLbl="node1" presStyleIdx="7" presStyleCnt="9">
        <dgm:presLayoutVars>
          <dgm:bulletEnabled val="1"/>
        </dgm:presLayoutVars>
      </dgm:prSet>
      <dgm:spPr/>
    </dgm:pt>
    <dgm:pt modelId="{F13C39F8-CD42-4A23-A31D-895A246AA6A4}" type="pres">
      <dgm:prSet presAssocID="{E990F269-FBA2-4036-ACB5-F60E62427C81}" presName="sibTrans" presStyleLbl="sibTrans2D1" presStyleIdx="7" presStyleCnt="8"/>
      <dgm:spPr/>
    </dgm:pt>
    <dgm:pt modelId="{5EFA9D13-8C26-41C2-B0A7-E73B7F00ABE0}" type="pres">
      <dgm:prSet presAssocID="{225740E0-E73B-4648-B3FD-EADA5A6D1B19}" presName="lastNode" presStyleLbl="node1" presStyleIdx="8" presStyleCnt="9">
        <dgm:presLayoutVars>
          <dgm:bulletEnabled val="1"/>
        </dgm:presLayoutVars>
      </dgm:prSet>
      <dgm:spPr/>
    </dgm:pt>
  </dgm:ptLst>
  <dgm:cxnLst>
    <dgm:cxn modelId="{9E3AE811-5876-46B2-916B-C2C6A78FBAFA}" type="presOf" srcId="{CA29ADBC-10C2-426E-AF63-EB2B25FB2001}" destId="{346F6711-5879-49EE-AAB3-E8D73BCC4BB0}" srcOrd="0" destOrd="0" presId="urn:microsoft.com/office/officeart/2005/8/layout/bProcess2"/>
    <dgm:cxn modelId="{A4366260-D244-4684-97D7-111FB00F7D03}" srcId="{CA29ADBC-10C2-426E-AF63-EB2B25FB2001}" destId="{68487779-DF09-4B95-BBEB-6C7A12F79A10}" srcOrd="1" destOrd="0" parTransId="{8348E283-FC06-40F1-B0B3-E90A7431B950}" sibTransId="{0D9A1D2D-4538-4836-9A00-9175C4CA209B}"/>
    <dgm:cxn modelId="{DF0B3D42-C368-4BD5-8C87-2CF422255110}" type="presOf" srcId="{E990F269-FBA2-4036-ACB5-F60E62427C81}" destId="{F13C39F8-CD42-4A23-A31D-895A246AA6A4}" srcOrd="0" destOrd="0" presId="urn:microsoft.com/office/officeart/2005/8/layout/bProcess2"/>
    <dgm:cxn modelId="{88E57F4F-3778-4FC6-B22E-3C38A923F4FE}" srcId="{CA29ADBC-10C2-426E-AF63-EB2B25FB2001}" destId="{FBB028EF-6E1B-46C7-A63F-DE2C3F759D16}" srcOrd="3" destOrd="0" parTransId="{2510E460-0641-4BF3-A585-5F39786350B6}" sibTransId="{E8004954-B67B-4102-AC3C-B8210F77B7F2}"/>
    <dgm:cxn modelId="{EFFDFF86-C2B6-4A01-A6B2-2532A178DEA4}" srcId="{CA29ADBC-10C2-426E-AF63-EB2B25FB2001}" destId="{10E3F916-ABAD-4F4F-835D-345F3962EC1B}" srcOrd="5" destOrd="0" parTransId="{51D0529E-DEB6-45CA-A98E-77383C88CBC7}" sibTransId="{43533FFD-A3EC-4FB2-9511-7FDC45C5E34A}"/>
    <dgm:cxn modelId="{0F5C8B8E-FCFC-48BC-9334-7686B944C165}" type="presOf" srcId="{9A2EA80E-522E-4842-B5BF-EABD813B54D5}" destId="{01291541-36F7-4108-889F-BEACC188B1A7}" srcOrd="0" destOrd="0" presId="urn:microsoft.com/office/officeart/2005/8/layout/bProcess2"/>
    <dgm:cxn modelId="{FF228694-F5E6-4B4C-9EC4-9FE65741EA69}" srcId="{CA29ADBC-10C2-426E-AF63-EB2B25FB2001}" destId="{0BAFDC5B-49B2-484C-A747-F8CB45534C38}" srcOrd="4" destOrd="0" parTransId="{69C028A5-B0A0-4D5E-81DB-FB605AB39ED5}" sibTransId="{3BE7E291-BE9B-4B47-90BB-BA82E12B29B1}"/>
    <dgm:cxn modelId="{8040AC99-860E-44AD-9C62-E80C3FEB171E}" type="presOf" srcId="{10E3F916-ABAD-4F4F-835D-345F3962EC1B}" destId="{8CBB0882-11F4-47A5-8895-C89165808817}" srcOrd="0" destOrd="0" presId="urn:microsoft.com/office/officeart/2005/8/layout/bProcess2"/>
    <dgm:cxn modelId="{D8EF19A5-5930-4B05-9F47-BBC9B2544443}" type="presOf" srcId="{7ADC1C79-E3FC-47A0-B0B9-7CDB3663A965}" destId="{504AF206-AA27-43BB-99BD-2B2B968B8DA3}" srcOrd="0" destOrd="0" presId="urn:microsoft.com/office/officeart/2005/8/layout/bProcess2"/>
    <dgm:cxn modelId="{E216E4A5-2CAB-427A-A876-CF8FE9E6FFAA}" type="presOf" srcId="{26A09925-805F-4DA5-9FDB-82A00F6E47DF}" destId="{3CBB4E81-DD3F-40C5-936B-01F535467304}" srcOrd="0" destOrd="0" presId="urn:microsoft.com/office/officeart/2005/8/layout/bProcess2"/>
    <dgm:cxn modelId="{90E6C7A7-894F-41A4-947F-E741EDA77517}" srcId="{CA29ADBC-10C2-426E-AF63-EB2B25FB2001}" destId="{26A09925-805F-4DA5-9FDB-82A00F6E47DF}" srcOrd="7" destOrd="0" parTransId="{A033F9BB-7E03-40DD-9145-15DD18FCF858}" sibTransId="{E990F269-FBA2-4036-ACB5-F60E62427C81}"/>
    <dgm:cxn modelId="{D417F6AB-29FD-4DC8-8CEF-7E8E47C4EB58}" srcId="{CA29ADBC-10C2-426E-AF63-EB2B25FB2001}" destId="{225740E0-E73B-4648-B3FD-EADA5A6D1B19}" srcOrd="8" destOrd="0" parTransId="{4735775F-9737-411C-8451-56ADB58FC45A}" sibTransId="{57DFC031-CEC9-4F13-BDCE-36DB5B57C610}"/>
    <dgm:cxn modelId="{B906DAAD-7C1D-4451-990E-F70A940B7F12}" type="presOf" srcId="{58844E47-A501-4116-A184-4E24AD56399A}" destId="{0276C41E-DDC0-41D4-9783-316E4742F3BE}" srcOrd="0" destOrd="0" presId="urn:microsoft.com/office/officeart/2005/8/layout/bProcess2"/>
    <dgm:cxn modelId="{0BA50BB1-0ED6-47D7-AE3C-1F2407BEB674}" type="presOf" srcId="{68487779-DF09-4B95-BBEB-6C7A12F79A10}" destId="{5F5672E2-6890-4673-A907-B72BD045DDF5}" srcOrd="0" destOrd="0" presId="urn:microsoft.com/office/officeart/2005/8/layout/bProcess2"/>
    <dgm:cxn modelId="{ADF650B9-F366-4596-B109-A2CE342942A1}" type="presOf" srcId="{321EE470-8779-433D-8469-F58780B7304C}" destId="{4237247C-3F1E-4C00-B20B-4D6FE221B0D1}" srcOrd="0" destOrd="0" presId="urn:microsoft.com/office/officeart/2005/8/layout/bProcess2"/>
    <dgm:cxn modelId="{566A67BC-F227-4DFA-A54B-8E336543B26C}" type="presOf" srcId="{FBB028EF-6E1B-46C7-A63F-DE2C3F759D16}" destId="{39CF7EE8-6190-44F2-9315-DB51347E5CC5}" srcOrd="0" destOrd="0" presId="urn:microsoft.com/office/officeart/2005/8/layout/bProcess2"/>
    <dgm:cxn modelId="{FAE251C0-6121-4D63-85C1-7377BAF5974E}" type="presOf" srcId="{225740E0-E73B-4648-B3FD-EADA5A6D1B19}" destId="{5EFA9D13-8C26-41C2-B0A7-E73B7F00ABE0}" srcOrd="0" destOrd="0" presId="urn:microsoft.com/office/officeart/2005/8/layout/bProcess2"/>
    <dgm:cxn modelId="{CF3B20C5-2BBE-4DF2-B7E0-B5CDA5A12C28}" srcId="{CA29ADBC-10C2-426E-AF63-EB2B25FB2001}" destId="{092F3F12-7E6A-4D15-82FA-5C275215911F}" srcOrd="2" destOrd="0" parTransId="{94D29DD9-7FC7-4983-A18A-497FD22CF808}" sibTransId="{7ADC1C79-E3FC-47A0-B0B9-7CDB3663A965}"/>
    <dgm:cxn modelId="{E5F3C5CA-1881-4BC4-ADEA-528BDB0A6647}" type="presOf" srcId="{0BAFDC5B-49B2-484C-A747-F8CB45534C38}" destId="{BD5D90D3-D9CD-449D-9FCA-3F5041360BCD}" srcOrd="0" destOrd="0" presId="urn:microsoft.com/office/officeart/2005/8/layout/bProcess2"/>
    <dgm:cxn modelId="{3D7360CF-9F2D-48C6-9D79-240383ADF4E0}" type="presOf" srcId="{E8004954-B67B-4102-AC3C-B8210F77B7F2}" destId="{BC535FE3-4463-43B7-ABE1-D9D1E18B37D9}" srcOrd="0" destOrd="0" presId="urn:microsoft.com/office/officeart/2005/8/layout/bProcess2"/>
    <dgm:cxn modelId="{436A35D4-D603-473B-9938-DDF896428FBB}" type="presOf" srcId="{092F3F12-7E6A-4D15-82FA-5C275215911F}" destId="{849818E8-B9D9-47C3-8CE2-AF61932ABD72}" srcOrd="0" destOrd="0" presId="urn:microsoft.com/office/officeart/2005/8/layout/bProcess2"/>
    <dgm:cxn modelId="{CDCD50DE-DC15-4B7A-A419-0771CC299D2E}" type="presOf" srcId="{3BE7E291-BE9B-4B47-90BB-BA82E12B29B1}" destId="{A1B441A9-131C-46E2-B36C-29D9D35BC9BB}" srcOrd="0" destOrd="0" presId="urn:microsoft.com/office/officeart/2005/8/layout/bProcess2"/>
    <dgm:cxn modelId="{4406D1E3-588D-4D9F-AF7A-1F590A300926}" srcId="{CA29ADBC-10C2-426E-AF63-EB2B25FB2001}" destId="{9A2EA80E-522E-4842-B5BF-EABD813B54D5}" srcOrd="0" destOrd="0" parTransId="{C4868A2F-B514-4EC3-B28D-DA174471271C}" sibTransId="{58844E47-A501-4116-A184-4E24AD56399A}"/>
    <dgm:cxn modelId="{01C6F2E7-5F44-4BD5-943B-8814798CD7F2}" srcId="{CA29ADBC-10C2-426E-AF63-EB2B25FB2001}" destId="{D36F1528-B97C-4830-B500-47A98491A486}" srcOrd="6" destOrd="0" parTransId="{66214534-30BA-4B50-9AC2-CB27D4411E35}" sibTransId="{321EE470-8779-433D-8469-F58780B7304C}"/>
    <dgm:cxn modelId="{1E6CB1EF-7753-4AEA-BEA2-C14944349C42}" type="presOf" srcId="{0D9A1D2D-4538-4836-9A00-9175C4CA209B}" destId="{8A211853-489A-422D-96EF-CCF8B369C6CC}" srcOrd="0" destOrd="0" presId="urn:microsoft.com/office/officeart/2005/8/layout/bProcess2"/>
    <dgm:cxn modelId="{A39B6FF3-1CF6-4C8C-9522-5E3C4318A728}" type="presOf" srcId="{D36F1528-B97C-4830-B500-47A98491A486}" destId="{645EDA65-4237-4B62-8667-F954365A3A07}" srcOrd="0" destOrd="0" presId="urn:microsoft.com/office/officeart/2005/8/layout/bProcess2"/>
    <dgm:cxn modelId="{D22081FE-B6F4-45B3-834A-DE6FC0B806A0}" type="presOf" srcId="{43533FFD-A3EC-4FB2-9511-7FDC45C5E34A}" destId="{F452AE94-594E-45C0-93F0-A79FE80FB6A7}" srcOrd="0" destOrd="0" presId="urn:microsoft.com/office/officeart/2005/8/layout/bProcess2"/>
    <dgm:cxn modelId="{DD50498C-3B93-4813-8396-02D04DFB3A8F}" type="presParOf" srcId="{346F6711-5879-49EE-AAB3-E8D73BCC4BB0}" destId="{01291541-36F7-4108-889F-BEACC188B1A7}" srcOrd="0" destOrd="0" presId="urn:microsoft.com/office/officeart/2005/8/layout/bProcess2"/>
    <dgm:cxn modelId="{DB7A9397-33DF-4CC5-BD1E-A36DD037D28C}" type="presParOf" srcId="{346F6711-5879-49EE-AAB3-E8D73BCC4BB0}" destId="{0276C41E-DDC0-41D4-9783-316E4742F3BE}" srcOrd="1" destOrd="0" presId="urn:microsoft.com/office/officeart/2005/8/layout/bProcess2"/>
    <dgm:cxn modelId="{B4E14B03-85F0-4C4C-B0CB-D0F37DFAF654}" type="presParOf" srcId="{346F6711-5879-49EE-AAB3-E8D73BCC4BB0}" destId="{79E9F9C6-EADB-4AC1-9AD7-49A5D35787AB}" srcOrd="2" destOrd="0" presId="urn:microsoft.com/office/officeart/2005/8/layout/bProcess2"/>
    <dgm:cxn modelId="{4A44F67D-4B00-4A6F-9899-D8106D0D2D3E}" type="presParOf" srcId="{79E9F9C6-EADB-4AC1-9AD7-49A5D35787AB}" destId="{9B5D38E2-1A7D-4736-B4F8-D56AE94F2026}" srcOrd="0" destOrd="0" presId="urn:microsoft.com/office/officeart/2005/8/layout/bProcess2"/>
    <dgm:cxn modelId="{16C055EE-B878-4EDE-A519-5D0BBB825134}" type="presParOf" srcId="{79E9F9C6-EADB-4AC1-9AD7-49A5D35787AB}" destId="{5F5672E2-6890-4673-A907-B72BD045DDF5}" srcOrd="1" destOrd="0" presId="urn:microsoft.com/office/officeart/2005/8/layout/bProcess2"/>
    <dgm:cxn modelId="{CC1F7E42-3A8E-4E9E-AF58-F1FC60DBD469}" type="presParOf" srcId="{346F6711-5879-49EE-AAB3-E8D73BCC4BB0}" destId="{8A211853-489A-422D-96EF-CCF8B369C6CC}" srcOrd="3" destOrd="0" presId="urn:microsoft.com/office/officeart/2005/8/layout/bProcess2"/>
    <dgm:cxn modelId="{5DACD8AE-DF81-465C-AD87-003AD7C42C0F}" type="presParOf" srcId="{346F6711-5879-49EE-AAB3-E8D73BCC4BB0}" destId="{3101CED9-1B11-425E-BAF5-985CD8AF6A75}" srcOrd="4" destOrd="0" presId="urn:microsoft.com/office/officeart/2005/8/layout/bProcess2"/>
    <dgm:cxn modelId="{0ACB40E7-C84F-4BEE-A27F-567E2263633A}" type="presParOf" srcId="{3101CED9-1B11-425E-BAF5-985CD8AF6A75}" destId="{426A3631-CFE0-4E12-9AFA-70B344AFD83D}" srcOrd="0" destOrd="0" presId="urn:microsoft.com/office/officeart/2005/8/layout/bProcess2"/>
    <dgm:cxn modelId="{669E8780-611A-4CE1-B1A9-46EE994B63F5}" type="presParOf" srcId="{3101CED9-1B11-425E-BAF5-985CD8AF6A75}" destId="{849818E8-B9D9-47C3-8CE2-AF61932ABD72}" srcOrd="1" destOrd="0" presId="urn:microsoft.com/office/officeart/2005/8/layout/bProcess2"/>
    <dgm:cxn modelId="{14E1F28A-0032-4AA0-8079-18CB5E5B3C46}" type="presParOf" srcId="{346F6711-5879-49EE-AAB3-E8D73BCC4BB0}" destId="{504AF206-AA27-43BB-99BD-2B2B968B8DA3}" srcOrd="5" destOrd="0" presId="urn:microsoft.com/office/officeart/2005/8/layout/bProcess2"/>
    <dgm:cxn modelId="{16076B8A-50F3-4557-8C17-9A102EA3F108}" type="presParOf" srcId="{346F6711-5879-49EE-AAB3-E8D73BCC4BB0}" destId="{A3C89A90-98ED-4019-AFF3-12BDB20D0EE3}" srcOrd="6" destOrd="0" presId="urn:microsoft.com/office/officeart/2005/8/layout/bProcess2"/>
    <dgm:cxn modelId="{5E3232E8-EF38-417F-88C5-D216F7E00168}" type="presParOf" srcId="{A3C89A90-98ED-4019-AFF3-12BDB20D0EE3}" destId="{85ACCEE2-9EF1-4792-8CED-29A85126954B}" srcOrd="0" destOrd="0" presId="urn:microsoft.com/office/officeart/2005/8/layout/bProcess2"/>
    <dgm:cxn modelId="{B396E6B5-C470-4248-AE4C-C896A73D1382}" type="presParOf" srcId="{A3C89A90-98ED-4019-AFF3-12BDB20D0EE3}" destId="{39CF7EE8-6190-44F2-9315-DB51347E5CC5}" srcOrd="1" destOrd="0" presId="urn:microsoft.com/office/officeart/2005/8/layout/bProcess2"/>
    <dgm:cxn modelId="{9FFA8FDF-95DA-4DDE-9383-37BEE91D5A12}" type="presParOf" srcId="{346F6711-5879-49EE-AAB3-E8D73BCC4BB0}" destId="{BC535FE3-4463-43B7-ABE1-D9D1E18B37D9}" srcOrd="7" destOrd="0" presId="urn:microsoft.com/office/officeart/2005/8/layout/bProcess2"/>
    <dgm:cxn modelId="{6C6F151B-8E61-4640-B8AF-DA732E825FD6}" type="presParOf" srcId="{346F6711-5879-49EE-AAB3-E8D73BCC4BB0}" destId="{3DD3C52A-2E2E-4AA5-8251-BD9E464C172C}" srcOrd="8" destOrd="0" presId="urn:microsoft.com/office/officeart/2005/8/layout/bProcess2"/>
    <dgm:cxn modelId="{E328CE4A-F1B1-477D-9F26-ADE3A85BBCA0}" type="presParOf" srcId="{3DD3C52A-2E2E-4AA5-8251-BD9E464C172C}" destId="{77B0E7D4-68AB-49AC-8CA3-5A2FA8411BE9}" srcOrd="0" destOrd="0" presId="urn:microsoft.com/office/officeart/2005/8/layout/bProcess2"/>
    <dgm:cxn modelId="{1014B17D-4241-4E49-9372-73EE0724ABD7}" type="presParOf" srcId="{3DD3C52A-2E2E-4AA5-8251-BD9E464C172C}" destId="{BD5D90D3-D9CD-449D-9FCA-3F5041360BCD}" srcOrd="1" destOrd="0" presId="urn:microsoft.com/office/officeart/2005/8/layout/bProcess2"/>
    <dgm:cxn modelId="{8FEF5178-61C5-4B24-B9CD-581F20065B97}" type="presParOf" srcId="{346F6711-5879-49EE-AAB3-E8D73BCC4BB0}" destId="{A1B441A9-131C-46E2-B36C-29D9D35BC9BB}" srcOrd="9" destOrd="0" presId="urn:microsoft.com/office/officeart/2005/8/layout/bProcess2"/>
    <dgm:cxn modelId="{3E5FB0CB-A06F-4344-9F7F-EE1A2DE1FDAE}" type="presParOf" srcId="{346F6711-5879-49EE-AAB3-E8D73BCC4BB0}" destId="{2EA1E410-16C6-4CEA-9790-46EA88197A4D}" srcOrd="10" destOrd="0" presId="urn:microsoft.com/office/officeart/2005/8/layout/bProcess2"/>
    <dgm:cxn modelId="{DD6DE84E-637A-44F2-BA42-C3506549DAC0}" type="presParOf" srcId="{2EA1E410-16C6-4CEA-9790-46EA88197A4D}" destId="{3889726E-4267-45F0-B789-F57CDA092C09}" srcOrd="0" destOrd="0" presId="urn:microsoft.com/office/officeart/2005/8/layout/bProcess2"/>
    <dgm:cxn modelId="{D29308AF-4631-4097-ABCE-4C937933DF35}" type="presParOf" srcId="{2EA1E410-16C6-4CEA-9790-46EA88197A4D}" destId="{8CBB0882-11F4-47A5-8895-C89165808817}" srcOrd="1" destOrd="0" presId="urn:microsoft.com/office/officeart/2005/8/layout/bProcess2"/>
    <dgm:cxn modelId="{EBC2D758-B25E-46DE-BD06-8513DE7E31DF}" type="presParOf" srcId="{346F6711-5879-49EE-AAB3-E8D73BCC4BB0}" destId="{F452AE94-594E-45C0-93F0-A79FE80FB6A7}" srcOrd="11" destOrd="0" presId="urn:microsoft.com/office/officeart/2005/8/layout/bProcess2"/>
    <dgm:cxn modelId="{B0879AF3-A33B-4C69-AD6F-E739535D6990}" type="presParOf" srcId="{346F6711-5879-49EE-AAB3-E8D73BCC4BB0}" destId="{C0394437-A43E-406D-9090-7308F93E3552}" srcOrd="12" destOrd="0" presId="urn:microsoft.com/office/officeart/2005/8/layout/bProcess2"/>
    <dgm:cxn modelId="{88A74088-C2FC-45DC-A694-860338B70730}" type="presParOf" srcId="{C0394437-A43E-406D-9090-7308F93E3552}" destId="{0D4E02AB-0B8F-4C2C-9155-73489CF37D8A}" srcOrd="0" destOrd="0" presId="urn:microsoft.com/office/officeart/2005/8/layout/bProcess2"/>
    <dgm:cxn modelId="{1FC47F30-1D29-4178-A326-AD29FE661826}" type="presParOf" srcId="{C0394437-A43E-406D-9090-7308F93E3552}" destId="{645EDA65-4237-4B62-8667-F954365A3A07}" srcOrd="1" destOrd="0" presId="urn:microsoft.com/office/officeart/2005/8/layout/bProcess2"/>
    <dgm:cxn modelId="{D712FE02-31D0-4636-B65C-3169DA9AA5C8}" type="presParOf" srcId="{346F6711-5879-49EE-AAB3-E8D73BCC4BB0}" destId="{4237247C-3F1E-4C00-B20B-4D6FE221B0D1}" srcOrd="13" destOrd="0" presId="urn:microsoft.com/office/officeart/2005/8/layout/bProcess2"/>
    <dgm:cxn modelId="{58DA3080-C60E-4F7F-96F8-D8DC6AC4E619}" type="presParOf" srcId="{346F6711-5879-49EE-AAB3-E8D73BCC4BB0}" destId="{92D44FCE-4DF7-435E-9B93-9E60F6F4C565}" srcOrd="14" destOrd="0" presId="urn:microsoft.com/office/officeart/2005/8/layout/bProcess2"/>
    <dgm:cxn modelId="{1A5DB0DF-CDBE-4677-ACAC-CE0D8BD1D33A}" type="presParOf" srcId="{92D44FCE-4DF7-435E-9B93-9E60F6F4C565}" destId="{8F068168-69D8-49A1-8168-72C35488100F}" srcOrd="0" destOrd="0" presId="urn:microsoft.com/office/officeart/2005/8/layout/bProcess2"/>
    <dgm:cxn modelId="{44F7A0DB-EFD2-498B-A189-2BE2785BE321}" type="presParOf" srcId="{92D44FCE-4DF7-435E-9B93-9E60F6F4C565}" destId="{3CBB4E81-DD3F-40C5-936B-01F535467304}" srcOrd="1" destOrd="0" presId="urn:microsoft.com/office/officeart/2005/8/layout/bProcess2"/>
    <dgm:cxn modelId="{39D225D7-79B4-4DB7-A511-D472DC225279}" type="presParOf" srcId="{346F6711-5879-49EE-AAB3-E8D73BCC4BB0}" destId="{F13C39F8-CD42-4A23-A31D-895A246AA6A4}" srcOrd="15" destOrd="0" presId="urn:microsoft.com/office/officeart/2005/8/layout/bProcess2"/>
    <dgm:cxn modelId="{03E645B7-ED17-4F8F-A0BA-C7BF52AF494C}" type="presParOf" srcId="{346F6711-5879-49EE-AAB3-E8D73BCC4BB0}" destId="{5EFA9D13-8C26-41C2-B0A7-E73B7F00ABE0}" srcOrd="16" destOrd="0" presId="urn:microsoft.com/office/officeart/2005/8/layout/bProcess2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1291541-36F7-4108-889F-BEACC188B1A7}">
      <dsp:nvSpPr>
        <dsp:cNvPr id="0" name=""/>
        <dsp:cNvSpPr/>
      </dsp:nvSpPr>
      <dsp:spPr>
        <a:xfrm>
          <a:off x="1015305" y="1897"/>
          <a:ext cx="863947" cy="863947"/>
        </a:xfrm>
        <a:prstGeom prst="ellipse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1600" kern="1200"/>
        </a:p>
      </dsp:txBody>
      <dsp:txXfrm>
        <a:off x="1141827" y="128419"/>
        <a:ext cx="610903" cy="610903"/>
      </dsp:txXfrm>
    </dsp:sp>
    <dsp:sp modelId="{0276C41E-DDC0-41D4-9783-316E4742F3BE}">
      <dsp:nvSpPr>
        <dsp:cNvPr id="0" name=""/>
        <dsp:cNvSpPr/>
      </dsp:nvSpPr>
      <dsp:spPr>
        <a:xfrm rot="10800000">
          <a:off x="1296088" y="977402"/>
          <a:ext cx="302381" cy="236501"/>
        </a:xfrm>
        <a:prstGeom prst="triangle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F5672E2-6890-4673-A907-B72BD045DDF5}">
      <dsp:nvSpPr>
        <dsp:cNvPr id="0" name=""/>
        <dsp:cNvSpPr/>
      </dsp:nvSpPr>
      <dsp:spPr>
        <a:xfrm>
          <a:off x="1159152" y="1312073"/>
          <a:ext cx="576252" cy="576252"/>
        </a:xfrm>
        <a:prstGeom prst="ellipse">
          <a:avLst/>
        </a:prstGeom>
        <a:solidFill>
          <a:schemeClr val="accent2">
            <a:hueOff val="343292"/>
            <a:satOff val="-6101"/>
            <a:lumOff val="196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1000" kern="1200"/>
        </a:p>
      </dsp:txBody>
      <dsp:txXfrm>
        <a:off x="1243542" y="1396463"/>
        <a:ext cx="407472" cy="407472"/>
      </dsp:txXfrm>
    </dsp:sp>
    <dsp:sp modelId="{8A211853-489A-422D-96EF-CCF8B369C6CC}">
      <dsp:nvSpPr>
        <dsp:cNvPr id="0" name=""/>
        <dsp:cNvSpPr/>
      </dsp:nvSpPr>
      <dsp:spPr>
        <a:xfrm rot="10800000">
          <a:off x="1296088" y="2071807"/>
          <a:ext cx="302381" cy="236501"/>
        </a:xfrm>
        <a:prstGeom prst="triangle">
          <a:avLst/>
        </a:prstGeom>
        <a:solidFill>
          <a:schemeClr val="accent2">
            <a:hueOff val="392334"/>
            <a:satOff val="-6973"/>
            <a:lumOff val="224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49818E8-B9D9-47C3-8CE2-AF61932ABD72}">
      <dsp:nvSpPr>
        <dsp:cNvPr id="0" name=""/>
        <dsp:cNvSpPr/>
      </dsp:nvSpPr>
      <dsp:spPr>
        <a:xfrm>
          <a:off x="1159152" y="2478402"/>
          <a:ext cx="576252" cy="576252"/>
        </a:xfrm>
        <a:prstGeom prst="ellipse">
          <a:avLst/>
        </a:prstGeom>
        <a:solidFill>
          <a:schemeClr val="accent2">
            <a:hueOff val="686585"/>
            <a:satOff val="-12202"/>
            <a:lumOff val="392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1000" kern="1200"/>
        </a:p>
      </dsp:txBody>
      <dsp:txXfrm>
        <a:off x="1243542" y="2562792"/>
        <a:ext cx="407472" cy="407472"/>
      </dsp:txXfrm>
    </dsp:sp>
    <dsp:sp modelId="{504AF206-AA27-43BB-99BD-2B2B968B8DA3}">
      <dsp:nvSpPr>
        <dsp:cNvPr id="0" name=""/>
        <dsp:cNvSpPr/>
      </dsp:nvSpPr>
      <dsp:spPr>
        <a:xfrm rot="5400000">
          <a:off x="1950742" y="2648278"/>
          <a:ext cx="302381" cy="236501"/>
        </a:xfrm>
        <a:prstGeom prst="triangle">
          <a:avLst/>
        </a:prstGeom>
        <a:solidFill>
          <a:schemeClr val="accent2">
            <a:hueOff val="784669"/>
            <a:satOff val="-13945"/>
            <a:lumOff val="448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9CF7EE8-6190-44F2-9315-DB51347E5CC5}">
      <dsp:nvSpPr>
        <dsp:cNvPr id="0" name=""/>
        <dsp:cNvSpPr/>
      </dsp:nvSpPr>
      <dsp:spPr>
        <a:xfrm>
          <a:off x="2455073" y="2478402"/>
          <a:ext cx="576252" cy="576252"/>
        </a:xfrm>
        <a:prstGeom prst="ellipse">
          <a:avLst/>
        </a:prstGeom>
        <a:solidFill>
          <a:schemeClr val="accent2">
            <a:hueOff val="1029877"/>
            <a:satOff val="-18303"/>
            <a:lumOff val="588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1000" kern="1200"/>
        </a:p>
      </dsp:txBody>
      <dsp:txXfrm>
        <a:off x="2539463" y="2562792"/>
        <a:ext cx="407472" cy="407472"/>
      </dsp:txXfrm>
    </dsp:sp>
    <dsp:sp modelId="{BC535FE3-4463-43B7-ABE1-D9D1E18B37D9}">
      <dsp:nvSpPr>
        <dsp:cNvPr id="0" name=""/>
        <dsp:cNvSpPr/>
      </dsp:nvSpPr>
      <dsp:spPr>
        <a:xfrm>
          <a:off x="2592009" y="2058420"/>
          <a:ext cx="302381" cy="236501"/>
        </a:xfrm>
        <a:prstGeom prst="triangle">
          <a:avLst/>
        </a:prstGeom>
        <a:solidFill>
          <a:schemeClr val="accent2">
            <a:hueOff val="1177003"/>
            <a:satOff val="-20918"/>
            <a:lumOff val="672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D5D90D3-D9CD-449D-9FCA-3F5041360BCD}">
      <dsp:nvSpPr>
        <dsp:cNvPr id="0" name=""/>
        <dsp:cNvSpPr/>
      </dsp:nvSpPr>
      <dsp:spPr>
        <a:xfrm>
          <a:off x="2455073" y="1312073"/>
          <a:ext cx="576252" cy="576252"/>
        </a:xfrm>
        <a:prstGeom prst="ellipse">
          <a:avLst/>
        </a:prstGeom>
        <a:solidFill>
          <a:schemeClr val="accent2">
            <a:hueOff val="1373170"/>
            <a:satOff val="-24404"/>
            <a:lumOff val="785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1000" kern="1200"/>
        </a:p>
      </dsp:txBody>
      <dsp:txXfrm>
        <a:off x="2539463" y="1396463"/>
        <a:ext cx="407472" cy="407472"/>
      </dsp:txXfrm>
    </dsp:sp>
    <dsp:sp modelId="{A1B441A9-131C-46E2-B36C-29D9D35BC9BB}">
      <dsp:nvSpPr>
        <dsp:cNvPr id="0" name=""/>
        <dsp:cNvSpPr/>
      </dsp:nvSpPr>
      <dsp:spPr>
        <a:xfrm>
          <a:off x="2592009" y="892091"/>
          <a:ext cx="302381" cy="236501"/>
        </a:xfrm>
        <a:prstGeom prst="triangle">
          <a:avLst/>
        </a:prstGeom>
        <a:solidFill>
          <a:schemeClr val="accent2">
            <a:hueOff val="1569337"/>
            <a:satOff val="-27890"/>
            <a:lumOff val="897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CBB0882-11F4-47A5-8895-C89165808817}">
      <dsp:nvSpPr>
        <dsp:cNvPr id="0" name=""/>
        <dsp:cNvSpPr/>
      </dsp:nvSpPr>
      <dsp:spPr>
        <a:xfrm>
          <a:off x="2455073" y="145744"/>
          <a:ext cx="576252" cy="576252"/>
        </a:xfrm>
        <a:prstGeom prst="ellipse">
          <a:avLst/>
        </a:prstGeom>
        <a:solidFill>
          <a:schemeClr val="accent2">
            <a:hueOff val="1716462"/>
            <a:satOff val="-30505"/>
            <a:lumOff val="981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1000" kern="1200"/>
        </a:p>
      </dsp:txBody>
      <dsp:txXfrm>
        <a:off x="2539463" y="230134"/>
        <a:ext cx="407472" cy="407472"/>
      </dsp:txXfrm>
    </dsp:sp>
    <dsp:sp modelId="{F452AE94-594E-45C0-93F0-A79FE80FB6A7}">
      <dsp:nvSpPr>
        <dsp:cNvPr id="0" name=""/>
        <dsp:cNvSpPr/>
      </dsp:nvSpPr>
      <dsp:spPr>
        <a:xfrm rot="5400000">
          <a:off x="3246663" y="315620"/>
          <a:ext cx="302381" cy="236501"/>
        </a:xfrm>
        <a:prstGeom prst="triangle">
          <a:avLst/>
        </a:prstGeom>
        <a:solidFill>
          <a:schemeClr val="accent2">
            <a:hueOff val="1961671"/>
            <a:satOff val="-34863"/>
            <a:lumOff val="1121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45EDA65-4237-4B62-8667-F954365A3A07}">
      <dsp:nvSpPr>
        <dsp:cNvPr id="0" name=""/>
        <dsp:cNvSpPr/>
      </dsp:nvSpPr>
      <dsp:spPr>
        <a:xfrm>
          <a:off x="3750994" y="145744"/>
          <a:ext cx="576252" cy="576252"/>
        </a:xfrm>
        <a:prstGeom prst="ellipse">
          <a:avLst/>
        </a:prstGeom>
        <a:solidFill>
          <a:schemeClr val="accent2">
            <a:hueOff val="2059755"/>
            <a:satOff val="-36606"/>
            <a:lumOff val="1177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1000" kern="1200"/>
        </a:p>
      </dsp:txBody>
      <dsp:txXfrm>
        <a:off x="3835384" y="230134"/>
        <a:ext cx="407472" cy="407472"/>
      </dsp:txXfrm>
    </dsp:sp>
    <dsp:sp modelId="{4237247C-3F1E-4C00-B20B-4D6FE221B0D1}">
      <dsp:nvSpPr>
        <dsp:cNvPr id="0" name=""/>
        <dsp:cNvSpPr/>
      </dsp:nvSpPr>
      <dsp:spPr>
        <a:xfrm rot="10800000">
          <a:off x="3887930" y="905478"/>
          <a:ext cx="302381" cy="236501"/>
        </a:xfrm>
        <a:prstGeom prst="triangle">
          <a:avLst/>
        </a:prstGeom>
        <a:solidFill>
          <a:schemeClr val="accent2">
            <a:hueOff val="2354006"/>
            <a:satOff val="-41835"/>
            <a:lumOff val="1345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CBB4E81-DD3F-40C5-936B-01F535467304}">
      <dsp:nvSpPr>
        <dsp:cNvPr id="0" name=""/>
        <dsp:cNvSpPr/>
      </dsp:nvSpPr>
      <dsp:spPr>
        <a:xfrm>
          <a:off x="3750994" y="1312073"/>
          <a:ext cx="576252" cy="576252"/>
        </a:xfrm>
        <a:prstGeom prst="ellipse">
          <a:avLst/>
        </a:prstGeom>
        <a:solidFill>
          <a:schemeClr val="accent2">
            <a:hueOff val="2403047"/>
            <a:satOff val="-42707"/>
            <a:lumOff val="1373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1000" kern="1200"/>
        </a:p>
      </dsp:txBody>
      <dsp:txXfrm>
        <a:off x="3835384" y="1396463"/>
        <a:ext cx="407472" cy="407472"/>
      </dsp:txXfrm>
    </dsp:sp>
    <dsp:sp modelId="{F13C39F8-CD42-4A23-A31D-895A246AA6A4}">
      <dsp:nvSpPr>
        <dsp:cNvPr id="0" name=""/>
        <dsp:cNvSpPr/>
      </dsp:nvSpPr>
      <dsp:spPr>
        <a:xfrm rot="10800000">
          <a:off x="3887930" y="1999883"/>
          <a:ext cx="302381" cy="236501"/>
        </a:xfrm>
        <a:prstGeom prst="triangle">
          <a:avLst/>
        </a:prstGeom>
        <a:solidFill>
          <a:schemeClr val="accent2">
            <a:hueOff val="2746340"/>
            <a:satOff val="-48808"/>
            <a:lumOff val="1569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EFA9D13-8C26-41C2-B0A7-E73B7F00ABE0}">
      <dsp:nvSpPr>
        <dsp:cNvPr id="0" name=""/>
        <dsp:cNvSpPr/>
      </dsp:nvSpPr>
      <dsp:spPr>
        <a:xfrm>
          <a:off x="3607147" y="2334555"/>
          <a:ext cx="863947" cy="863947"/>
        </a:xfrm>
        <a:prstGeom prst="ellipse">
          <a:avLst/>
        </a:prstGeom>
        <a:solidFill>
          <a:schemeClr val="accent2">
            <a:hueOff val="2746340"/>
            <a:satOff val="-48808"/>
            <a:lumOff val="1569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1600" kern="1200"/>
        </a:p>
      </dsp:txBody>
      <dsp:txXfrm>
        <a:off x="3733669" y="2461077"/>
        <a:ext cx="610903" cy="61090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bProcess2">
  <dgm:title val=""/>
  <dgm:desc val=""/>
  <dgm:catLst>
    <dgm:cat type="process" pri="2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  <dgm:pt modelId="7">
          <dgm:prSet phldr="1"/>
        </dgm:pt>
        <dgm:pt modelId="8">
          <dgm:prSet phldr="1"/>
        </dgm:pt>
        <dgm:pt modelId="9">
          <dgm:prSet phldr="1"/>
        </dgm:pt>
      </dgm:ptLst>
      <dgm:cxnLst>
        <dgm:cxn modelId="10" srcId="0" destId="1" srcOrd="0" destOrd="0"/>
        <dgm:cxn modelId="11" srcId="0" destId="2" srcOrd="1" destOrd="0"/>
        <dgm:cxn modelId="12" srcId="0" destId="3" srcOrd="2" destOrd="0"/>
        <dgm:cxn modelId="13" srcId="0" destId="4" srcOrd="3" destOrd="0"/>
        <dgm:cxn modelId="14" srcId="0" destId="5" srcOrd="4" destOrd="0"/>
        <dgm:cxn modelId="15" srcId="0" destId="6" srcOrd="5" destOrd="0"/>
        <dgm:cxn modelId="16" srcId="0" destId="7" srcOrd="6" destOrd="0"/>
        <dgm:cxn modelId="17" srcId="0" destId="8" srcOrd="7" destOrd="0"/>
        <dgm:cxn modelId="18" srcId="0" destId="9" srcOrd="8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diagram">
    <dgm:varLst>
      <dgm:dir/>
      <dgm:resizeHandles/>
    </dgm:varLst>
    <dgm:choose name="Name0">
      <dgm:if name="Name1" func="var" arg="dir" op="equ" val="norm">
        <dgm:alg type="snake">
          <dgm:param type="grDir" val="tL"/>
          <dgm:param type="flowDir" val="col"/>
          <dgm:param type="contDir" val="revDir"/>
        </dgm:alg>
      </dgm:if>
      <dgm:else name="Name2">
        <dgm:alg type="snake">
          <dgm:param type="grDir" val="tR"/>
          <dgm:param type="flowDir" val="col"/>
          <dgm:param type="contDir" val="revDi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firstNode" refType="w"/>
      <dgm:constr type="w" for="ch" forName="lastNode" refType="w" refFor="ch" refForName="firstNode" op="equ"/>
      <dgm:constr type="w" for="ch" forName="middleNode" refType="w" refFor="ch" refForName="firstNode" op="equ"/>
      <dgm:constr type="h" for="ch" ptType="sibTrans" refType="w" refFor="ch" refForName="middleNode" op="equ" fact="0.35"/>
      <dgm:constr type="sp" refType="w" refFor="ch" refForName="middleNode" fact="0.5"/>
      <dgm:constr type="connDist" for="des" ptType="sibTrans" op="equ"/>
      <dgm:constr type="primFontSz" for="ch" forName="firstNode" val="65"/>
      <dgm:constr type="primFontSz" for="ch" forName="lastNode" refType="primFontSz" refFor="ch" refForName="firstNode" op="equ"/>
      <dgm:constr type="primFontSz" for="des" forName="shape" val="65"/>
      <dgm:constr type="primFontSz" for="des" forName="shape" refType="primFontSz" refFor="ch" refForName="firstNode" op="lte"/>
      <dgm:constr type="primFontSz" for="des" forName="shape" refType="primFontSz" refFor="ch" refForName="lastNode" op="lte"/>
    </dgm:constrLst>
    <dgm:ruleLst/>
    <dgm:forEach name="Name3" axis="ch" ptType="node">
      <dgm:choose name="Name4">
        <dgm:if name="Name5" axis="self" ptType="node" func="pos" op="equ" val="1">
          <dgm:layoutNode name="firstNode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h" refType="w"/>
              <dgm:constr type="tMarg" refType="primFontSz" fact="0.1"/>
              <dgm:constr type="bMarg" refType="primFontSz" fact="0.1"/>
              <dgm:constr type="lMarg" refType="primFontSz" fact="0.1"/>
              <dgm:constr type="rMarg" refType="primFontSz" fact="0.1"/>
            </dgm:constrLst>
            <dgm:ruleLst>
              <dgm:rule type="primFontSz" val="5" fact="NaN" max="NaN"/>
            </dgm:ruleLst>
          </dgm:layoutNode>
        </dgm:if>
        <dgm:if name="Name6" axis="self" ptType="node" func="revPos" op="equ" val="1">
          <dgm:layoutNode name="lastNode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h" refType="w"/>
              <dgm:constr type="tMarg" refType="primFontSz" fact="0.1"/>
              <dgm:constr type="bMarg" refType="primFontSz" fact="0.1"/>
              <dgm:constr type="lMarg" refType="primFontSz" fact="0.1"/>
              <dgm:constr type="rMarg" refType="primFontSz" fact="0.1"/>
            </dgm:constrLst>
            <dgm:ruleLst>
              <dgm:rule type="primFontSz" val="5" fact="NaN" max="NaN"/>
            </dgm:ruleLst>
          </dgm:layoutNode>
        </dgm:if>
        <dgm:else name="Name7">
          <dgm:layoutNode name="middleNod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h" refType="w"/>
              <dgm:constr type="w" for="ch" forName="padding" refType="w"/>
              <dgm:constr type="h" for="ch" forName="padding" refType="h"/>
              <dgm:constr type="w" for="ch" forName="shape" refType="w" fact="0.667"/>
              <dgm:constr type="h" for="ch" forName="shape" refType="h" fact="0.667"/>
              <dgm:constr type="ctrX" for="ch" forName="shape" refType="w" fact="0.5"/>
              <dgm:constr type="ctrY" for="ch" forName="shape" refType="h" fact="0.5"/>
            </dgm:constrLst>
            <dgm:ruleLst/>
            <dgm:layoutNode name="padding">
              <dgm:alg type="sp"/>
              <dgm:shape xmlns:r="http://schemas.openxmlformats.org/officeDocument/2006/relationships" type="ellipse" r:blip="" hideGeom="1">
                <dgm:adjLst/>
              </dgm:shape>
              <dgm:presOf/>
              <dgm:constrLst/>
              <dgm:ruleLst/>
            </dgm:layoutNode>
            <dgm:layoutNode name="shape">
              <dgm:varLst>
                <dgm:bulletEnabled val="1"/>
              </dgm:varLst>
              <dgm:alg type="tx">
                <dgm:param type="txAnchorVertCh" val="mid"/>
              </dgm:alg>
              <dgm:shape xmlns:r="http://schemas.openxmlformats.org/officeDocument/2006/relationships" type="ellipse" r:blip="">
                <dgm:adjLst/>
              </dgm:shape>
              <dgm:presOf axis="desOrSelf" ptType="node"/>
              <dgm:constrLst>
                <dgm:constr type="h" refType="w"/>
                <dgm:constr type="tMarg" refType="primFontSz" fact="0.1"/>
                <dgm:constr type="bMarg" refType="primFontSz" fact="0.1"/>
                <dgm:constr type="lMarg" refType="primFontSz" fact="0.1"/>
                <dgm:constr type="rMarg" refType="primFontSz" fact="0.1"/>
              </dgm:constrLst>
              <dgm:ruleLst>
                <dgm:rule type="primFontSz" val="5" fact="NaN" max="NaN"/>
              </dgm:ruleLst>
            </dgm:layoutNode>
          </dgm:layoutNode>
        </dgm:else>
      </dgm:choose>
      <dgm:forEach name="Name8" axis="followSib" ptType="sibTrans" cnt="1">
        <dgm:layoutNode name="sibTrans">
          <dgm:choose name="Name9">
            <dgm:if name="Name10" func="var" arg="dir" op="equ" val="norm">
              <dgm:choose name="Name11">
                <dgm:if name="Name12" axis="self" ptType="sibTrans" func="pos" op="equ" val="1">
                  <dgm:alg type="conn">
                    <dgm:param type="begPts" val="auto"/>
                    <dgm:param type="endPts" val="auto"/>
                    <dgm:param type="srcNode" val="firstNode"/>
                    <dgm:param type="dstNode" val="shape"/>
                  </dgm:alg>
                </dgm:if>
                <dgm:if name="Name13" axis="self" ptType="sibTrans" func="revPos" op="equ" val="1">
                  <dgm:alg type="conn">
                    <dgm:param type="begPts" val="auto"/>
                    <dgm:param type="endPts" val="auto"/>
                    <dgm:param type="srcNode" val="shape"/>
                    <dgm:param type="dstNode" val="lastNode"/>
                  </dgm:alg>
                </dgm:if>
                <dgm:else name="Name14">
                  <dgm:alg type="conn">
                    <dgm:param type="begPts" val="auto"/>
                    <dgm:param type="endPts" val="auto"/>
                    <dgm:param type="srcNode" val="shape"/>
                    <dgm:param type="dstNode" val="shape"/>
                  </dgm:alg>
                </dgm:else>
              </dgm:choose>
            </dgm:if>
            <dgm:else name="Name15">
              <dgm:choose name="Name16">
                <dgm:if name="Name17" axis="self" ptType="sibTrans" func="pos" op="equ" val="1">
                  <dgm:alg type="conn">
                    <dgm:param type="begPts" val="auto"/>
                    <dgm:param type="endPts" val="auto"/>
                    <dgm:param type="srcNode" val="firstNode"/>
                    <dgm:param type="dstNode" val="shape"/>
                  </dgm:alg>
                </dgm:if>
                <dgm:if name="Name18" axis="self" ptType="sibTrans" func="revPos" op="equ" val="1">
                  <dgm:alg type="conn">
                    <dgm:param type="begPts" val="auto"/>
                    <dgm:param type="endPts" val="auto"/>
                    <dgm:param type="srcNode" val="shape"/>
                    <dgm:param type="dstNode" val="lastNode"/>
                  </dgm:alg>
                </dgm:if>
                <dgm:else name="Name19">
                  <dgm:alg type="conn">
                    <dgm:param type="begPts" val="auto"/>
                    <dgm:param type="endPts" val="auto"/>
                    <dgm:param type="srcNode" val="shape"/>
                    <dgm:param type="dstNode" val="shape"/>
                  </dgm:alg>
                </dgm:else>
              </dgm:choose>
            </dgm:else>
          </dgm:choose>
          <dgm:shape xmlns:r="http://schemas.openxmlformats.org/officeDocument/2006/relationships" rot="90" type="triangle" r:blip="">
            <dgm:adjLst/>
          </dgm:shape>
          <dgm:presOf axis="self"/>
          <dgm:constrLst>
            <dgm:constr type="w" refType="h"/>
            <dgm:constr type="connDist"/>
            <dgm:constr type="begPad" refType="connDist" fact="0.25"/>
            <dgm:constr type="endPad" refType="connDist" fact="0.22"/>
          </dgm:constrLst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23F9E0D533144C7AEA55AEB9663A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9A77B7-CAD8-48FE-95B0-3EE65FE9DF0A}"/>
      </w:docPartPr>
      <w:docPartBody>
        <w:p w:rsidR="00CC3741" w:rsidRDefault="002643CB">
          <w:pPr>
            <w:pStyle w:val="423F9E0D533144C7AEA55AEB9663AEB3"/>
          </w:pPr>
          <w:r>
            <w:rPr>
              <w:lang w:bidi="es-ES"/>
            </w:rPr>
            <w:t>Versión</w:t>
          </w:r>
        </w:p>
      </w:docPartBody>
    </w:docPart>
    <w:docPart>
      <w:docPartPr>
        <w:name w:val="DC1186BD8CC94611B55ECC2FA75CCB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DF45A9-19C9-4F88-97BA-7FB8867EDDBC}"/>
      </w:docPartPr>
      <w:docPartBody>
        <w:p w:rsidR="00CC3741" w:rsidRDefault="002643CB">
          <w:pPr>
            <w:pStyle w:val="DC1186BD8CC94611B55ECC2FA75CCB52"/>
          </w:pPr>
          <w:r>
            <w:rPr>
              <w:lang w:bidi="es-ES"/>
            </w:rPr>
            <w:t>0.0</w:t>
          </w:r>
        </w:p>
      </w:docPartBody>
    </w:docPart>
    <w:docPart>
      <w:docPartPr>
        <w:name w:val="C72F94BEC41247E19CE675834808A1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58D405-9904-4F8C-A8CF-BB816FB11DBD}"/>
      </w:docPartPr>
      <w:docPartBody>
        <w:p w:rsidR="00CC3741" w:rsidRDefault="002643CB">
          <w:pPr>
            <w:pStyle w:val="C72F94BEC41247E19CE675834808A1FD"/>
          </w:pPr>
          <w:r>
            <w:rPr>
              <w:lang w:bidi="es-ES"/>
            </w:rPr>
            <w:t>fecha</w:t>
          </w:r>
        </w:p>
      </w:docPartBody>
    </w:docPart>
    <w:docPart>
      <w:docPartPr>
        <w:name w:val="34E2E8A640E842C9BF9768A1E1833C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63915B-A09F-429A-87F1-E657308E2751}"/>
      </w:docPartPr>
      <w:docPartBody>
        <w:p w:rsidR="00CC3741" w:rsidRDefault="002643CB">
          <w:pPr>
            <w:pStyle w:val="34E2E8A640E842C9BF9768A1E1833CD3"/>
          </w:pPr>
          <w:r>
            <w:rPr>
              <w:lang w:bidi="es-ES"/>
            </w:rPr>
            <w:t>nombre de la empresa</w:t>
          </w:r>
        </w:p>
      </w:docPartBody>
    </w:docPart>
    <w:docPart>
      <w:docPartPr>
        <w:name w:val="439E644E37B94DA39322773119FAE5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61E0AC-6BB6-4AE5-9555-BEFBD716CB88}"/>
      </w:docPartPr>
      <w:docPartBody>
        <w:p w:rsidR="00CC3741" w:rsidRDefault="002643CB">
          <w:pPr>
            <w:pStyle w:val="439E644E37B94DA39322773119FAE579"/>
          </w:pPr>
          <w:r>
            <w:rPr>
              <w:lang w:bidi="es-ES"/>
            </w:rPr>
            <w:t>Dirección de la empresa</w:t>
          </w:r>
        </w:p>
      </w:docPartBody>
    </w:docPart>
    <w:docPart>
      <w:docPartPr>
        <w:name w:val="D357BC441A1A449F970E169A0467D2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46E95D-220B-4E6B-8F34-3FEE493F8CEA}"/>
      </w:docPartPr>
      <w:docPartBody>
        <w:p w:rsidR="00CC3741" w:rsidRDefault="002643CB">
          <w:pPr>
            <w:pStyle w:val="D357BC441A1A449F970E169A0467D214"/>
          </w:pPr>
          <w:r>
            <w:rPr>
              <w:lang w:bidi="es-ES"/>
            </w:rPr>
            <w:t>Plan de comunicación del proyecto</w:t>
          </w:r>
        </w:p>
      </w:docPartBody>
    </w:docPart>
    <w:docPart>
      <w:docPartPr>
        <w:name w:val="C3BAE3BFF2D74D55B014265FEBF9ED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413012-944E-4E87-9BAD-06FC96A2B6E1}"/>
      </w:docPartPr>
      <w:docPartBody>
        <w:p w:rsidR="00CC3741" w:rsidRDefault="002643CB">
          <w:pPr>
            <w:pStyle w:val="C3BAE3BFF2D74D55B014265FEBF9ED0D"/>
          </w:pPr>
          <w:r>
            <w:rPr>
              <w:lang w:bidi="es-ES"/>
            </w:rPr>
            <w:t>Use la tabla de comunicación del proyecto para identificar los documentos de comunicación necesarios para el proyecto, los destinatarios de los documentos, las personas responsables de crear y actualizar los documentos, y con qué frecuencia es necesario actualizar los documentos.</w:t>
          </w:r>
        </w:p>
      </w:docPartBody>
    </w:docPart>
    <w:docPart>
      <w:docPartPr>
        <w:name w:val="E69383E8106542FD8770A01773B901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ED99D8-DC49-493C-9751-EE39C8FC5DAE}"/>
      </w:docPartPr>
      <w:docPartBody>
        <w:p w:rsidR="00CC3741" w:rsidRDefault="002643CB">
          <w:pPr>
            <w:pStyle w:val="E69383E8106542FD8770A01773B90150"/>
          </w:pPr>
          <w:r>
            <w:rPr>
              <w:lang w:bidi="es-ES"/>
            </w:rPr>
            <w:t>Tabla de comunicación del proyecto</w:t>
          </w:r>
        </w:p>
      </w:docPartBody>
    </w:docPart>
    <w:docPart>
      <w:docPartPr>
        <w:name w:val="264D6CA79E03428A9A3CB1394214E6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B76822-A6B2-4E52-B2FF-17F3B469B6B9}"/>
      </w:docPartPr>
      <w:docPartBody>
        <w:p w:rsidR="00CC3741" w:rsidRDefault="002643CB">
          <w:pPr>
            <w:pStyle w:val="264D6CA79E03428A9A3CB1394214E64D"/>
          </w:pPr>
          <w:r>
            <w:rPr>
              <w:lang w:bidi="es-ES"/>
            </w:rPr>
            <w:t>Documento</w:t>
          </w:r>
        </w:p>
      </w:docPartBody>
    </w:docPart>
    <w:docPart>
      <w:docPartPr>
        <w:name w:val="BD0F0B9474B64A15A9872F539BDCC0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AF34BE-E407-4D75-A537-554F42094D8D}"/>
      </w:docPartPr>
      <w:docPartBody>
        <w:p w:rsidR="00CC3741" w:rsidRDefault="002643CB">
          <w:pPr>
            <w:pStyle w:val="BD0F0B9474B64A15A9872F539BDCC0DC"/>
          </w:pPr>
          <w:r>
            <w:rPr>
              <w:lang w:bidi="es-ES"/>
            </w:rPr>
            <w:t>Destinatarios</w:t>
          </w:r>
        </w:p>
      </w:docPartBody>
    </w:docPart>
    <w:docPart>
      <w:docPartPr>
        <w:name w:val="78D87300EB29442589B0BA57575D7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A0E1F-8D68-410C-9E2D-8ED76DB92540}"/>
      </w:docPartPr>
      <w:docPartBody>
        <w:p w:rsidR="00CC3741" w:rsidRDefault="002643CB">
          <w:pPr>
            <w:pStyle w:val="78D87300EB29442589B0BA57575D7EB2"/>
          </w:pPr>
          <w:r>
            <w:rPr>
              <w:lang w:bidi="es-ES"/>
            </w:rPr>
            <w:t>Responsabilidades</w:t>
          </w:r>
        </w:p>
      </w:docPartBody>
    </w:docPart>
    <w:docPart>
      <w:docPartPr>
        <w:name w:val="DC8A59A8191846F594DED389F5A5AC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67D1E-235B-4D1B-8295-6BABDCE263E8}"/>
      </w:docPartPr>
      <w:docPartBody>
        <w:p w:rsidR="00CC3741" w:rsidRDefault="002643CB">
          <w:pPr>
            <w:pStyle w:val="DC8A59A8191846F594DED389F5A5AC84"/>
          </w:pPr>
          <w:r>
            <w:rPr>
              <w:lang w:bidi="es-ES"/>
            </w:rPr>
            <w:t>Frecuencia de actualización</w:t>
          </w:r>
        </w:p>
      </w:docPartBody>
    </w:docPart>
    <w:docPart>
      <w:docPartPr>
        <w:name w:val="29CBE12A7D5D4A5283BB62A6F7B183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519113-8741-48C7-9E92-33EBED0D3061}"/>
      </w:docPartPr>
      <w:docPartBody>
        <w:p w:rsidR="00CC3741" w:rsidRDefault="002643CB">
          <w:pPr>
            <w:pStyle w:val="29CBE12A7D5D4A5283BB62A6F7B1830D"/>
          </w:pPr>
          <w:r>
            <w:rPr>
              <w:lang w:bidi="es-ES"/>
            </w:rPr>
            <w:t>Informe de estado ejecutivo</w:t>
          </w:r>
        </w:p>
      </w:docPartBody>
    </w:docPart>
    <w:docPart>
      <w:docPartPr>
        <w:name w:val="FF6D8433545E4D3784D577DDE42374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81727-8DFF-4568-A48B-3D7ADE46E698}"/>
      </w:docPartPr>
      <w:docPartBody>
        <w:p w:rsidR="00CC3741" w:rsidRDefault="002643CB">
          <w:pPr>
            <w:pStyle w:val="FF6D8433545E4D3784D577DDE423743B"/>
          </w:pPr>
          <w:r>
            <w:rPr>
              <w:lang w:bidi="es-ES"/>
            </w:rPr>
            <w:t>Nombre</w:t>
          </w:r>
        </w:p>
      </w:docPartBody>
    </w:docPart>
    <w:docPart>
      <w:docPartPr>
        <w:name w:val="91E90501C65244B4B0D76CCF4E21FA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276718-B508-4869-B053-21262F1A39B2}"/>
      </w:docPartPr>
      <w:docPartBody>
        <w:p w:rsidR="00CC3741" w:rsidRDefault="002643CB">
          <w:pPr>
            <w:pStyle w:val="91E90501C65244B4B0D76CCF4E21FA80"/>
          </w:pPr>
          <w:r>
            <w:rPr>
              <w:lang w:bidi="es-ES"/>
            </w:rPr>
            <w:t>Responsabilidad</w:t>
          </w:r>
        </w:p>
      </w:docPartBody>
    </w:docPart>
    <w:docPart>
      <w:docPartPr>
        <w:name w:val="C5C1E272D64D49DA87AC9810C76AD7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2CDE7E-4577-4AAB-AB8E-811138995446}"/>
      </w:docPartPr>
      <w:docPartBody>
        <w:p w:rsidR="00CC3741" w:rsidRDefault="002643CB">
          <w:pPr>
            <w:pStyle w:val="C5C1E272D64D49DA87AC9810C76AD71E"/>
          </w:pPr>
          <w:r>
            <w:rPr>
              <w:lang w:bidi="es-ES"/>
            </w:rPr>
            <w:t>Número</w:t>
          </w:r>
        </w:p>
      </w:docPartBody>
    </w:docPart>
    <w:docPart>
      <w:docPartPr>
        <w:name w:val="1F6B0BE1A7AE4DBB82D52B57A514D6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9864EA-9ADD-4195-A416-550092756D1A}"/>
      </w:docPartPr>
      <w:docPartBody>
        <w:p w:rsidR="00CC3741" w:rsidRDefault="002643CB">
          <w:pPr>
            <w:pStyle w:val="1F6B0BE1A7AE4DBB82D52B57A514D6BA"/>
          </w:pPr>
          <w:r>
            <w:rPr>
              <w:lang w:bidi="es-ES"/>
            </w:rPr>
            <w:t>Documento de administración de riesgos</w:t>
          </w:r>
        </w:p>
      </w:docPartBody>
    </w:docPart>
    <w:docPart>
      <w:docPartPr>
        <w:name w:val="A50E6F36F1734A1B9C687B05484B4D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831237-2E12-4F4D-A0D1-6746B81C76C5}"/>
      </w:docPartPr>
      <w:docPartBody>
        <w:p w:rsidR="00CC3741" w:rsidRDefault="002643CB">
          <w:pPr>
            <w:pStyle w:val="A50E6F36F1734A1B9C687B05484B4D24"/>
          </w:pPr>
          <w:r>
            <w:rPr>
              <w:lang w:bidi="es-ES"/>
            </w:rPr>
            <w:t>Nombre</w:t>
          </w:r>
        </w:p>
      </w:docPartBody>
    </w:docPart>
    <w:docPart>
      <w:docPartPr>
        <w:name w:val="A4EA1E476A62421B9BBB1990A6E1B6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16E7BE-593A-459F-8AAC-6A7A2AF3E543}"/>
      </w:docPartPr>
      <w:docPartBody>
        <w:p w:rsidR="00CC3741" w:rsidRDefault="002643CB">
          <w:pPr>
            <w:pStyle w:val="A4EA1E476A62421B9BBB1990A6E1B6A3"/>
          </w:pPr>
          <w:r>
            <w:rPr>
              <w:lang w:bidi="es-ES"/>
            </w:rPr>
            <w:t>Responsabilidad</w:t>
          </w:r>
        </w:p>
      </w:docPartBody>
    </w:docPart>
    <w:docPart>
      <w:docPartPr>
        <w:name w:val="70B7EDD373114F1B8A321BF3E53963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4AE56C-657C-4747-89C8-B5A88DE017D2}"/>
      </w:docPartPr>
      <w:docPartBody>
        <w:p w:rsidR="00CC3741" w:rsidRDefault="002643CB">
          <w:pPr>
            <w:pStyle w:val="70B7EDD373114F1B8A321BF3E53963D4"/>
          </w:pPr>
          <w:r>
            <w:rPr>
              <w:lang w:bidi="es-ES"/>
            </w:rPr>
            <w:t>Número</w:t>
          </w:r>
        </w:p>
      </w:docPartBody>
    </w:docPart>
    <w:docPart>
      <w:docPartPr>
        <w:name w:val="EAF396F74BD44CCAA90F78E19867B0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AE2FBE-8A25-40C7-9CDA-7FB9A4B47B3C}"/>
      </w:docPartPr>
      <w:docPartBody>
        <w:p w:rsidR="00CC3741" w:rsidRDefault="002643CB">
          <w:pPr>
            <w:pStyle w:val="EAF396F74BD44CCAA90F78E19867B0BA"/>
          </w:pPr>
          <w:r>
            <w:rPr>
              <w:lang w:bidi="es-ES"/>
            </w:rPr>
            <w:t>Documento de administración de problema</w:t>
          </w:r>
        </w:p>
      </w:docPartBody>
    </w:docPart>
    <w:docPart>
      <w:docPartPr>
        <w:name w:val="271E11FBBB704FA8B6ECCD6CEC0C5D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38BCE4-5293-47F8-90C1-D62447179424}"/>
      </w:docPartPr>
      <w:docPartBody>
        <w:p w:rsidR="00CC3741" w:rsidRDefault="002643CB">
          <w:pPr>
            <w:pStyle w:val="271E11FBBB704FA8B6ECCD6CEC0C5DEE"/>
          </w:pPr>
          <w:r>
            <w:rPr>
              <w:lang w:bidi="es-ES"/>
            </w:rPr>
            <w:t>Nombre</w:t>
          </w:r>
        </w:p>
      </w:docPartBody>
    </w:docPart>
    <w:docPart>
      <w:docPartPr>
        <w:name w:val="3E95149C6A044FB4BB729A4959834D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6EF0AF-FA30-4BF1-B982-70C4B986F844}"/>
      </w:docPartPr>
      <w:docPartBody>
        <w:p w:rsidR="00CC3741" w:rsidRDefault="002643CB">
          <w:pPr>
            <w:pStyle w:val="3E95149C6A044FB4BB729A4959834D3A"/>
          </w:pPr>
          <w:r>
            <w:rPr>
              <w:lang w:bidi="es-ES"/>
            </w:rPr>
            <w:t>Responsabilidad</w:t>
          </w:r>
        </w:p>
      </w:docPartBody>
    </w:docPart>
    <w:docPart>
      <w:docPartPr>
        <w:name w:val="5C307092C06C4B268F3CC5CA60DEB1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C9F34C-7BC9-4BFA-AB43-E0166E7A46FE}"/>
      </w:docPartPr>
      <w:docPartBody>
        <w:p w:rsidR="00CC3741" w:rsidRDefault="002643CB">
          <w:pPr>
            <w:pStyle w:val="5C307092C06C4B268F3CC5CA60DEB1B1"/>
          </w:pPr>
          <w:r>
            <w:rPr>
              <w:lang w:bidi="es-ES"/>
            </w:rPr>
            <w:t>Número</w:t>
          </w:r>
        </w:p>
      </w:docPartBody>
    </w:docPart>
    <w:docPart>
      <w:docPartPr>
        <w:name w:val="DB0B8D666EFC4FEF8DDF5F8D5E43D8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CDA5F7-4649-4A41-A87C-1ABB5FA9628C}"/>
      </w:docPartPr>
      <w:docPartBody>
        <w:p w:rsidR="00CC3741" w:rsidRDefault="002643CB">
          <w:pPr>
            <w:pStyle w:val="DB0B8D666EFC4FEF8DDF5F8D5E43D85B"/>
          </w:pPr>
          <w:r>
            <w:rPr>
              <w:lang w:bidi="es-ES"/>
            </w:rPr>
            <w:t>Documento de control de cambios</w:t>
          </w:r>
        </w:p>
      </w:docPartBody>
    </w:docPart>
    <w:docPart>
      <w:docPartPr>
        <w:name w:val="61087A7F136C412F922A9FCEB847E3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8A32FA-41AD-4FE2-BD0D-F12AD7A2C34F}"/>
      </w:docPartPr>
      <w:docPartBody>
        <w:p w:rsidR="00CC3741" w:rsidRDefault="002643CB">
          <w:pPr>
            <w:pStyle w:val="61087A7F136C412F922A9FCEB847E3FB"/>
          </w:pPr>
          <w:r>
            <w:rPr>
              <w:lang w:bidi="es-ES"/>
            </w:rPr>
            <w:t>Nombre</w:t>
          </w:r>
        </w:p>
      </w:docPartBody>
    </w:docPart>
    <w:docPart>
      <w:docPartPr>
        <w:name w:val="33BFD1D722E44B3AA76C40B3F6A433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8B72D1-BE84-4EC3-A102-322814F92273}"/>
      </w:docPartPr>
      <w:docPartBody>
        <w:p w:rsidR="00CC3741" w:rsidRDefault="002643CB">
          <w:pPr>
            <w:pStyle w:val="33BFD1D722E44B3AA76C40B3F6A4338E"/>
          </w:pPr>
          <w:r>
            <w:rPr>
              <w:lang w:bidi="es-ES"/>
            </w:rPr>
            <w:t>Responsabilidad</w:t>
          </w:r>
        </w:p>
      </w:docPartBody>
    </w:docPart>
    <w:docPart>
      <w:docPartPr>
        <w:name w:val="46996E20EABB478E852A544B3B9E10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7192E3-35B2-44DF-85DB-CE4E0593CF2A}"/>
      </w:docPartPr>
      <w:docPartBody>
        <w:p w:rsidR="00CC3741" w:rsidRDefault="002643CB">
          <w:pPr>
            <w:pStyle w:val="46996E20EABB478E852A544B3B9E1070"/>
          </w:pPr>
          <w:r>
            <w:rPr>
              <w:lang w:bidi="es-ES"/>
            </w:rPr>
            <w:t>Número</w:t>
          </w:r>
        </w:p>
      </w:docPartBody>
    </w:docPart>
    <w:docPart>
      <w:docPartPr>
        <w:name w:val="B641C1834BFE4D498D23E93A02EC78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ED1DA2-5CDD-4668-920E-FA51C4CF3BCD}"/>
      </w:docPartPr>
      <w:docPartBody>
        <w:p w:rsidR="00CC3741" w:rsidRDefault="002643CB">
          <w:pPr>
            <w:pStyle w:val="B641C1834BFE4D498D23E93A02EC788A"/>
          </w:pPr>
          <w:r>
            <w:rPr>
              <w:lang w:bidi="es-ES"/>
            </w:rPr>
            <w:t>Programación del proyecto</w:t>
          </w:r>
        </w:p>
      </w:docPartBody>
    </w:docPart>
    <w:docPart>
      <w:docPartPr>
        <w:name w:val="F215B34CCDC344009D5F19F25573A2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B5124B-0150-458E-960A-067DDC352E00}"/>
      </w:docPartPr>
      <w:docPartBody>
        <w:p w:rsidR="00CC3741" w:rsidRDefault="002643CB">
          <w:pPr>
            <w:pStyle w:val="F215B34CCDC344009D5F19F25573A250"/>
          </w:pPr>
          <w:r>
            <w:rPr>
              <w:lang w:bidi="es-ES"/>
            </w:rPr>
            <w:t>Nombre</w:t>
          </w:r>
        </w:p>
      </w:docPartBody>
    </w:docPart>
    <w:docPart>
      <w:docPartPr>
        <w:name w:val="68A91FF7A815444EB3E73DC65C9198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4F122E-F2D0-48B6-95D1-97B09BDB4FE3}"/>
      </w:docPartPr>
      <w:docPartBody>
        <w:p w:rsidR="00CC3741" w:rsidRDefault="002643CB">
          <w:pPr>
            <w:pStyle w:val="68A91FF7A815444EB3E73DC65C919821"/>
          </w:pPr>
          <w:r>
            <w:rPr>
              <w:lang w:bidi="es-ES"/>
            </w:rPr>
            <w:t>Responsabilidad</w:t>
          </w:r>
        </w:p>
      </w:docPartBody>
    </w:docPart>
    <w:docPart>
      <w:docPartPr>
        <w:name w:val="EF9ADA0D3A594BCE96503781FA02F7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054DC8-1956-40EE-831B-0D5DD5CAFE3A}"/>
      </w:docPartPr>
      <w:docPartBody>
        <w:p w:rsidR="00CC3741" w:rsidRDefault="002643CB">
          <w:pPr>
            <w:pStyle w:val="EF9ADA0D3A594BCE96503781FA02F794"/>
          </w:pPr>
          <w:r>
            <w:rPr>
              <w:lang w:bidi="es-ES"/>
            </w:rPr>
            <w:t>Número</w:t>
          </w:r>
        </w:p>
      </w:docPartBody>
    </w:docPart>
    <w:docPart>
      <w:docPartPr>
        <w:name w:val="88F93711D55543B9A0E53C27A0DDFD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CD8F64-2336-4430-A9E1-4F9E16172611}"/>
      </w:docPartPr>
      <w:docPartBody>
        <w:p w:rsidR="00CC3741" w:rsidRDefault="002643CB">
          <w:pPr>
            <w:pStyle w:val="88F93711D55543B9A0E53C27A0DDFD69"/>
          </w:pPr>
          <w:r>
            <w:rPr>
              <w:lang w:bidi="es-ES"/>
            </w:rPr>
            <w:t>Documento 1</w:t>
          </w:r>
        </w:p>
      </w:docPartBody>
    </w:docPart>
    <w:docPart>
      <w:docPartPr>
        <w:name w:val="30C497DC59EB4157BDFF922E8EC2E0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D334D-078B-419F-9FAB-6A21BD0940CE}"/>
      </w:docPartPr>
      <w:docPartBody>
        <w:p w:rsidR="00CC3741" w:rsidRDefault="002643CB">
          <w:pPr>
            <w:pStyle w:val="30C497DC59EB4157BDFF922E8EC2E08E"/>
          </w:pPr>
          <w:r>
            <w:rPr>
              <w:lang w:bidi="es-ES"/>
            </w:rPr>
            <w:t>Nombre</w:t>
          </w:r>
        </w:p>
      </w:docPartBody>
    </w:docPart>
    <w:docPart>
      <w:docPartPr>
        <w:name w:val="23D91A723995442EB4A4023B0CFB1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668C20-8224-48E4-AF3A-494D28C8C7B9}"/>
      </w:docPartPr>
      <w:docPartBody>
        <w:p w:rsidR="00CC3741" w:rsidRDefault="002643CB">
          <w:pPr>
            <w:pStyle w:val="23D91A723995442EB4A4023B0CFB1DDF"/>
          </w:pPr>
          <w:r>
            <w:rPr>
              <w:lang w:bidi="es-ES"/>
            </w:rPr>
            <w:t>Responsabilidad</w:t>
          </w:r>
        </w:p>
      </w:docPartBody>
    </w:docPart>
    <w:docPart>
      <w:docPartPr>
        <w:name w:val="C43A09A362A34610AF973CB9F33879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9ECC85-5F81-4183-BFBD-E228C2FE474A}"/>
      </w:docPartPr>
      <w:docPartBody>
        <w:p w:rsidR="00CC3741" w:rsidRDefault="002643CB">
          <w:pPr>
            <w:pStyle w:val="C43A09A362A34610AF973CB9F33879B2"/>
          </w:pPr>
          <w:r>
            <w:rPr>
              <w:lang w:bidi="es-ES"/>
            </w:rPr>
            <w:t>Número</w:t>
          </w:r>
        </w:p>
      </w:docPartBody>
    </w:docPart>
    <w:docPart>
      <w:docPartPr>
        <w:name w:val="6250EDE715DB4B0086FE35CCA0FBDC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07F707-8B5F-4125-81E2-05F37B45A78C}"/>
      </w:docPartPr>
      <w:docPartBody>
        <w:p w:rsidR="00CC3741" w:rsidRDefault="002643CB">
          <w:pPr>
            <w:pStyle w:val="6250EDE715DB4B0086FE35CCA0FBDC2D"/>
          </w:pPr>
          <w:r>
            <w:rPr>
              <w:lang w:bidi="es-ES"/>
            </w:rPr>
            <w:t>Documento 2</w:t>
          </w:r>
        </w:p>
      </w:docPartBody>
    </w:docPart>
    <w:docPart>
      <w:docPartPr>
        <w:name w:val="187B9458B37C4006AADB0B0F1FCB72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9950F3-924D-4ACE-8BD0-20481EC3D0A5}"/>
      </w:docPartPr>
      <w:docPartBody>
        <w:p w:rsidR="00CC3741" w:rsidRDefault="002643CB">
          <w:pPr>
            <w:pStyle w:val="187B9458B37C4006AADB0B0F1FCB72EC"/>
          </w:pPr>
          <w:r>
            <w:rPr>
              <w:lang w:bidi="es-ES"/>
            </w:rPr>
            <w:t>Nombre</w:t>
          </w:r>
        </w:p>
      </w:docPartBody>
    </w:docPart>
    <w:docPart>
      <w:docPartPr>
        <w:name w:val="E52A7ED136934161BCD638EE8EC7A4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EEB706-942D-4D4E-B31F-B9E7A836A673}"/>
      </w:docPartPr>
      <w:docPartBody>
        <w:p w:rsidR="00CC3741" w:rsidRDefault="002643CB">
          <w:pPr>
            <w:pStyle w:val="E52A7ED136934161BCD638EE8EC7A48C"/>
          </w:pPr>
          <w:r>
            <w:rPr>
              <w:lang w:bidi="es-ES"/>
            </w:rPr>
            <w:t>Responsabilidad</w:t>
          </w:r>
        </w:p>
      </w:docPartBody>
    </w:docPart>
    <w:docPart>
      <w:docPartPr>
        <w:name w:val="334258199B5A4FDD8B48A1EEF0EA7E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69EB51-E09F-4C24-A22C-D828584CAB9B}"/>
      </w:docPartPr>
      <w:docPartBody>
        <w:p w:rsidR="00CC3741" w:rsidRDefault="002643CB">
          <w:pPr>
            <w:pStyle w:val="334258199B5A4FDD8B48A1EEF0EA7E7B"/>
          </w:pPr>
          <w:r>
            <w:rPr>
              <w:lang w:bidi="es-ES"/>
            </w:rPr>
            <w:t>Número</w:t>
          </w:r>
        </w:p>
      </w:docPartBody>
    </w:docPart>
    <w:docPart>
      <w:docPartPr>
        <w:name w:val="DE440E7FEEE147A6B6470D781E539F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8BEDBE-2371-4EF0-AC4B-B0D785F5BE3C}"/>
      </w:docPartPr>
      <w:docPartBody>
        <w:p w:rsidR="00CC3741" w:rsidRDefault="002643CB">
          <w:pPr>
            <w:pStyle w:val="DE440E7FEEE147A6B6470D781E539FE8"/>
          </w:pPr>
          <w:r>
            <w:rPr>
              <w:lang w:bidi="es-ES"/>
            </w:rPr>
            <w:t>Estructura del equipo</w:t>
          </w:r>
        </w:p>
      </w:docPartBody>
    </w:docPart>
    <w:docPart>
      <w:docPartPr>
        <w:name w:val="370D16EEFEA34D2097641ABF84AF2B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5ADA2E-CA7F-4256-98C8-4B6A4075A583}"/>
      </w:docPartPr>
      <w:docPartBody>
        <w:p w:rsidR="00CC3741" w:rsidRDefault="002643CB">
          <w:pPr>
            <w:pStyle w:val="370D16EEFEA34D2097641ABF84AF2B98"/>
          </w:pPr>
          <w:r>
            <w:rPr>
              <w:lang w:bidi="es-ES"/>
            </w:rPr>
            <w:t>Identifique las principales funciones de los miembros del equipo de marketing y los patrones normales de comunicación entre los roles. Puede crear un diagrama o una tabla para ilustrar las relaciones de comunicación.</w:t>
          </w:r>
        </w:p>
      </w:docPartBody>
    </w:docPart>
    <w:docPart>
      <w:docPartPr>
        <w:name w:val="01C2B37D430E487A973A30EA588FF2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BEB6C0-9C16-4ECC-B17E-1ED0C1007890}"/>
      </w:docPartPr>
      <w:docPartBody>
        <w:p w:rsidR="00CC3741" w:rsidRDefault="002643CB">
          <w:pPr>
            <w:pStyle w:val="01C2B37D430E487A973A30EA588FF29D"/>
          </w:pPr>
          <w:r>
            <w:rPr>
              <w:lang w:bidi="es-ES"/>
            </w:rPr>
            <w:t>Objetivos del equipo</w:t>
          </w:r>
        </w:p>
      </w:docPartBody>
    </w:docPart>
    <w:docPart>
      <w:docPartPr>
        <w:name w:val="20C7F590DBDF4A0F923B645AC2FD0F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CB8C82-FB66-4F92-B176-79871BCD649D}"/>
      </w:docPartPr>
      <w:docPartBody>
        <w:p w:rsidR="00CC3741" w:rsidRDefault="002643CB">
          <w:pPr>
            <w:pStyle w:val="20C7F590DBDF4A0F923B645AC2FD0FB0"/>
          </w:pPr>
          <w:r>
            <w:rPr>
              <w:lang w:bidi="es-ES"/>
            </w:rPr>
            <w:t>Escriba una lista de los objetivos de calidad de su equipo.</w:t>
          </w:r>
        </w:p>
      </w:docPartBody>
    </w:docPart>
    <w:docPart>
      <w:docPartPr>
        <w:name w:val="2B849E66E1FB4D4E8128A1A87E08D7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CBC840-41E9-443E-B982-9028D4C27444}"/>
      </w:docPartPr>
      <w:docPartBody>
        <w:p w:rsidR="00CC3741" w:rsidRDefault="002643CB">
          <w:pPr>
            <w:pStyle w:val="2B849E66E1FB4D4E8128A1A87E08D76F"/>
          </w:pPr>
          <w:r>
            <w:rPr>
              <w:lang w:bidi="es-ES"/>
            </w:rPr>
            <w:t>Asignaciones del equipo</w:t>
          </w:r>
        </w:p>
      </w:docPartBody>
    </w:docPart>
    <w:docPart>
      <w:docPartPr>
        <w:name w:val="2251A80E4BAB4F1FBABA32860E9F0E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C10ABD-5C9B-4975-A800-B52C51E2AF8D}"/>
      </w:docPartPr>
      <w:docPartBody>
        <w:p w:rsidR="00CC3741" w:rsidRDefault="002643CB">
          <w:pPr>
            <w:pStyle w:val="2251A80E4BAB4F1FBABA32860E9F0E3C"/>
          </w:pPr>
          <w:r>
            <w:rPr>
              <w:lang w:bidi="es-ES"/>
            </w:rPr>
            <w:t>Use la tabla siguiente para realizar un esquema de los equipos marketing del proyecto, los objetivos del equipo, los responsables de grupo y los roles del equipo.</w:t>
          </w:r>
        </w:p>
      </w:docPartBody>
    </w:docPart>
    <w:docPart>
      <w:docPartPr>
        <w:name w:val="B687F9E1C33A44DD8C91A1DC3B98E0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A15BEF-E9C2-4C38-971E-EDE9F8009C27}"/>
      </w:docPartPr>
      <w:docPartBody>
        <w:p w:rsidR="00CC3741" w:rsidRDefault="002643CB">
          <w:pPr>
            <w:pStyle w:val="B687F9E1C33A44DD8C91A1DC3B98E070"/>
          </w:pPr>
          <w:r>
            <w:rPr>
              <w:rStyle w:val="Textoennegrita"/>
              <w:lang w:bidi="es-ES"/>
            </w:rPr>
            <w:t>Nombre del proyecto</w:t>
          </w:r>
        </w:p>
      </w:docPartBody>
    </w:docPart>
    <w:docPart>
      <w:docPartPr>
        <w:name w:val="6DECE827347144F8BEB68BF9FC4A1E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209F2A-EC7E-4B77-9DE0-2541D38CC1DB}"/>
      </w:docPartPr>
      <w:docPartBody>
        <w:p w:rsidR="00CC3741" w:rsidRDefault="002643CB">
          <w:pPr>
            <w:pStyle w:val="6DECE827347144F8BEB68BF9FC4A1E75"/>
          </w:pPr>
          <w:r>
            <w:rPr>
              <w:rStyle w:val="Textoennegrita"/>
              <w:lang w:bidi="es-ES"/>
            </w:rPr>
            <w:t>equipo del proyecto</w:t>
          </w:r>
        </w:p>
      </w:docPartBody>
    </w:docPart>
    <w:docPart>
      <w:docPartPr>
        <w:name w:val="B8B71382A3854B1E903BFBF2698F02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184BDF-6D2D-4153-AF09-8C4E03D03C56}"/>
      </w:docPartPr>
      <w:docPartBody>
        <w:p w:rsidR="00CC3741" w:rsidRDefault="002643CB">
          <w:pPr>
            <w:pStyle w:val="B8B71382A3854B1E903BFBF2698F0215"/>
          </w:pPr>
          <w:r>
            <w:rPr>
              <w:lang w:bidi="es-ES"/>
            </w:rPr>
            <w:t>Nombre de equipo</w:t>
          </w:r>
        </w:p>
      </w:docPartBody>
    </w:docPart>
    <w:docPart>
      <w:docPartPr>
        <w:name w:val="925386537D5D4D05BE90D0E258C541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E1C0D8-847B-45FF-833D-4514A77BED95}"/>
      </w:docPartPr>
      <w:docPartBody>
        <w:p w:rsidR="00CC3741" w:rsidRDefault="002643CB">
          <w:pPr>
            <w:pStyle w:val="925386537D5D4D05BE90D0E258C541FB"/>
          </w:pPr>
          <w:r>
            <w:rPr>
              <w:lang w:bidi="es-ES"/>
            </w:rPr>
            <w:t>Objetivos del equipo</w:t>
          </w:r>
        </w:p>
      </w:docPartBody>
    </w:docPart>
    <w:docPart>
      <w:docPartPr>
        <w:name w:val="3EB60CA07AF54FB5BCC3A9698724AC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63F535-9159-4E48-949C-00FC0209F560}"/>
      </w:docPartPr>
      <w:docPartBody>
        <w:p w:rsidR="00CC3741" w:rsidRDefault="002643CB">
          <w:pPr>
            <w:pStyle w:val="3EB60CA07AF54FB5BCC3A9698724ACFD"/>
          </w:pPr>
          <w:r>
            <w:rPr>
              <w:lang w:bidi="es-ES"/>
            </w:rPr>
            <w:t>Responsable de grupo</w:t>
          </w:r>
        </w:p>
      </w:docPartBody>
    </w:docPart>
    <w:docPart>
      <w:docPartPr>
        <w:name w:val="CBC00B06512E45C2852DDFDA2D04E4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506BC9-8853-4133-BF58-BC34ACFA3EF0}"/>
      </w:docPartPr>
      <w:docPartBody>
        <w:p w:rsidR="00CC3741" w:rsidRDefault="002643CB">
          <w:pPr>
            <w:pStyle w:val="CBC00B06512E45C2852DDFDA2D04E4B4"/>
          </w:pPr>
          <w:r>
            <w:rPr>
              <w:lang w:bidi="es-ES"/>
            </w:rPr>
            <w:t>Roles del equipo</w:t>
          </w:r>
        </w:p>
      </w:docPartBody>
    </w:docPart>
    <w:docPart>
      <w:docPartPr>
        <w:name w:val="729C7B76820A4ADDB9202EED09C111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22424D-F9EB-4894-8769-A094E043AE6E}"/>
      </w:docPartPr>
      <w:docPartBody>
        <w:p w:rsidR="00CC3741" w:rsidRDefault="002643CB">
          <w:pPr>
            <w:pStyle w:val="729C7B76820A4ADDB9202EED09C11150"/>
          </w:pPr>
          <w:r>
            <w:rPr>
              <w:lang w:bidi="es-ES"/>
            </w:rPr>
            <w:t>Nombre 1</w:t>
          </w:r>
        </w:p>
      </w:docPartBody>
    </w:docPart>
    <w:docPart>
      <w:docPartPr>
        <w:name w:val="057B5879669540CEBBFB962ACAD46F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7F932B-C92B-4A75-92DB-7D7195887B19}"/>
      </w:docPartPr>
      <w:docPartBody>
        <w:p w:rsidR="00CC3741" w:rsidRDefault="002643CB">
          <w:pPr>
            <w:pStyle w:val="057B5879669540CEBBFB962ACAD46FF5"/>
          </w:pPr>
          <w:r>
            <w:rPr>
              <w:lang w:bidi="es-ES"/>
            </w:rPr>
            <w:t>Objetivos</w:t>
          </w:r>
        </w:p>
      </w:docPartBody>
    </w:docPart>
    <w:docPart>
      <w:docPartPr>
        <w:name w:val="A96CBD51DBD94E5AB924FEE4493265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D864F7-A1FE-48F2-A4BF-4DAE8A00C423}"/>
      </w:docPartPr>
      <w:docPartBody>
        <w:p w:rsidR="00CC3741" w:rsidRDefault="002643CB">
          <w:pPr>
            <w:pStyle w:val="A96CBD51DBD94E5AB924FEE4493265E6"/>
          </w:pPr>
          <w:r>
            <w:rPr>
              <w:lang w:bidi="es-ES"/>
            </w:rPr>
            <w:t>Nombre del cliente potencial</w:t>
          </w:r>
        </w:p>
      </w:docPartBody>
    </w:docPart>
    <w:docPart>
      <w:docPartPr>
        <w:name w:val="9DEBA78B945C4096BB52F3185E6467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BD04D6-CC9E-4CB4-A971-7421A740D94E}"/>
      </w:docPartPr>
      <w:docPartBody>
        <w:p w:rsidR="00CC3741" w:rsidRDefault="002643CB">
          <w:pPr>
            <w:pStyle w:val="9DEBA78B945C4096BB52F3185E64676F"/>
          </w:pPr>
          <w:r>
            <w:rPr>
              <w:lang w:bidi="es-ES"/>
            </w:rPr>
            <w:t>Roles</w:t>
          </w:r>
        </w:p>
      </w:docPartBody>
    </w:docPart>
    <w:docPart>
      <w:docPartPr>
        <w:name w:val="86E51F6F90C44429BA73C9CEFB19A2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E4DA48-8119-4AAF-B8D6-3E9D615A7F95}"/>
      </w:docPartPr>
      <w:docPartBody>
        <w:p w:rsidR="00CC3741" w:rsidRDefault="002643CB">
          <w:pPr>
            <w:pStyle w:val="86E51F6F90C44429BA73C9CEFB19A207"/>
          </w:pPr>
          <w:r>
            <w:rPr>
              <w:lang w:bidi="es-ES"/>
            </w:rPr>
            <w:t>Nombre 2</w:t>
          </w:r>
        </w:p>
      </w:docPartBody>
    </w:docPart>
    <w:docPart>
      <w:docPartPr>
        <w:name w:val="231489BF2BF141399E8B51DFBBCCAC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17E9AB-2205-43BB-951A-1873BA077311}"/>
      </w:docPartPr>
      <w:docPartBody>
        <w:p w:rsidR="00CC3741" w:rsidRDefault="002643CB">
          <w:pPr>
            <w:pStyle w:val="231489BF2BF141399E8B51DFBBCCAC3B"/>
          </w:pPr>
          <w:r>
            <w:rPr>
              <w:lang w:bidi="es-ES"/>
            </w:rPr>
            <w:t>Objetivos</w:t>
          </w:r>
        </w:p>
      </w:docPartBody>
    </w:docPart>
    <w:docPart>
      <w:docPartPr>
        <w:name w:val="9CBDDFD75C594D3687DBA30B5B6268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D2C1EC-4E61-4834-ACEB-FF772F4BEAF6}"/>
      </w:docPartPr>
      <w:docPartBody>
        <w:p w:rsidR="00CC3741" w:rsidRDefault="002643CB">
          <w:pPr>
            <w:pStyle w:val="9CBDDFD75C594D3687DBA30B5B626890"/>
          </w:pPr>
          <w:r>
            <w:rPr>
              <w:lang w:bidi="es-ES"/>
            </w:rPr>
            <w:t>Nombre del cliente potencial</w:t>
          </w:r>
        </w:p>
      </w:docPartBody>
    </w:docPart>
    <w:docPart>
      <w:docPartPr>
        <w:name w:val="C402B72F083A4EA68068609259902D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553018-EC61-4876-92F6-95AE0C9313AF}"/>
      </w:docPartPr>
      <w:docPartBody>
        <w:p w:rsidR="00CC3741" w:rsidRDefault="002643CB">
          <w:pPr>
            <w:pStyle w:val="C402B72F083A4EA68068609259902D3D"/>
          </w:pPr>
          <w:r>
            <w:rPr>
              <w:lang w:bidi="es-ES"/>
            </w:rPr>
            <w:t>Roles</w:t>
          </w:r>
        </w:p>
      </w:docPartBody>
    </w:docPart>
    <w:docPart>
      <w:docPartPr>
        <w:name w:val="60E64F796CA94D8CB05E8C5C6CA590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7E76C7-E38A-4F1D-AF72-622EC61A9C83}"/>
      </w:docPartPr>
      <w:docPartBody>
        <w:p w:rsidR="00CC3741" w:rsidRDefault="002643CB">
          <w:pPr>
            <w:pStyle w:val="60E64F796CA94D8CB05E8C5C6CA5904A"/>
          </w:pPr>
          <w:r>
            <w:rPr>
              <w:lang w:bidi="es-ES"/>
            </w:rPr>
            <w:t>Nombre 3</w:t>
          </w:r>
        </w:p>
      </w:docPartBody>
    </w:docPart>
    <w:docPart>
      <w:docPartPr>
        <w:name w:val="789596804DD6471F9A8DF42728479D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59B860-4370-46EA-B8B1-088E56B9C23B}"/>
      </w:docPartPr>
      <w:docPartBody>
        <w:p w:rsidR="00CC3741" w:rsidRDefault="002643CB">
          <w:pPr>
            <w:pStyle w:val="789596804DD6471F9A8DF42728479D39"/>
          </w:pPr>
          <w:r>
            <w:rPr>
              <w:lang w:bidi="es-ES"/>
            </w:rPr>
            <w:t>Objetivos</w:t>
          </w:r>
        </w:p>
      </w:docPartBody>
    </w:docPart>
    <w:docPart>
      <w:docPartPr>
        <w:name w:val="9B38F5A24CD145099E2E1516B6FE9C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3E8F36-A38A-4971-88A8-18FA7BBD714A}"/>
      </w:docPartPr>
      <w:docPartBody>
        <w:p w:rsidR="00CC3741" w:rsidRDefault="002643CB">
          <w:pPr>
            <w:pStyle w:val="9B38F5A24CD145099E2E1516B6FE9C17"/>
          </w:pPr>
          <w:r>
            <w:rPr>
              <w:lang w:bidi="es-ES"/>
            </w:rPr>
            <w:t>Nombre del cliente potencial</w:t>
          </w:r>
        </w:p>
      </w:docPartBody>
    </w:docPart>
    <w:docPart>
      <w:docPartPr>
        <w:name w:val="FA47E530754B49E49EF67675B5CD5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2A3708-4A11-41A8-8966-8E35103DFD3F}"/>
      </w:docPartPr>
      <w:docPartBody>
        <w:p w:rsidR="00CC3741" w:rsidRDefault="002643CB">
          <w:pPr>
            <w:pStyle w:val="FA47E530754B49E49EF67675B5CD5EB3"/>
          </w:pPr>
          <w:r>
            <w:rPr>
              <w:lang w:bidi="es-ES"/>
            </w:rPr>
            <w:t>Roles</w:t>
          </w:r>
        </w:p>
      </w:docPartBody>
    </w:docPart>
    <w:docPart>
      <w:docPartPr>
        <w:name w:val="1C57B368240F4A10B8052CAC475352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A5A672-5120-477B-B748-22618BEF86AA}"/>
      </w:docPartPr>
      <w:docPartBody>
        <w:p w:rsidR="00CC3741" w:rsidRDefault="002643CB">
          <w:pPr>
            <w:pStyle w:val="1C57B368240F4A10B8052CAC475352CE"/>
          </w:pPr>
          <w:r>
            <w:rPr>
              <w:lang w:bidi="es-ES"/>
            </w:rPr>
            <w:t>Nombre 4</w:t>
          </w:r>
        </w:p>
      </w:docPartBody>
    </w:docPart>
    <w:docPart>
      <w:docPartPr>
        <w:name w:val="F07C044082D440F795CA0E62C1569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D2B257-EE5E-47FD-A985-B010BCA3197C}"/>
      </w:docPartPr>
      <w:docPartBody>
        <w:p w:rsidR="00CC3741" w:rsidRDefault="002643CB">
          <w:pPr>
            <w:pStyle w:val="F07C044082D440F795CA0E62C156940B"/>
          </w:pPr>
          <w:r>
            <w:rPr>
              <w:lang w:bidi="es-ES"/>
            </w:rPr>
            <w:t>Objetivos</w:t>
          </w:r>
        </w:p>
      </w:docPartBody>
    </w:docPart>
    <w:docPart>
      <w:docPartPr>
        <w:name w:val="423D86D847F74A84AA323427B6C05E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1A8937-AA51-481C-89A5-07A757EBA17C}"/>
      </w:docPartPr>
      <w:docPartBody>
        <w:p w:rsidR="00CC3741" w:rsidRDefault="002643CB">
          <w:pPr>
            <w:pStyle w:val="423D86D847F74A84AA323427B6C05E8D"/>
          </w:pPr>
          <w:r>
            <w:rPr>
              <w:lang w:bidi="es-ES"/>
            </w:rPr>
            <w:t>Nombre del cliente potencial</w:t>
          </w:r>
        </w:p>
      </w:docPartBody>
    </w:docPart>
    <w:docPart>
      <w:docPartPr>
        <w:name w:val="FA1AC0CD64884AAFBEE12FE99A65ED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1B1046-3842-45DD-92BA-99F9BDE1C252}"/>
      </w:docPartPr>
      <w:docPartBody>
        <w:p w:rsidR="00CC3741" w:rsidRDefault="002643CB">
          <w:pPr>
            <w:pStyle w:val="FA1AC0CD64884AAFBEE12FE99A65EDBB"/>
          </w:pPr>
          <w:r>
            <w:rPr>
              <w:lang w:bidi="es-ES"/>
            </w:rPr>
            <w:t>Roles</w:t>
          </w:r>
        </w:p>
      </w:docPartBody>
    </w:docPart>
    <w:docPart>
      <w:docPartPr>
        <w:name w:val="A19E2DCA263E4318848E1A16DD0796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8901D8-3ADD-45F8-AD26-98A3FEFF3489}"/>
      </w:docPartPr>
      <w:docPartBody>
        <w:p w:rsidR="00CC3741" w:rsidRDefault="002643CB">
          <w:pPr>
            <w:pStyle w:val="A19E2DCA263E4318848E1A16DD0796D8"/>
          </w:pPr>
          <w:r>
            <w:rPr>
              <w:lang w:bidi="es-ES"/>
            </w:rPr>
            <w:t>Nombre 5</w:t>
          </w:r>
        </w:p>
      </w:docPartBody>
    </w:docPart>
    <w:docPart>
      <w:docPartPr>
        <w:name w:val="54D7CFD4C868432EA47B43BAEF504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C8AC36-F021-48A5-9F4D-04B720186A73}"/>
      </w:docPartPr>
      <w:docPartBody>
        <w:p w:rsidR="00CC3741" w:rsidRDefault="002643CB">
          <w:pPr>
            <w:pStyle w:val="54D7CFD4C868432EA47B43BAEF504A97"/>
          </w:pPr>
          <w:r>
            <w:rPr>
              <w:lang w:bidi="es-ES"/>
            </w:rPr>
            <w:t>Objetivos</w:t>
          </w:r>
        </w:p>
      </w:docPartBody>
    </w:docPart>
    <w:docPart>
      <w:docPartPr>
        <w:name w:val="B0F99BC5368C4FE0BAB9468463C152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EE0499-4975-41A2-AE0B-7FEC7395634B}"/>
      </w:docPartPr>
      <w:docPartBody>
        <w:p w:rsidR="00CC3741" w:rsidRDefault="002643CB">
          <w:pPr>
            <w:pStyle w:val="B0F99BC5368C4FE0BAB9468463C152D5"/>
          </w:pPr>
          <w:r>
            <w:rPr>
              <w:lang w:bidi="es-ES"/>
            </w:rPr>
            <w:t>Nombre del cliente potencial</w:t>
          </w:r>
        </w:p>
      </w:docPartBody>
    </w:docPart>
    <w:docPart>
      <w:docPartPr>
        <w:name w:val="14EAF7F13A574895906383DC48A85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E0EACB-0F5B-4018-A359-CE151185CEE1}"/>
      </w:docPartPr>
      <w:docPartBody>
        <w:p w:rsidR="00CC3741" w:rsidRDefault="002643CB">
          <w:pPr>
            <w:pStyle w:val="14EAF7F13A574895906383DC48A85B7F"/>
          </w:pPr>
          <w:r>
            <w:rPr>
              <w:lang w:bidi="es-ES"/>
            </w:rPr>
            <w:t>Roles</w:t>
          </w:r>
        </w:p>
      </w:docPartBody>
    </w:docPart>
    <w:docPart>
      <w:docPartPr>
        <w:name w:val="47E7264CFC2C4C368E6E354E53C0E6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777D3E-8BF9-4062-A312-620DF971840D}"/>
      </w:docPartPr>
      <w:docPartBody>
        <w:p w:rsidR="00CC3741" w:rsidRDefault="002643CB">
          <w:pPr>
            <w:pStyle w:val="47E7264CFC2C4C368E6E354E53C0E611"/>
          </w:pPr>
          <w:r>
            <w:rPr>
              <w:lang w:bidi="es-ES"/>
            </w:rPr>
            <w:t>Responsabilidades y roles de equipo</w:t>
          </w:r>
        </w:p>
      </w:docPartBody>
    </w:docPart>
    <w:docPart>
      <w:docPartPr>
        <w:name w:val="A3521516120745BC83BC38615EFCD3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A974BE-BE08-4A21-9A76-0F5E7AFCA78F}"/>
      </w:docPartPr>
      <w:docPartBody>
        <w:p w:rsidR="00CC3741" w:rsidRDefault="002643CB">
          <w:pPr>
            <w:pStyle w:val="A3521516120745BC83BC38615EFCD397"/>
          </w:pPr>
          <w:r>
            <w:rPr>
              <w:lang w:bidi="es-ES"/>
            </w:rPr>
            <w:t>Identifique las responsabilidades asignadas a cada uno de los roles de equipo.</w:t>
          </w:r>
        </w:p>
      </w:docPartBody>
    </w:docPart>
    <w:docPart>
      <w:docPartPr>
        <w:name w:val="F5483B0E5C9D41B092ECCB527F62A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6847F1-68A8-42F7-97E7-5950D31BA78C}"/>
      </w:docPartPr>
      <w:docPartBody>
        <w:p w:rsidR="00CC3741" w:rsidRDefault="002643CB">
          <w:pPr>
            <w:pStyle w:val="F5483B0E5C9D41B092ECCB527F62A75A"/>
          </w:pPr>
          <w:r>
            <w:rPr>
              <w:lang w:bidi="es-ES"/>
            </w:rPr>
            <w:t>Administración de riesgos y problemas</w:t>
          </w:r>
        </w:p>
      </w:docPartBody>
    </w:docPart>
    <w:docPart>
      <w:docPartPr>
        <w:name w:val="1B1CE60E1960431DA22F6C6427B46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10DA29-D678-4B82-8AAA-F91EC5C7DC86}"/>
      </w:docPartPr>
      <w:docPartBody>
        <w:p w:rsidR="00CC3741" w:rsidRDefault="002643CB">
          <w:pPr>
            <w:pStyle w:val="1B1CE60E1960431DA22F6C6427B46FBD"/>
          </w:pPr>
          <w:r>
            <w:rPr>
              <w:lang w:bidi="es-ES"/>
            </w:rPr>
            <w:t>Posibles problemas y excepciones</w:t>
          </w:r>
        </w:p>
      </w:docPartBody>
    </w:docPart>
    <w:docPart>
      <w:docPartPr>
        <w:name w:val="76939C7F20714B878C0D51DC929B4D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C37E07-6C33-43CE-A9FC-DD0289065D46}"/>
      </w:docPartPr>
      <w:docPartBody>
        <w:p w:rsidR="00CC3741" w:rsidRDefault="002643CB">
          <w:pPr>
            <w:pStyle w:val="76939C7F20714B878C0D51DC929B4D33"/>
          </w:pPr>
          <w:r>
            <w:rPr>
              <w:lang w:bidi="es-ES"/>
            </w:rPr>
            <w:t>Escriba una lista de todos los posibles problemas que puedan surgir durante el proyecto y una lista de sus causas, síntomas, consecuencias y posibles soluciones.</w:t>
          </w:r>
        </w:p>
      </w:docPartBody>
    </w:docPart>
    <w:docPart>
      <w:docPartPr>
        <w:name w:val="94283A37BC934F5CAF6D388EB1B4C7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E8D55C-98ED-4830-AAAE-D49D5AF758E6}"/>
      </w:docPartPr>
      <w:docPartBody>
        <w:p w:rsidR="00CC3741" w:rsidRDefault="002643CB">
          <w:pPr>
            <w:pStyle w:val="94283A37BC934F5CAF6D388EB1B4C797"/>
          </w:pPr>
          <w:r>
            <w:rPr>
              <w:lang w:bidi="es-ES"/>
            </w:rPr>
            <w:t>Medidas correctivas adecuadas</w:t>
          </w:r>
        </w:p>
      </w:docPartBody>
    </w:docPart>
    <w:docPart>
      <w:docPartPr>
        <w:name w:val="47BDA15755F84FA3A90F36AA019B9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188547-54E9-43CC-B7EC-17C8707D8C6C}"/>
      </w:docPartPr>
      <w:docPartBody>
        <w:p w:rsidR="00CC3741" w:rsidRDefault="002643CB">
          <w:pPr>
            <w:pStyle w:val="47BDA15755F84FA3A90F36AA019B9C2B"/>
          </w:pPr>
          <w:r>
            <w:rPr>
              <w:lang w:bidi="es-ES"/>
            </w:rPr>
            <w:t>Para cada problema, identifique la mejor forma de solucionarlo e identifique los pasos que su equipo debe dar para implementar la resolución.</w:t>
          </w:r>
        </w:p>
      </w:docPartBody>
    </w:docPart>
    <w:docPart>
      <w:docPartPr>
        <w:name w:val="FC50B2D0D002499A82A421B30A25EC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8581A3-28A3-4E97-8239-4BB644979E18}"/>
      </w:docPartPr>
      <w:docPartBody>
        <w:p w:rsidR="00CC3741" w:rsidRDefault="002643CB">
          <w:pPr>
            <w:pStyle w:val="FC50B2D0D002499A82A421B30A25ECED"/>
          </w:pPr>
          <w:r>
            <w:rPr>
              <w:lang w:bidi="es-ES"/>
            </w:rPr>
            <w:t>Seguimiento de problemas y riesgos</w:t>
          </w:r>
        </w:p>
      </w:docPartBody>
    </w:docPart>
    <w:docPart>
      <w:docPartPr>
        <w:name w:val="8F68A79FEA2840A5BD3C1115B70DC0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898252-C488-466F-8F10-678CFA03EB5E}"/>
      </w:docPartPr>
      <w:docPartBody>
        <w:p w:rsidR="00CC3741" w:rsidRDefault="002643CB">
          <w:pPr>
            <w:pStyle w:val="8F68A79FEA2840A5BD3C1115B70DC0AE"/>
          </w:pPr>
          <w:r>
            <w:rPr>
              <w:lang w:bidi="es-ES"/>
            </w:rPr>
            <w:t>En la tabla siguiente, realice un seguimiento de los riesgos y problemas que identificó.</w:t>
          </w:r>
        </w:p>
      </w:docPartBody>
    </w:docPart>
    <w:docPart>
      <w:docPartPr>
        <w:name w:val="01C8593460B243C08D443BC5D2E97D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386395-0007-4F11-AA9C-61AF57F8920A}"/>
      </w:docPartPr>
      <w:docPartBody>
        <w:p w:rsidR="00CC3741" w:rsidRDefault="002643CB">
          <w:pPr>
            <w:pStyle w:val="01C8593460B243C08D443BC5D2E97DDE"/>
          </w:pPr>
          <w:r>
            <w:rPr>
              <w:lang w:bidi="es-ES"/>
            </w:rPr>
            <w:t>Fecha de registro</w:t>
          </w:r>
        </w:p>
      </w:docPartBody>
    </w:docPart>
    <w:docPart>
      <w:docPartPr>
        <w:name w:val="91C4933DC7754B64B292D841F1216C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88BA68-B725-40D4-B999-5533AA9985F5}"/>
      </w:docPartPr>
      <w:docPartBody>
        <w:p w:rsidR="00CC3741" w:rsidRDefault="002643CB">
          <w:pPr>
            <w:pStyle w:val="91C4933DC7754B64B292D841F1216C04"/>
          </w:pPr>
          <w:r>
            <w:rPr>
              <w:lang w:bidi="es-ES"/>
            </w:rPr>
            <w:t>Descripción de riesgo</w:t>
          </w:r>
        </w:p>
      </w:docPartBody>
    </w:docPart>
    <w:docPart>
      <w:docPartPr>
        <w:name w:val="C90974271C1C45D7BEB44813E39890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2275CF-DA78-4179-9EF8-797EC9BCACAB}"/>
      </w:docPartPr>
      <w:docPartBody>
        <w:p w:rsidR="00CC3741" w:rsidRDefault="002643CB">
          <w:pPr>
            <w:pStyle w:val="C90974271C1C45D7BEB44813E39890E7"/>
          </w:pPr>
          <w:r>
            <w:rPr>
              <w:lang w:bidi="es-ES"/>
            </w:rPr>
            <w:t>Probabilidad</w:t>
          </w:r>
        </w:p>
      </w:docPartBody>
    </w:docPart>
    <w:docPart>
      <w:docPartPr>
        <w:name w:val="D388AA8C3CEF4FE8A9FE2D457E1BD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829FFC-0DFC-4DA6-BD99-6808205B6067}"/>
      </w:docPartPr>
      <w:docPartBody>
        <w:p w:rsidR="00CC3741" w:rsidRDefault="002643CB">
          <w:pPr>
            <w:pStyle w:val="D388AA8C3CEF4FE8A9FE2D457E1BDF97"/>
          </w:pPr>
          <w:r>
            <w:rPr>
              <w:lang w:bidi="es-ES"/>
            </w:rPr>
            <w:t>Impacto</w:t>
          </w:r>
        </w:p>
      </w:docPartBody>
    </w:docPart>
    <w:docPart>
      <w:docPartPr>
        <w:name w:val="0249E23948C541A38A3835F2820AF1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CFC80C-72BB-4C19-BC78-3C1BC39046BB}"/>
      </w:docPartPr>
      <w:docPartBody>
        <w:p w:rsidR="00CC3741" w:rsidRDefault="002643CB">
          <w:pPr>
            <w:pStyle w:val="0249E23948C541A38A3835F2820AF14C"/>
          </w:pPr>
          <w:r>
            <w:rPr>
              <w:lang w:bidi="es-ES"/>
            </w:rPr>
            <w:t>Plan de mitigación</w:t>
          </w:r>
        </w:p>
      </w:docPartBody>
    </w:docPart>
    <w:docPart>
      <w:docPartPr>
        <w:name w:val="08BF5E83772A42F1A5D84E25DB92C7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DED4CE-8DF2-49CA-82F3-F39DFEE645CE}"/>
      </w:docPartPr>
      <w:docPartBody>
        <w:p w:rsidR="00CC3741" w:rsidRDefault="002643CB">
          <w:pPr>
            <w:pStyle w:val="08BF5E83772A42F1A5D84E25DB92C7FA"/>
          </w:pPr>
          <w:r>
            <w:rPr>
              <w:lang w:bidi="es-ES"/>
            </w:rPr>
            <w:t>Fecha 1</w:t>
          </w:r>
        </w:p>
      </w:docPartBody>
    </w:docPart>
    <w:docPart>
      <w:docPartPr>
        <w:name w:val="B3C8481DC6AB489B80B48D68AD0FC2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AC26B-1D0F-4178-9153-9A967CD43D54}"/>
      </w:docPartPr>
      <w:docPartBody>
        <w:p w:rsidR="00CC3741" w:rsidRDefault="002643CB">
          <w:pPr>
            <w:pStyle w:val="B3C8481DC6AB489B80B48D68AD0FC21E"/>
          </w:pPr>
          <w:r>
            <w:rPr>
              <w:lang w:bidi="es-ES"/>
            </w:rPr>
            <w:t>Descripción</w:t>
          </w:r>
        </w:p>
      </w:docPartBody>
    </w:docPart>
    <w:docPart>
      <w:docPartPr>
        <w:name w:val="2355A645A0B141EA924B62FDC7F34D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1E19BB-C006-4D54-8B03-D9E5C2CC9141}"/>
      </w:docPartPr>
      <w:docPartBody>
        <w:p w:rsidR="00CC3741" w:rsidRDefault="002643CB">
          <w:pPr>
            <w:pStyle w:val="2355A645A0B141EA924B62FDC7F34DFA"/>
          </w:pPr>
          <w:r>
            <w:rPr>
              <w:lang w:bidi="es-ES"/>
            </w:rPr>
            <w:t>Probabilidad</w:t>
          </w:r>
        </w:p>
      </w:docPartBody>
    </w:docPart>
    <w:docPart>
      <w:docPartPr>
        <w:name w:val="3B5FE753EEF240C5BF238E2135E0C0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1299F9-A8BA-45D3-8F7E-7F6F2F1BBF60}"/>
      </w:docPartPr>
      <w:docPartBody>
        <w:p w:rsidR="00CC3741" w:rsidRDefault="002643CB">
          <w:pPr>
            <w:pStyle w:val="3B5FE753EEF240C5BF238E2135E0C046"/>
          </w:pPr>
          <w:r>
            <w:rPr>
              <w:lang w:bidi="es-ES"/>
            </w:rPr>
            <w:t>Impacto</w:t>
          </w:r>
        </w:p>
      </w:docPartBody>
    </w:docPart>
    <w:docPart>
      <w:docPartPr>
        <w:name w:val="E2C5CC23E19D4EE6B56A300BC816CD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41AFE8-FCC6-41AC-9E5D-06390083B210}"/>
      </w:docPartPr>
      <w:docPartBody>
        <w:p w:rsidR="00CC3741" w:rsidRDefault="002643CB">
          <w:pPr>
            <w:pStyle w:val="E2C5CC23E19D4EE6B56A300BC816CD4E"/>
          </w:pPr>
          <w:r>
            <w:rPr>
              <w:lang w:bidi="es-ES"/>
            </w:rPr>
            <w:t>Plan</w:t>
          </w:r>
        </w:p>
      </w:docPartBody>
    </w:docPart>
    <w:docPart>
      <w:docPartPr>
        <w:name w:val="E71B21691C3945E69B41F4C02750C2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6A7A6-F7A5-49E5-9E83-4E7CC3CE84AC}"/>
      </w:docPartPr>
      <w:docPartBody>
        <w:p w:rsidR="00CC3741" w:rsidRDefault="002643CB">
          <w:pPr>
            <w:pStyle w:val="E71B21691C3945E69B41F4C02750C2EA"/>
          </w:pPr>
          <w:r>
            <w:rPr>
              <w:lang w:bidi="es-ES"/>
            </w:rPr>
            <w:t>Fecha 2</w:t>
          </w:r>
        </w:p>
      </w:docPartBody>
    </w:docPart>
    <w:docPart>
      <w:docPartPr>
        <w:name w:val="1002A7FC4D4F46EB8840B08232A1A9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0BCD7B-4D66-49E9-AE61-D74D4FB47C08}"/>
      </w:docPartPr>
      <w:docPartBody>
        <w:p w:rsidR="00CC3741" w:rsidRDefault="002643CB">
          <w:pPr>
            <w:pStyle w:val="1002A7FC4D4F46EB8840B08232A1A9C6"/>
          </w:pPr>
          <w:r>
            <w:rPr>
              <w:lang w:bidi="es-ES"/>
            </w:rPr>
            <w:t>Descripción</w:t>
          </w:r>
        </w:p>
      </w:docPartBody>
    </w:docPart>
    <w:docPart>
      <w:docPartPr>
        <w:name w:val="8CE6CE26218B4E0587CAD348BB4690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870D96-DE3F-4AF6-A23D-143F1D03721C}"/>
      </w:docPartPr>
      <w:docPartBody>
        <w:p w:rsidR="00CC3741" w:rsidRDefault="002643CB">
          <w:pPr>
            <w:pStyle w:val="8CE6CE26218B4E0587CAD348BB46907A"/>
          </w:pPr>
          <w:r>
            <w:rPr>
              <w:lang w:bidi="es-ES"/>
            </w:rPr>
            <w:t>Probabilidad</w:t>
          </w:r>
        </w:p>
      </w:docPartBody>
    </w:docPart>
    <w:docPart>
      <w:docPartPr>
        <w:name w:val="9C7712E52993413F9B116C90C0629F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D3F192-6ED2-4EF6-A8EC-2370F3971EFA}"/>
      </w:docPartPr>
      <w:docPartBody>
        <w:p w:rsidR="00CC3741" w:rsidRDefault="002643CB">
          <w:pPr>
            <w:pStyle w:val="9C7712E52993413F9B116C90C0629FBC"/>
          </w:pPr>
          <w:r>
            <w:rPr>
              <w:lang w:bidi="es-ES"/>
            </w:rPr>
            <w:t>Impacto</w:t>
          </w:r>
        </w:p>
      </w:docPartBody>
    </w:docPart>
    <w:docPart>
      <w:docPartPr>
        <w:name w:val="95D4AB532EBD46D2939A6E09C5FDE6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3C1F8C-E0AC-4C9F-9ED5-1739B34DE588}"/>
      </w:docPartPr>
      <w:docPartBody>
        <w:p w:rsidR="00CC3741" w:rsidRDefault="002643CB">
          <w:pPr>
            <w:pStyle w:val="95D4AB532EBD46D2939A6E09C5FDE653"/>
          </w:pPr>
          <w:r>
            <w:rPr>
              <w:lang w:bidi="es-ES"/>
            </w:rPr>
            <w:t>Plan</w:t>
          </w:r>
        </w:p>
      </w:docPartBody>
    </w:docPart>
    <w:docPart>
      <w:docPartPr>
        <w:name w:val="175EBCC124464B5D973CCCC71CB9B1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286F61-6399-493C-981A-7AA24A8170B2}"/>
      </w:docPartPr>
      <w:docPartBody>
        <w:p w:rsidR="00CC3741" w:rsidRDefault="002643CB">
          <w:pPr>
            <w:pStyle w:val="175EBCC124464B5D973CCCC71CB9B18C"/>
          </w:pPr>
          <w:r>
            <w:rPr>
              <w:lang w:bidi="es-ES"/>
            </w:rPr>
            <w:t>Fecha 3</w:t>
          </w:r>
        </w:p>
      </w:docPartBody>
    </w:docPart>
    <w:docPart>
      <w:docPartPr>
        <w:name w:val="FFC5BB07027249E290A5600D712F37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34B32B-F850-4AB9-AAC3-341CA8AB372E}"/>
      </w:docPartPr>
      <w:docPartBody>
        <w:p w:rsidR="00CC3741" w:rsidRDefault="002643CB">
          <w:pPr>
            <w:pStyle w:val="FFC5BB07027249E290A5600D712F3701"/>
          </w:pPr>
          <w:r>
            <w:rPr>
              <w:lang w:bidi="es-ES"/>
            </w:rPr>
            <w:t>Descripción</w:t>
          </w:r>
        </w:p>
      </w:docPartBody>
    </w:docPart>
    <w:docPart>
      <w:docPartPr>
        <w:name w:val="E7B8C33B37D64656B050A87BB19383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816861-A87F-494B-8AE9-BC4BA942D2C3}"/>
      </w:docPartPr>
      <w:docPartBody>
        <w:p w:rsidR="00CC3741" w:rsidRDefault="002643CB">
          <w:pPr>
            <w:pStyle w:val="E7B8C33B37D64656B050A87BB19383D8"/>
          </w:pPr>
          <w:r>
            <w:rPr>
              <w:lang w:bidi="es-ES"/>
            </w:rPr>
            <w:t>Probabilidad</w:t>
          </w:r>
        </w:p>
      </w:docPartBody>
    </w:docPart>
    <w:docPart>
      <w:docPartPr>
        <w:name w:val="7A4EB676EBF242CAAA19987252C943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2AFE41-20B5-474B-AB1E-5BEBF1F9FAAB}"/>
      </w:docPartPr>
      <w:docPartBody>
        <w:p w:rsidR="00CC3741" w:rsidRDefault="002643CB">
          <w:pPr>
            <w:pStyle w:val="7A4EB676EBF242CAAA19987252C9437F"/>
          </w:pPr>
          <w:r>
            <w:rPr>
              <w:lang w:bidi="es-ES"/>
            </w:rPr>
            <w:t>Impacto</w:t>
          </w:r>
        </w:p>
      </w:docPartBody>
    </w:docPart>
    <w:docPart>
      <w:docPartPr>
        <w:name w:val="FA136AF263E448E1BAC0BB1F74FA84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1D1B24-6B5D-4872-AB5A-62D4EEBAABD4}"/>
      </w:docPartPr>
      <w:docPartBody>
        <w:p w:rsidR="00CC3741" w:rsidRDefault="002643CB">
          <w:pPr>
            <w:pStyle w:val="FA136AF263E448E1BAC0BB1F74FA8461"/>
          </w:pPr>
          <w:r>
            <w:rPr>
              <w:lang w:bidi="es-ES"/>
            </w:rPr>
            <w:t>Plan</w:t>
          </w:r>
        </w:p>
      </w:docPartBody>
    </w:docPart>
    <w:docPart>
      <w:docPartPr>
        <w:name w:val="AB2C8AD83781474891A3C8C1DAB36D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69DD6-6FCA-4D10-9057-594687C8A8DD}"/>
      </w:docPartPr>
      <w:docPartBody>
        <w:p w:rsidR="00CC3741" w:rsidRDefault="002643CB">
          <w:pPr>
            <w:pStyle w:val="AB2C8AD83781474891A3C8C1DAB36D77"/>
          </w:pPr>
          <w:r>
            <w:rPr>
              <w:lang w:bidi="es-ES"/>
            </w:rPr>
            <w:t>Proceso de administración de cambios</w:t>
          </w:r>
        </w:p>
      </w:docPartBody>
    </w:docPart>
    <w:docPart>
      <w:docPartPr>
        <w:name w:val="493D536CD5254FED9C4389C1D15F72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8297FA-7C5E-4BC7-9778-32906FE80390}"/>
      </w:docPartPr>
      <w:docPartBody>
        <w:p w:rsidR="00CC3741" w:rsidRDefault="002643CB">
          <w:pPr>
            <w:pStyle w:val="493D536CD5254FED9C4389C1D15F72CA"/>
          </w:pPr>
          <w:r>
            <w:rPr>
              <w:lang w:bidi="es-ES"/>
            </w:rPr>
            <w:t>Pasos del proceso de administración de cambios</w:t>
          </w:r>
        </w:p>
      </w:docPartBody>
    </w:docPart>
    <w:docPart>
      <w:docPartPr>
        <w:name w:val="9192913F7264438CBE0947D82359EF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8DD484-6F36-412A-8366-9559C08A3C0D}"/>
      </w:docPartPr>
      <w:docPartBody>
        <w:p w:rsidR="00CC3741" w:rsidRDefault="002643CB">
          <w:pPr>
            <w:pStyle w:val="9192913F7264438CBE0947D82359EFFD"/>
          </w:pPr>
          <w:r>
            <w:rPr>
              <w:lang w:bidi="es-ES"/>
            </w:rPr>
            <w:t>Describa el proceso que su equipo seguirá para documentar y aprobar los cambios del proyecto. Si su equipo usa un documento de control de cambios, identifique cómo y cuándo deben rellenarlo los miembros del equipo.</w:t>
          </w:r>
        </w:p>
      </w:docPartBody>
    </w:docPart>
    <w:docPart>
      <w:docPartPr>
        <w:name w:val="D04B251FB6FD44C59F8CDB346E4C60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0E55A4-0B67-4E7E-A446-AD524062D686}"/>
      </w:docPartPr>
      <w:docPartBody>
        <w:p w:rsidR="00CC3741" w:rsidRDefault="002643CB">
          <w:pPr>
            <w:pStyle w:val="D04B251FB6FD44C59F8CDB346E4C6074"/>
          </w:pPr>
          <w:r>
            <w:rPr>
              <w:lang w:bidi="es-ES"/>
            </w:rPr>
            <w:t>Flujo del proceso de administración de cambios</w:t>
          </w:r>
        </w:p>
      </w:docPartBody>
    </w:docPart>
    <w:docPart>
      <w:docPartPr>
        <w:name w:val="6D7AFBE175F74DCB8E9735DB8CBEC5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19CF85-8314-4546-855E-A5180B5A3FE7}"/>
      </w:docPartPr>
      <w:docPartBody>
        <w:p w:rsidR="00CC3741" w:rsidRDefault="002643CB">
          <w:pPr>
            <w:pStyle w:val="6D7AFBE175F74DCB8E9735DB8CBEC5BC"/>
          </w:pPr>
          <w:r>
            <w:rPr>
              <w:lang w:bidi="es-ES"/>
            </w:rPr>
            <w:t>Cree un diagrama de flujo del proceso de cambio.</w:t>
          </w:r>
        </w:p>
      </w:docPartBody>
    </w:docPart>
    <w:docPart>
      <w:docPartPr>
        <w:name w:val="FC528B5DA7EA480CB31EAB4789EFFE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FD2F39-C4D4-43D6-BB90-8F3EBB50A861}"/>
      </w:docPartPr>
      <w:docPartBody>
        <w:p w:rsidR="00CC3741" w:rsidRDefault="002643CB">
          <w:pPr>
            <w:pStyle w:val="FC528B5DA7EA480CB31EAB4789EFFE7F"/>
          </w:pPr>
          <w:r>
            <w:rPr>
              <w:lang w:bidi="es-ES"/>
            </w:rPr>
            <w:t>Panel de control de cambios (PCC)</w:t>
          </w:r>
        </w:p>
      </w:docPartBody>
    </w:docPart>
    <w:docPart>
      <w:docPartPr>
        <w:name w:val="7C4602219DC74B31B4880AAD35F7C1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1C7366-B2F2-4F85-B829-E0AA6202D327}"/>
      </w:docPartPr>
      <w:docPartBody>
        <w:p w:rsidR="00CC3741" w:rsidRDefault="002643CB">
          <w:pPr>
            <w:pStyle w:val="7C4602219DC74B31B4880AAD35F7C125"/>
          </w:pPr>
          <w:r>
            <w:rPr>
              <w:lang w:bidi="es-ES"/>
            </w:rPr>
            <w:t>Identifique los componentes del PCC, que determinarán si los problemas se encuentran dentro del ámbito del proyecto actual y si deben solucionarse.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3CB"/>
    <w:rsid w:val="002643CB"/>
    <w:rsid w:val="008F00D7"/>
    <w:rsid w:val="00CC3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423F9E0D533144C7AEA55AEB9663AEB3">
    <w:name w:val="423F9E0D533144C7AEA55AEB9663AEB3"/>
  </w:style>
  <w:style w:type="paragraph" w:customStyle="1" w:styleId="DC1186BD8CC94611B55ECC2FA75CCB52">
    <w:name w:val="DC1186BD8CC94611B55ECC2FA75CCB52"/>
  </w:style>
  <w:style w:type="paragraph" w:customStyle="1" w:styleId="C72F94BEC41247E19CE675834808A1FD">
    <w:name w:val="C72F94BEC41247E19CE675834808A1FD"/>
  </w:style>
  <w:style w:type="paragraph" w:customStyle="1" w:styleId="FA3188923BBE4E66800965A116271BF1">
    <w:name w:val="FA3188923BBE4E66800965A116271BF1"/>
  </w:style>
  <w:style w:type="paragraph" w:customStyle="1" w:styleId="8E860B62B47742AA9485ED7F95200629">
    <w:name w:val="8E860B62B47742AA9485ED7F95200629"/>
  </w:style>
  <w:style w:type="paragraph" w:customStyle="1" w:styleId="34E2E8A640E842C9BF9768A1E1833CD3">
    <w:name w:val="34E2E8A640E842C9BF9768A1E1833CD3"/>
  </w:style>
  <w:style w:type="paragraph" w:customStyle="1" w:styleId="439E644E37B94DA39322773119FAE579">
    <w:name w:val="439E644E37B94DA39322773119FAE579"/>
  </w:style>
  <w:style w:type="paragraph" w:customStyle="1" w:styleId="D357BC441A1A449F970E169A0467D214">
    <w:name w:val="D357BC441A1A449F970E169A0467D214"/>
  </w:style>
  <w:style w:type="paragraph" w:customStyle="1" w:styleId="A75D8A7139FD43B9A46D5368393BE665">
    <w:name w:val="A75D8A7139FD43B9A46D5368393BE665"/>
  </w:style>
  <w:style w:type="paragraph" w:customStyle="1" w:styleId="C3BAE3BFF2D74D55B014265FEBF9ED0D">
    <w:name w:val="C3BAE3BFF2D74D55B014265FEBF9ED0D"/>
  </w:style>
  <w:style w:type="paragraph" w:customStyle="1" w:styleId="E69383E8106542FD8770A01773B90150">
    <w:name w:val="E69383E8106542FD8770A01773B90150"/>
  </w:style>
  <w:style w:type="paragraph" w:customStyle="1" w:styleId="264D6CA79E03428A9A3CB1394214E64D">
    <w:name w:val="264D6CA79E03428A9A3CB1394214E64D"/>
  </w:style>
  <w:style w:type="paragraph" w:customStyle="1" w:styleId="BD0F0B9474B64A15A9872F539BDCC0DC">
    <w:name w:val="BD0F0B9474B64A15A9872F539BDCC0DC"/>
  </w:style>
  <w:style w:type="paragraph" w:customStyle="1" w:styleId="78D87300EB29442589B0BA57575D7EB2">
    <w:name w:val="78D87300EB29442589B0BA57575D7EB2"/>
  </w:style>
  <w:style w:type="paragraph" w:customStyle="1" w:styleId="DC8A59A8191846F594DED389F5A5AC84">
    <w:name w:val="DC8A59A8191846F594DED389F5A5AC84"/>
  </w:style>
  <w:style w:type="paragraph" w:customStyle="1" w:styleId="29CBE12A7D5D4A5283BB62A6F7B1830D">
    <w:name w:val="29CBE12A7D5D4A5283BB62A6F7B1830D"/>
  </w:style>
  <w:style w:type="paragraph" w:customStyle="1" w:styleId="FF6D8433545E4D3784D577DDE423743B">
    <w:name w:val="FF6D8433545E4D3784D577DDE423743B"/>
  </w:style>
  <w:style w:type="paragraph" w:customStyle="1" w:styleId="91E90501C65244B4B0D76CCF4E21FA80">
    <w:name w:val="91E90501C65244B4B0D76CCF4E21FA80"/>
  </w:style>
  <w:style w:type="paragraph" w:customStyle="1" w:styleId="C5C1E272D64D49DA87AC9810C76AD71E">
    <w:name w:val="C5C1E272D64D49DA87AC9810C76AD71E"/>
  </w:style>
  <w:style w:type="paragraph" w:customStyle="1" w:styleId="1F6B0BE1A7AE4DBB82D52B57A514D6BA">
    <w:name w:val="1F6B0BE1A7AE4DBB82D52B57A514D6BA"/>
  </w:style>
  <w:style w:type="paragraph" w:customStyle="1" w:styleId="A50E6F36F1734A1B9C687B05484B4D24">
    <w:name w:val="A50E6F36F1734A1B9C687B05484B4D24"/>
  </w:style>
  <w:style w:type="paragraph" w:customStyle="1" w:styleId="A4EA1E476A62421B9BBB1990A6E1B6A3">
    <w:name w:val="A4EA1E476A62421B9BBB1990A6E1B6A3"/>
  </w:style>
  <w:style w:type="paragraph" w:customStyle="1" w:styleId="70B7EDD373114F1B8A321BF3E53963D4">
    <w:name w:val="70B7EDD373114F1B8A321BF3E53963D4"/>
  </w:style>
  <w:style w:type="paragraph" w:customStyle="1" w:styleId="EAF396F74BD44CCAA90F78E19867B0BA">
    <w:name w:val="EAF396F74BD44CCAA90F78E19867B0BA"/>
  </w:style>
  <w:style w:type="paragraph" w:customStyle="1" w:styleId="271E11FBBB704FA8B6ECCD6CEC0C5DEE">
    <w:name w:val="271E11FBBB704FA8B6ECCD6CEC0C5DEE"/>
  </w:style>
  <w:style w:type="paragraph" w:customStyle="1" w:styleId="3E95149C6A044FB4BB729A4959834D3A">
    <w:name w:val="3E95149C6A044FB4BB729A4959834D3A"/>
  </w:style>
  <w:style w:type="paragraph" w:customStyle="1" w:styleId="5C307092C06C4B268F3CC5CA60DEB1B1">
    <w:name w:val="5C307092C06C4B268F3CC5CA60DEB1B1"/>
  </w:style>
  <w:style w:type="paragraph" w:customStyle="1" w:styleId="DB0B8D666EFC4FEF8DDF5F8D5E43D85B">
    <w:name w:val="DB0B8D666EFC4FEF8DDF5F8D5E43D85B"/>
  </w:style>
  <w:style w:type="paragraph" w:customStyle="1" w:styleId="61087A7F136C412F922A9FCEB847E3FB">
    <w:name w:val="61087A7F136C412F922A9FCEB847E3FB"/>
  </w:style>
  <w:style w:type="paragraph" w:customStyle="1" w:styleId="33BFD1D722E44B3AA76C40B3F6A4338E">
    <w:name w:val="33BFD1D722E44B3AA76C40B3F6A4338E"/>
  </w:style>
  <w:style w:type="paragraph" w:customStyle="1" w:styleId="46996E20EABB478E852A544B3B9E1070">
    <w:name w:val="46996E20EABB478E852A544B3B9E1070"/>
  </w:style>
  <w:style w:type="paragraph" w:customStyle="1" w:styleId="B641C1834BFE4D498D23E93A02EC788A">
    <w:name w:val="B641C1834BFE4D498D23E93A02EC788A"/>
  </w:style>
  <w:style w:type="paragraph" w:customStyle="1" w:styleId="F215B34CCDC344009D5F19F25573A250">
    <w:name w:val="F215B34CCDC344009D5F19F25573A250"/>
  </w:style>
  <w:style w:type="paragraph" w:customStyle="1" w:styleId="68A91FF7A815444EB3E73DC65C919821">
    <w:name w:val="68A91FF7A815444EB3E73DC65C919821"/>
  </w:style>
  <w:style w:type="paragraph" w:customStyle="1" w:styleId="EF9ADA0D3A594BCE96503781FA02F794">
    <w:name w:val="EF9ADA0D3A594BCE96503781FA02F794"/>
  </w:style>
  <w:style w:type="paragraph" w:customStyle="1" w:styleId="88F93711D55543B9A0E53C27A0DDFD69">
    <w:name w:val="88F93711D55543B9A0E53C27A0DDFD69"/>
  </w:style>
  <w:style w:type="paragraph" w:customStyle="1" w:styleId="30C497DC59EB4157BDFF922E8EC2E08E">
    <w:name w:val="30C497DC59EB4157BDFF922E8EC2E08E"/>
  </w:style>
  <w:style w:type="paragraph" w:customStyle="1" w:styleId="23D91A723995442EB4A4023B0CFB1DDF">
    <w:name w:val="23D91A723995442EB4A4023B0CFB1DDF"/>
  </w:style>
  <w:style w:type="paragraph" w:customStyle="1" w:styleId="C43A09A362A34610AF973CB9F33879B2">
    <w:name w:val="C43A09A362A34610AF973CB9F33879B2"/>
  </w:style>
  <w:style w:type="paragraph" w:customStyle="1" w:styleId="6250EDE715DB4B0086FE35CCA0FBDC2D">
    <w:name w:val="6250EDE715DB4B0086FE35CCA0FBDC2D"/>
  </w:style>
  <w:style w:type="paragraph" w:customStyle="1" w:styleId="187B9458B37C4006AADB0B0F1FCB72EC">
    <w:name w:val="187B9458B37C4006AADB0B0F1FCB72EC"/>
  </w:style>
  <w:style w:type="paragraph" w:customStyle="1" w:styleId="E52A7ED136934161BCD638EE8EC7A48C">
    <w:name w:val="E52A7ED136934161BCD638EE8EC7A48C"/>
  </w:style>
  <w:style w:type="paragraph" w:customStyle="1" w:styleId="334258199B5A4FDD8B48A1EEF0EA7E7B">
    <w:name w:val="334258199B5A4FDD8B48A1EEF0EA7E7B"/>
  </w:style>
  <w:style w:type="paragraph" w:customStyle="1" w:styleId="DE440E7FEEE147A6B6470D781E539FE8">
    <w:name w:val="DE440E7FEEE147A6B6470D781E539FE8"/>
  </w:style>
  <w:style w:type="paragraph" w:customStyle="1" w:styleId="370D16EEFEA34D2097641ABF84AF2B98">
    <w:name w:val="370D16EEFEA34D2097641ABF84AF2B98"/>
  </w:style>
  <w:style w:type="paragraph" w:customStyle="1" w:styleId="01C2B37D430E487A973A30EA588FF29D">
    <w:name w:val="01C2B37D430E487A973A30EA588FF29D"/>
  </w:style>
  <w:style w:type="paragraph" w:customStyle="1" w:styleId="20C7F590DBDF4A0F923B645AC2FD0FB0">
    <w:name w:val="20C7F590DBDF4A0F923B645AC2FD0FB0"/>
  </w:style>
  <w:style w:type="paragraph" w:customStyle="1" w:styleId="2B849E66E1FB4D4E8128A1A87E08D76F">
    <w:name w:val="2B849E66E1FB4D4E8128A1A87E08D76F"/>
  </w:style>
  <w:style w:type="paragraph" w:customStyle="1" w:styleId="2251A80E4BAB4F1FBABA32860E9F0E3C">
    <w:name w:val="2251A80E4BAB4F1FBABA32860E9F0E3C"/>
  </w:style>
  <w:style w:type="character" w:styleId="Textoennegrita">
    <w:name w:val="Strong"/>
    <w:basedOn w:val="Fuentedeprrafopredeter"/>
    <w:uiPriority w:val="1"/>
    <w:qFormat/>
    <w:rPr>
      <w:b/>
      <w:bCs/>
    </w:rPr>
  </w:style>
  <w:style w:type="paragraph" w:customStyle="1" w:styleId="B687F9E1C33A44DD8C91A1DC3B98E070">
    <w:name w:val="B687F9E1C33A44DD8C91A1DC3B98E070"/>
  </w:style>
  <w:style w:type="paragraph" w:customStyle="1" w:styleId="6DECE827347144F8BEB68BF9FC4A1E75">
    <w:name w:val="6DECE827347144F8BEB68BF9FC4A1E75"/>
  </w:style>
  <w:style w:type="paragraph" w:customStyle="1" w:styleId="B8B71382A3854B1E903BFBF2698F0215">
    <w:name w:val="B8B71382A3854B1E903BFBF2698F0215"/>
  </w:style>
  <w:style w:type="paragraph" w:customStyle="1" w:styleId="925386537D5D4D05BE90D0E258C541FB">
    <w:name w:val="925386537D5D4D05BE90D0E258C541FB"/>
  </w:style>
  <w:style w:type="paragraph" w:customStyle="1" w:styleId="3EB60CA07AF54FB5BCC3A9698724ACFD">
    <w:name w:val="3EB60CA07AF54FB5BCC3A9698724ACFD"/>
  </w:style>
  <w:style w:type="paragraph" w:customStyle="1" w:styleId="CBC00B06512E45C2852DDFDA2D04E4B4">
    <w:name w:val="CBC00B06512E45C2852DDFDA2D04E4B4"/>
  </w:style>
  <w:style w:type="paragraph" w:customStyle="1" w:styleId="729C7B76820A4ADDB9202EED09C11150">
    <w:name w:val="729C7B76820A4ADDB9202EED09C11150"/>
  </w:style>
  <w:style w:type="paragraph" w:customStyle="1" w:styleId="057B5879669540CEBBFB962ACAD46FF5">
    <w:name w:val="057B5879669540CEBBFB962ACAD46FF5"/>
  </w:style>
  <w:style w:type="paragraph" w:customStyle="1" w:styleId="A96CBD51DBD94E5AB924FEE4493265E6">
    <w:name w:val="A96CBD51DBD94E5AB924FEE4493265E6"/>
  </w:style>
  <w:style w:type="paragraph" w:customStyle="1" w:styleId="9DEBA78B945C4096BB52F3185E64676F">
    <w:name w:val="9DEBA78B945C4096BB52F3185E64676F"/>
  </w:style>
  <w:style w:type="paragraph" w:customStyle="1" w:styleId="86E51F6F90C44429BA73C9CEFB19A207">
    <w:name w:val="86E51F6F90C44429BA73C9CEFB19A207"/>
  </w:style>
  <w:style w:type="paragraph" w:customStyle="1" w:styleId="231489BF2BF141399E8B51DFBBCCAC3B">
    <w:name w:val="231489BF2BF141399E8B51DFBBCCAC3B"/>
  </w:style>
  <w:style w:type="paragraph" w:customStyle="1" w:styleId="9CBDDFD75C594D3687DBA30B5B626890">
    <w:name w:val="9CBDDFD75C594D3687DBA30B5B626890"/>
  </w:style>
  <w:style w:type="paragraph" w:customStyle="1" w:styleId="C402B72F083A4EA68068609259902D3D">
    <w:name w:val="C402B72F083A4EA68068609259902D3D"/>
  </w:style>
  <w:style w:type="paragraph" w:customStyle="1" w:styleId="60E64F796CA94D8CB05E8C5C6CA5904A">
    <w:name w:val="60E64F796CA94D8CB05E8C5C6CA5904A"/>
  </w:style>
  <w:style w:type="paragraph" w:customStyle="1" w:styleId="789596804DD6471F9A8DF42728479D39">
    <w:name w:val="789596804DD6471F9A8DF42728479D39"/>
  </w:style>
  <w:style w:type="paragraph" w:customStyle="1" w:styleId="9B38F5A24CD145099E2E1516B6FE9C17">
    <w:name w:val="9B38F5A24CD145099E2E1516B6FE9C17"/>
  </w:style>
  <w:style w:type="paragraph" w:customStyle="1" w:styleId="FA47E530754B49E49EF67675B5CD5EB3">
    <w:name w:val="FA47E530754B49E49EF67675B5CD5EB3"/>
  </w:style>
  <w:style w:type="paragraph" w:customStyle="1" w:styleId="1C57B368240F4A10B8052CAC475352CE">
    <w:name w:val="1C57B368240F4A10B8052CAC475352CE"/>
  </w:style>
  <w:style w:type="paragraph" w:customStyle="1" w:styleId="F07C044082D440F795CA0E62C156940B">
    <w:name w:val="F07C044082D440F795CA0E62C156940B"/>
  </w:style>
  <w:style w:type="paragraph" w:customStyle="1" w:styleId="423D86D847F74A84AA323427B6C05E8D">
    <w:name w:val="423D86D847F74A84AA323427B6C05E8D"/>
  </w:style>
  <w:style w:type="paragraph" w:customStyle="1" w:styleId="FA1AC0CD64884AAFBEE12FE99A65EDBB">
    <w:name w:val="FA1AC0CD64884AAFBEE12FE99A65EDBB"/>
  </w:style>
  <w:style w:type="paragraph" w:customStyle="1" w:styleId="A19E2DCA263E4318848E1A16DD0796D8">
    <w:name w:val="A19E2DCA263E4318848E1A16DD0796D8"/>
  </w:style>
  <w:style w:type="paragraph" w:customStyle="1" w:styleId="54D7CFD4C868432EA47B43BAEF504A97">
    <w:name w:val="54D7CFD4C868432EA47B43BAEF504A97"/>
  </w:style>
  <w:style w:type="paragraph" w:customStyle="1" w:styleId="B0F99BC5368C4FE0BAB9468463C152D5">
    <w:name w:val="B0F99BC5368C4FE0BAB9468463C152D5"/>
  </w:style>
  <w:style w:type="paragraph" w:customStyle="1" w:styleId="14EAF7F13A574895906383DC48A85B7F">
    <w:name w:val="14EAF7F13A574895906383DC48A85B7F"/>
  </w:style>
  <w:style w:type="paragraph" w:customStyle="1" w:styleId="47E7264CFC2C4C368E6E354E53C0E611">
    <w:name w:val="47E7264CFC2C4C368E6E354E53C0E611"/>
  </w:style>
  <w:style w:type="paragraph" w:customStyle="1" w:styleId="A3521516120745BC83BC38615EFCD397">
    <w:name w:val="A3521516120745BC83BC38615EFCD397"/>
  </w:style>
  <w:style w:type="paragraph" w:customStyle="1" w:styleId="F5483B0E5C9D41B092ECCB527F62A75A">
    <w:name w:val="F5483B0E5C9D41B092ECCB527F62A75A"/>
  </w:style>
  <w:style w:type="paragraph" w:customStyle="1" w:styleId="1B1CE60E1960431DA22F6C6427B46FBD">
    <w:name w:val="1B1CE60E1960431DA22F6C6427B46FBD"/>
  </w:style>
  <w:style w:type="paragraph" w:customStyle="1" w:styleId="76939C7F20714B878C0D51DC929B4D33">
    <w:name w:val="76939C7F20714B878C0D51DC929B4D33"/>
  </w:style>
  <w:style w:type="paragraph" w:customStyle="1" w:styleId="94283A37BC934F5CAF6D388EB1B4C797">
    <w:name w:val="94283A37BC934F5CAF6D388EB1B4C797"/>
  </w:style>
  <w:style w:type="paragraph" w:customStyle="1" w:styleId="47BDA15755F84FA3A90F36AA019B9C2B">
    <w:name w:val="47BDA15755F84FA3A90F36AA019B9C2B"/>
  </w:style>
  <w:style w:type="paragraph" w:customStyle="1" w:styleId="FC50B2D0D002499A82A421B30A25ECED">
    <w:name w:val="FC50B2D0D002499A82A421B30A25ECED"/>
  </w:style>
  <w:style w:type="paragraph" w:customStyle="1" w:styleId="8F68A79FEA2840A5BD3C1115B70DC0AE">
    <w:name w:val="8F68A79FEA2840A5BD3C1115B70DC0AE"/>
  </w:style>
  <w:style w:type="paragraph" w:customStyle="1" w:styleId="01C8593460B243C08D443BC5D2E97DDE">
    <w:name w:val="01C8593460B243C08D443BC5D2E97DDE"/>
  </w:style>
  <w:style w:type="paragraph" w:customStyle="1" w:styleId="91C4933DC7754B64B292D841F1216C04">
    <w:name w:val="91C4933DC7754B64B292D841F1216C04"/>
  </w:style>
  <w:style w:type="paragraph" w:customStyle="1" w:styleId="C90974271C1C45D7BEB44813E39890E7">
    <w:name w:val="C90974271C1C45D7BEB44813E39890E7"/>
  </w:style>
  <w:style w:type="paragraph" w:customStyle="1" w:styleId="D388AA8C3CEF4FE8A9FE2D457E1BDF97">
    <w:name w:val="D388AA8C3CEF4FE8A9FE2D457E1BDF97"/>
  </w:style>
  <w:style w:type="paragraph" w:customStyle="1" w:styleId="0249E23948C541A38A3835F2820AF14C">
    <w:name w:val="0249E23948C541A38A3835F2820AF14C"/>
  </w:style>
  <w:style w:type="paragraph" w:customStyle="1" w:styleId="08BF5E83772A42F1A5D84E25DB92C7FA">
    <w:name w:val="08BF5E83772A42F1A5D84E25DB92C7FA"/>
  </w:style>
  <w:style w:type="paragraph" w:customStyle="1" w:styleId="B3C8481DC6AB489B80B48D68AD0FC21E">
    <w:name w:val="B3C8481DC6AB489B80B48D68AD0FC21E"/>
  </w:style>
  <w:style w:type="paragraph" w:customStyle="1" w:styleId="2355A645A0B141EA924B62FDC7F34DFA">
    <w:name w:val="2355A645A0B141EA924B62FDC7F34DFA"/>
  </w:style>
  <w:style w:type="paragraph" w:customStyle="1" w:styleId="3B5FE753EEF240C5BF238E2135E0C046">
    <w:name w:val="3B5FE753EEF240C5BF238E2135E0C046"/>
  </w:style>
  <w:style w:type="paragraph" w:customStyle="1" w:styleId="E2C5CC23E19D4EE6B56A300BC816CD4E">
    <w:name w:val="E2C5CC23E19D4EE6B56A300BC816CD4E"/>
  </w:style>
  <w:style w:type="paragraph" w:customStyle="1" w:styleId="E71B21691C3945E69B41F4C02750C2EA">
    <w:name w:val="E71B21691C3945E69B41F4C02750C2EA"/>
  </w:style>
  <w:style w:type="paragraph" w:customStyle="1" w:styleId="1002A7FC4D4F46EB8840B08232A1A9C6">
    <w:name w:val="1002A7FC4D4F46EB8840B08232A1A9C6"/>
  </w:style>
  <w:style w:type="paragraph" w:customStyle="1" w:styleId="8CE6CE26218B4E0587CAD348BB46907A">
    <w:name w:val="8CE6CE26218B4E0587CAD348BB46907A"/>
  </w:style>
  <w:style w:type="paragraph" w:customStyle="1" w:styleId="9C7712E52993413F9B116C90C0629FBC">
    <w:name w:val="9C7712E52993413F9B116C90C0629FBC"/>
  </w:style>
  <w:style w:type="paragraph" w:customStyle="1" w:styleId="95D4AB532EBD46D2939A6E09C5FDE653">
    <w:name w:val="95D4AB532EBD46D2939A6E09C5FDE653"/>
  </w:style>
  <w:style w:type="paragraph" w:customStyle="1" w:styleId="175EBCC124464B5D973CCCC71CB9B18C">
    <w:name w:val="175EBCC124464B5D973CCCC71CB9B18C"/>
  </w:style>
  <w:style w:type="paragraph" w:customStyle="1" w:styleId="FFC5BB07027249E290A5600D712F3701">
    <w:name w:val="FFC5BB07027249E290A5600D712F3701"/>
  </w:style>
  <w:style w:type="paragraph" w:customStyle="1" w:styleId="E7B8C33B37D64656B050A87BB19383D8">
    <w:name w:val="E7B8C33B37D64656B050A87BB19383D8"/>
  </w:style>
  <w:style w:type="paragraph" w:customStyle="1" w:styleId="7A4EB676EBF242CAAA19987252C9437F">
    <w:name w:val="7A4EB676EBF242CAAA19987252C9437F"/>
  </w:style>
  <w:style w:type="paragraph" w:customStyle="1" w:styleId="FA136AF263E448E1BAC0BB1F74FA8461">
    <w:name w:val="FA136AF263E448E1BAC0BB1F74FA8461"/>
  </w:style>
  <w:style w:type="paragraph" w:customStyle="1" w:styleId="AB2C8AD83781474891A3C8C1DAB36D77">
    <w:name w:val="AB2C8AD83781474891A3C8C1DAB36D77"/>
  </w:style>
  <w:style w:type="paragraph" w:customStyle="1" w:styleId="493D536CD5254FED9C4389C1D15F72CA">
    <w:name w:val="493D536CD5254FED9C4389C1D15F72CA"/>
  </w:style>
  <w:style w:type="paragraph" w:customStyle="1" w:styleId="9192913F7264438CBE0947D82359EFFD">
    <w:name w:val="9192913F7264438CBE0947D82359EFFD"/>
  </w:style>
  <w:style w:type="paragraph" w:customStyle="1" w:styleId="D04B251FB6FD44C59F8CDB346E4C6074">
    <w:name w:val="D04B251FB6FD44C59F8CDB346E4C6074"/>
  </w:style>
  <w:style w:type="paragraph" w:customStyle="1" w:styleId="6D7AFBE175F74DCB8E9735DB8CBEC5BC">
    <w:name w:val="6D7AFBE175F74DCB8E9735DB8CBEC5BC"/>
  </w:style>
  <w:style w:type="paragraph" w:customStyle="1" w:styleId="FC528B5DA7EA480CB31EAB4789EFFE7F">
    <w:name w:val="FC528B5DA7EA480CB31EAB4789EFFE7F"/>
  </w:style>
  <w:style w:type="paragraph" w:customStyle="1" w:styleId="7C4602219DC74B31B4880AAD35F7C125">
    <w:name w:val="7C4602219DC74B31B4880AAD35F7C125"/>
  </w:style>
  <w:style w:type="paragraph" w:customStyle="1" w:styleId="C7B98C1D177D4DA0A77CEFC7486A6A07">
    <w:name w:val="C7B98C1D177D4DA0A77CEFC7486A6A07"/>
    <w:rsid w:val="002643CB"/>
  </w:style>
  <w:style w:type="paragraph" w:customStyle="1" w:styleId="F984E508F1B7484CAD085CC51A36FCB1">
    <w:name w:val="F984E508F1B7484CAD085CC51A36FCB1"/>
    <w:rsid w:val="002643CB"/>
  </w:style>
  <w:style w:type="paragraph" w:customStyle="1" w:styleId="50827EDBDBBB4A4AB1E4E4DCBBB50B1B">
    <w:name w:val="50827EDBDBBB4A4AB1E4E4DCBBB50B1B"/>
    <w:rsid w:val="002643C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Project communication pl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3000"/>
            <a:satMod val="14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atMod val="170000"/>
              </a:schemeClr>
              <a:schemeClr val="phClr">
                <a:shade val="70000"/>
                <a:satMod val="13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ingeniería de software y práctica profesional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6832275-F108-41E6-BEB5-A451D750C1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 de comunicación de proyectos</Template>
  <TotalTime>12</TotalTime>
  <Pages>5</Pages>
  <Words>761</Words>
  <Characters>4191</Characters>
  <Application>Microsoft Office Word</Application>
  <DocSecurity>0</DocSecurity>
  <Lines>34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grupo: Clubby</Company>
  <LinksUpToDate>false</LinksUpToDate>
  <CharactersWithSpaces>4943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Josele Caro</dc:creator>
  <cp:keywords>Título del documento</cp:keywords>
  <cp:lastModifiedBy>Josele Caro</cp:lastModifiedBy>
  <cp:revision>3</cp:revision>
  <dcterms:created xsi:type="dcterms:W3CDTF">2020-02-23T11:46:00Z</dcterms:created>
  <dcterms:modified xsi:type="dcterms:W3CDTF">2020-02-23T12:00:00Z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